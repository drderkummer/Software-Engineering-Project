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177103E" w14:textId="63E0A103" w:rsidR="00FA71DF" w:rsidRPr="0071093E" w:rsidRDefault="00750522">
          <w:r w:rsidRPr="00F17BE2">
            <w:rPr>
              <w:rFonts w:asciiTheme="majorHAnsi" w:eastAsiaTheme="majorEastAsia" w:hAnsiTheme="majorHAnsi" w:cstheme="majorBidi"/>
              <w:noProof/>
              <w:color w:val="343437" w:themeColor="text2" w:themeShade="BF"/>
              <w:spacing w:val="5"/>
              <w:kern w:val="28"/>
              <w:sz w:val="52"/>
              <w:szCs w:val="52"/>
            </w:rPr>
            <mc:AlternateContent>
              <mc:Choice Requires="wps">
                <w:drawing>
                  <wp:anchor distT="0" distB="0" distL="114300" distR="114300" simplePos="0" relativeHeight="251669504" behindDoc="0" locked="0" layoutInCell="1" allowOverlap="1" wp14:anchorId="3B8DE9A0" wp14:editId="4E486A6D">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7349BC" w14:textId="77777777" w:rsidR="00750522" w:rsidRPr="005E54DE" w:rsidRDefault="00750522"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23.05.2013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A7349BC" w14:textId="77777777" w:rsidR="00750522" w:rsidRPr="005E54DE" w:rsidRDefault="00750522" w:rsidP="00750522">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23.05.2013</w:t>
                          </w:r>
                          <w:r>
                            <w:rPr>
                              <w:color w:val="FFFFFF" w:themeColor="background1"/>
                              <w:sz w:val="22"/>
                              <w:szCs w:val="22"/>
                            </w:rPr>
                            <w:fldChar w:fldCharType="end"/>
                          </w:r>
                        </w:p>
                      </w:txbxContent>
                    </v:textbox>
                    <w10:wrap type="square"/>
                  </v:shape>
                </w:pict>
              </mc:Fallback>
            </mc:AlternateContent>
          </w:r>
          <w:r w:rsidR="00FA71DF" w:rsidRPr="0071093E">
            <w:rPr>
              <w:noProof/>
              <w:lang w:val="sv-SE"/>
            </w:rPr>
            <mc:AlternateContent>
              <mc:Choice Requires="wps">
                <w:drawing>
                  <wp:anchor distT="0" distB="0" distL="114300" distR="114300" simplePos="0" relativeHeight="251664384" behindDoc="1" locked="1" layoutInCell="0" allowOverlap="1" wp14:anchorId="7D4D3519" wp14:editId="0BE5F53C">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00FA71DF" w:rsidRPr="0071093E">
            <w:rPr>
              <w:noProof/>
              <w:lang w:val="sv-SE"/>
            </w:rPr>
            <mc:AlternateContent>
              <mc:Choice Requires="wps">
                <w:drawing>
                  <wp:anchor distT="0" distB="0" distL="114300" distR="114300" simplePos="0" relativeHeight="251663360" behindDoc="1" locked="1" layoutInCell="0" allowOverlap="1" wp14:anchorId="57A03533" wp14:editId="3825DD43">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EndPr/>
                                <w:sdtContent>
                                  <w:p w14:paraId="272FA7BE" w14:textId="112AE4AF" w:rsidR="002723B1" w:rsidRPr="00801D12" w:rsidRDefault="003A39B2"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Niendorf </w:t>
                                    </w:r>
                                    <w:r>
                                      <w:rPr>
                                        <w:rFonts w:cstheme="minorHAnsi"/>
                                        <w:bCs/>
                                        <w:color w:val="FFFFFF" w:themeColor="background1"/>
                                        <w:spacing w:val="60"/>
                                        <w:szCs w:val="20"/>
                                        <w:lang w:val="sv-SE"/>
                                      </w:rPr>
                                      <w:br/>
                                      <w:t>Anders Nordin -</w:t>
                                    </w:r>
                                    <w:r w:rsidR="00801D12">
                                      <w:rPr>
                                        <w:rFonts w:cstheme="minorHAnsi"/>
                                        <w:bCs/>
                                        <w:color w:val="FFFFFF" w:themeColor="background1"/>
                                        <w:spacing w:val="60"/>
                                        <w:szCs w:val="20"/>
                                        <w:lang w:val="sv-SE"/>
                                      </w:rPr>
                                      <w:t xml:space="preserve"> Sofie Peters</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492487290"/>
                            <w:dataBinding w:prefixMappings="xmlns:ns0='http://schemas.microsoft.com/office/2006/coverPageProps'" w:xpath="/ns0:CoverPageProperties[1]/ns0:CompanyAddress[1]" w:storeItemID="{55AF091B-3C7A-41E3-B477-F2FDAA23CFDA}"/>
                            <w:text w:multiLine="1"/>
                          </w:sdtPr>
                          <w:sdtEndPr/>
                          <w:sdtContent>
                            <w:p w14:paraId="272FA7BE" w14:textId="112AE4AF" w:rsidR="002723B1" w:rsidRPr="00801D12" w:rsidRDefault="003A39B2" w:rsidP="002C7A95">
                              <w:pPr>
                                <w:contextualSpacing/>
                                <w:jc w:val="center"/>
                                <w:rPr>
                                  <w:rFonts w:cstheme="minorHAnsi"/>
                                  <w:bCs/>
                                  <w:color w:val="FFFFFF" w:themeColor="background1"/>
                                  <w:spacing w:val="60"/>
                                  <w:szCs w:val="20"/>
                                  <w:lang w:val="sv-SE"/>
                                </w:rPr>
                              </w:pPr>
                              <w:r>
                                <w:rPr>
                                  <w:rFonts w:cstheme="minorHAnsi"/>
                                  <w:bCs/>
                                  <w:color w:val="FFFFFF" w:themeColor="background1"/>
                                  <w:spacing w:val="60"/>
                                  <w:szCs w:val="20"/>
                                  <w:lang w:val="sv-SE"/>
                                </w:rPr>
                                <w:t xml:space="preserve">Fredrik Einarsson - Niklas Johansson - René Niendorf </w:t>
                              </w:r>
                              <w:r>
                                <w:rPr>
                                  <w:rFonts w:cstheme="minorHAnsi"/>
                                  <w:bCs/>
                                  <w:color w:val="FFFFFF" w:themeColor="background1"/>
                                  <w:spacing w:val="60"/>
                                  <w:szCs w:val="20"/>
                                  <w:lang w:val="sv-SE"/>
                                </w:rPr>
                                <w:br/>
                                <w:t>Anders Nordin -</w:t>
                              </w:r>
                              <w:r w:rsidR="00801D12">
                                <w:rPr>
                                  <w:rFonts w:cstheme="minorHAnsi"/>
                                  <w:bCs/>
                                  <w:color w:val="FFFFFF" w:themeColor="background1"/>
                                  <w:spacing w:val="60"/>
                                  <w:szCs w:val="20"/>
                                  <w:lang w:val="sv-SE"/>
                                </w:rPr>
                                <w:t xml:space="preserve"> Sofie Peters</w:t>
                              </w:r>
                            </w:p>
                          </w:sdtContent>
                        </w:sdt>
                      </w:txbxContent>
                    </v:textbox>
                    <w10:wrap anchorx="page" anchory="page"/>
                    <w10:anchorlock/>
                  </v:rect>
                </w:pict>
              </mc:Fallback>
            </mc:AlternateContent>
          </w:r>
          <w:r w:rsidR="00FA71DF" w:rsidRPr="0071093E">
            <w:rPr>
              <w:noProof/>
              <w:lang w:val="sv-SE"/>
            </w:rPr>
            <mc:AlternateContent>
              <mc:Choice Requires="wps">
                <w:drawing>
                  <wp:anchor distT="0" distB="0" distL="114300" distR="114300" simplePos="0" relativeHeight="251661312" behindDoc="1" locked="1" layoutInCell="0" allowOverlap="1" wp14:anchorId="1FA63739" wp14:editId="3C6ED03B">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EndPr/>
                                <w:sdtContent>
                                  <w:p w14:paraId="255CEC9E" w14:textId="77777777" w:rsidR="002723B1" w:rsidRPr="00FA71DF" w:rsidRDefault="002723B1">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EndPr/>
                                <w:sdtContent>
                                  <w:p w14:paraId="78EE2902" w14:textId="6E6CA3C0" w:rsidR="002723B1" w:rsidRDefault="002723B1">
                                    <w:pPr>
                                      <w:contextualSpacing/>
                                      <w:rPr>
                                        <w:rFonts w:cstheme="minorHAnsi"/>
                                        <w:color w:val="FFFFFF" w:themeColor="background1"/>
                                      </w:rPr>
                                    </w:pPr>
                                    <w:r w:rsidRPr="00801D12">
                                      <w:rPr>
                                        <w:rFonts w:cstheme="minorHAnsi"/>
                                        <w:color w:val="FFFFFF" w:themeColor="background1"/>
                                        <w:lang w:val="en-US"/>
                                      </w:rPr>
                                      <w:t>This document provides guidance on further development of the Andriod application ChalmersOnTheGo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A63739"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1619512628"/>
                            <w:dataBinding w:prefixMappings="xmlns:ns0='http://schemas.openxmlformats.org/package/2006/metadata/core-properties' xmlns:ns1='http://purl.org/dc/elements/1.1/'" w:xpath="/ns0:coreProperties[1]/ns1:creator[1]" w:storeItemID="{6C3C8BC8-F283-45AE-878A-BAB7291924A1}"/>
                            <w:text/>
                          </w:sdtPr>
                          <w:sdtEndPr/>
                          <w:sdtContent>
                            <w:p w14:paraId="255CEC9E" w14:textId="77777777" w:rsidR="002723B1" w:rsidRPr="00FA71DF" w:rsidRDefault="002723B1">
                              <w:pPr>
                                <w:contextualSpacing/>
                                <w:rPr>
                                  <w:rFonts w:eastAsiaTheme="majorEastAsia" w:cstheme="minorHAnsi"/>
                                  <w:color w:val="FFFFFF" w:themeColor="background1"/>
                                  <w:sz w:val="38"/>
                                  <w:szCs w:val="38"/>
                                </w:rPr>
                              </w:pPr>
                              <w:r w:rsidRPr="00801D12">
                                <w:rPr>
                                  <w:rFonts w:eastAsiaTheme="majorEastAsia" w:cstheme="minorHAnsi"/>
                                  <w:color w:val="FFFFFF" w:themeColor="background1"/>
                                  <w:sz w:val="38"/>
                                  <w:szCs w:val="38"/>
                                  <w:lang w:val="en-US"/>
                                </w:rPr>
                                <w:t>Chalmers On The Go – the Complete Chalmers Experience</w:t>
                              </w:r>
                            </w:p>
                          </w:sdtContent>
                        </w:sdt>
                        <w:sdt>
                          <w:sdtPr>
                            <w:rPr>
                              <w:rFonts w:cstheme="minorHAnsi"/>
                              <w:color w:val="FFFFFF" w:themeColor="background1"/>
                              <w:lang w:val="en-US"/>
                            </w:rPr>
                            <w:alias w:val="Sammanfattning"/>
                            <w:id w:val="347917985"/>
                            <w:dataBinding w:prefixMappings="xmlns:ns0='http://schemas.microsoft.com/office/2006/coverPageProps'" w:xpath="/ns0:CoverPageProperties[1]/ns0:Abstract[1]" w:storeItemID="{55AF091B-3C7A-41E3-B477-F2FDAA23CFDA}"/>
                            <w:text/>
                          </w:sdtPr>
                          <w:sdtEndPr/>
                          <w:sdtContent>
                            <w:p w14:paraId="78EE2902" w14:textId="6E6CA3C0" w:rsidR="002723B1" w:rsidRDefault="002723B1">
                              <w:pPr>
                                <w:contextualSpacing/>
                                <w:rPr>
                                  <w:rFonts w:cstheme="minorHAnsi"/>
                                  <w:color w:val="FFFFFF" w:themeColor="background1"/>
                                </w:rPr>
                              </w:pPr>
                              <w:r w:rsidRPr="00801D12">
                                <w:rPr>
                                  <w:rFonts w:cstheme="minorHAnsi"/>
                                  <w:color w:val="FFFFFF" w:themeColor="background1"/>
                                  <w:lang w:val="en-US"/>
                                </w:rPr>
                                <w:t xml:space="preserve">This </w:t>
                              </w:r>
                              <w:proofErr w:type="spellStart"/>
                              <w:r w:rsidRPr="00801D12">
                                <w:rPr>
                                  <w:rFonts w:cstheme="minorHAnsi"/>
                                  <w:color w:val="FFFFFF" w:themeColor="background1"/>
                                  <w:lang w:val="en-US"/>
                                </w:rPr>
                                <w:t>document</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provides</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guidance</w:t>
                              </w:r>
                              <w:proofErr w:type="spellEnd"/>
                              <w:r w:rsidRPr="00801D12">
                                <w:rPr>
                                  <w:rFonts w:cstheme="minorHAnsi"/>
                                  <w:color w:val="FFFFFF" w:themeColor="background1"/>
                                  <w:lang w:val="en-US"/>
                                </w:rPr>
                                <w:t xml:space="preserve"> on </w:t>
                              </w:r>
                              <w:proofErr w:type="spellStart"/>
                              <w:r w:rsidRPr="00801D12">
                                <w:rPr>
                                  <w:rFonts w:cstheme="minorHAnsi"/>
                                  <w:color w:val="FFFFFF" w:themeColor="background1"/>
                                  <w:lang w:val="en-US"/>
                                </w:rPr>
                                <w:t>further</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development</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of</w:t>
                              </w:r>
                              <w:proofErr w:type="spellEnd"/>
                              <w:r w:rsidRPr="00801D12">
                                <w:rPr>
                                  <w:rFonts w:cstheme="minorHAnsi"/>
                                  <w:color w:val="FFFFFF" w:themeColor="background1"/>
                                  <w:lang w:val="en-US"/>
                                </w:rPr>
                                <w:t xml:space="preserve"> the </w:t>
                              </w:r>
                              <w:proofErr w:type="spellStart"/>
                              <w:r w:rsidRPr="00801D12">
                                <w:rPr>
                                  <w:rFonts w:cstheme="minorHAnsi"/>
                                  <w:color w:val="FFFFFF" w:themeColor="background1"/>
                                  <w:lang w:val="en-US"/>
                                </w:rPr>
                                <w:t>Andriod</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application</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ChalmersOnTheGo</w:t>
                              </w:r>
                              <w:proofErr w:type="spellEnd"/>
                              <w:r w:rsidRPr="00801D12">
                                <w:rPr>
                                  <w:rFonts w:cstheme="minorHAnsi"/>
                                  <w:color w:val="FFFFFF" w:themeColor="background1"/>
                                  <w:lang w:val="en-US"/>
                                </w:rPr>
                                <w:t xml:space="preserve"> – a </w:t>
                              </w:r>
                              <w:proofErr w:type="spellStart"/>
                              <w:r w:rsidRPr="00801D12">
                                <w:rPr>
                                  <w:rFonts w:cstheme="minorHAnsi"/>
                                  <w:color w:val="FFFFFF" w:themeColor="background1"/>
                                  <w:lang w:val="en-US"/>
                                </w:rPr>
                                <w:t>map</w:t>
                              </w:r>
                              <w:proofErr w:type="spellEnd"/>
                              <w:r w:rsidRPr="00801D12">
                                <w:rPr>
                                  <w:rFonts w:cstheme="minorHAnsi"/>
                                  <w:color w:val="FFFFFF" w:themeColor="background1"/>
                                  <w:lang w:val="en-US"/>
                                </w:rPr>
                                <w:t xml:space="preserve"> over the Chalmers area. The </w:t>
                              </w:r>
                              <w:proofErr w:type="spellStart"/>
                              <w:r w:rsidRPr="00801D12">
                                <w:rPr>
                                  <w:rFonts w:cstheme="minorHAnsi"/>
                                  <w:color w:val="FFFFFF" w:themeColor="background1"/>
                                  <w:lang w:val="en-US"/>
                                </w:rPr>
                                <w:t>project</w:t>
                              </w:r>
                              <w:proofErr w:type="spellEnd"/>
                              <w:r w:rsidRPr="00801D12">
                                <w:rPr>
                                  <w:rFonts w:cstheme="minorHAnsi"/>
                                  <w:color w:val="FFFFFF" w:themeColor="background1"/>
                                  <w:lang w:val="en-US"/>
                                </w:rPr>
                                <w:t xml:space="preserve"> is </w:t>
                              </w:r>
                              <w:proofErr w:type="spellStart"/>
                              <w:r w:rsidRPr="00801D12">
                                <w:rPr>
                                  <w:rFonts w:cstheme="minorHAnsi"/>
                                  <w:color w:val="FFFFFF" w:themeColor="background1"/>
                                  <w:lang w:val="en-US"/>
                                </w:rPr>
                                <w:t>described</w:t>
                              </w:r>
                              <w:proofErr w:type="spellEnd"/>
                              <w:r w:rsidRPr="00801D12">
                                <w:rPr>
                                  <w:rFonts w:cstheme="minorHAnsi"/>
                                  <w:color w:val="FFFFFF" w:themeColor="background1"/>
                                  <w:lang w:val="en-US"/>
                                </w:rPr>
                                <w:t xml:space="preserve"> and </w:t>
                              </w:r>
                              <w:proofErr w:type="spellStart"/>
                              <w:r w:rsidRPr="00801D12">
                                <w:rPr>
                                  <w:rFonts w:cstheme="minorHAnsi"/>
                                  <w:color w:val="FFFFFF" w:themeColor="background1"/>
                                  <w:lang w:val="en-US"/>
                                </w:rPr>
                                <w:t>procedures</w:t>
                              </w:r>
                              <w:proofErr w:type="spellEnd"/>
                              <w:r w:rsidRPr="00801D12">
                                <w:rPr>
                                  <w:rFonts w:cstheme="minorHAnsi"/>
                                  <w:color w:val="FFFFFF" w:themeColor="background1"/>
                                  <w:lang w:val="en-US"/>
                                </w:rPr>
                                <w:t xml:space="preserve"> for </w:t>
                              </w:r>
                              <w:proofErr w:type="spellStart"/>
                              <w:r w:rsidRPr="00801D12">
                                <w:rPr>
                                  <w:rFonts w:cstheme="minorHAnsi"/>
                                  <w:color w:val="FFFFFF" w:themeColor="background1"/>
                                  <w:lang w:val="en-US"/>
                                </w:rPr>
                                <w:t>building</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coding</w:t>
                              </w:r>
                              <w:proofErr w:type="spellEnd"/>
                              <w:r w:rsidRPr="00801D12">
                                <w:rPr>
                                  <w:rFonts w:cstheme="minorHAnsi"/>
                                  <w:color w:val="FFFFFF" w:themeColor="background1"/>
                                  <w:lang w:val="en-US"/>
                                </w:rPr>
                                <w:t xml:space="preserve"> and </w:t>
                              </w:r>
                              <w:proofErr w:type="spellStart"/>
                              <w:r w:rsidRPr="00801D12">
                                <w:rPr>
                                  <w:rFonts w:cstheme="minorHAnsi"/>
                                  <w:color w:val="FFFFFF" w:themeColor="background1"/>
                                  <w:lang w:val="en-US"/>
                                </w:rPr>
                                <w:t>releasing</w:t>
                              </w:r>
                              <w:proofErr w:type="spellEnd"/>
                              <w:r w:rsidRPr="00801D12">
                                <w:rPr>
                                  <w:rFonts w:cstheme="minorHAnsi"/>
                                  <w:color w:val="FFFFFF" w:themeColor="background1"/>
                                  <w:lang w:val="en-US"/>
                                </w:rPr>
                                <w:t xml:space="preserve"> the </w:t>
                              </w:r>
                              <w:proofErr w:type="spellStart"/>
                              <w:r w:rsidRPr="00801D12">
                                <w:rPr>
                                  <w:rFonts w:cstheme="minorHAnsi"/>
                                  <w:color w:val="FFFFFF" w:themeColor="background1"/>
                                  <w:lang w:val="en-US"/>
                                </w:rPr>
                                <w:t>app</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are</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discussed</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Eclipse</w:t>
                              </w:r>
                              <w:proofErr w:type="spellEnd"/>
                              <w:r w:rsidRPr="00801D12">
                                <w:rPr>
                                  <w:rFonts w:cstheme="minorHAnsi"/>
                                  <w:color w:val="FFFFFF" w:themeColor="background1"/>
                                  <w:lang w:val="en-US"/>
                                </w:rPr>
                                <w:t xml:space="preserve"> is </w:t>
                              </w:r>
                              <w:proofErr w:type="spellStart"/>
                              <w:r w:rsidRPr="00801D12">
                                <w:rPr>
                                  <w:rFonts w:cstheme="minorHAnsi"/>
                                  <w:color w:val="FFFFFF" w:themeColor="background1"/>
                                  <w:lang w:val="en-US"/>
                                </w:rPr>
                                <w:t>recommended</w:t>
                              </w:r>
                              <w:proofErr w:type="spellEnd"/>
                              <w:r w:rsidRPr="00801D12">
                                <w:rPr>
                                  <w:rFonts w:cstheme="minorHAnsi"/>
                                  <w:color w:val="FFFFFF" w:themeColor="background1"/>
                                  <w:lang w:val="en-US"/>
                                </w:rPr>
                                <w:t xml:space="preserve"> as </w:t>
                              </w:r>
                              <w:proofErr w:type="spellStart"/>
                              <w:r w:rsidRPr="00801D12">
                                <w:rPr>
                                  <w:rFonts w:cstheme="minorHAnsi"/>
                                  <w:color w:val="FFFFFF" w:themeColor="background1"/>
                                  <w:lang w:val="en-US"/>
                                </w:rPr>
                                <w:t>developing</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tool</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since</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Eclipse</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provides</w:t>
                              </w:r>
                              <w:proofErr w:type="spellEnd"/>
                              <w:r w:rsidRPr="00801D12">
                                <w:rPr>
                                  <w:rFonts w:cstheme="minorHAnsi"/>
                                  <w:color w:val="FFFFFF" w:themeColor="background1"/>
                                  <w:lang w:val="en-US"/>
                                </w:rPr>
                                <w:t xml:space="preserve"> a </w:t>
                              </w:r>
                              <w:proofErr w:type="spellStart"/>
                              <w:r w:rsidRPr="00801D12">
                                <w:rPr>
                                  <w:rFonts w:cstheme="minorHAnsi"/>
                                  <w:color w:val="FFFFFF" w:themeColor="background1"/>
                                  <w:lang w:val="en-US"/>
                                </w:rPr>
                                <w:t>number</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of</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automated</w:t>
                              </w:r>
                              <w:proofErr w:type="spellEnd"/>
                              <w:r w:rsidRPr="00801D12">
                                <w:rPr>
                                  <w:rFonts w:cstheme="minorHAnsi"/>
                                  <w:color w:val="FFFFFF" w:themeColor="background1"/>
                                  <w:lang w:val="en-US"/>
                                </w:rPr>
                                <w:t xml:space="preserve"> features, </w:t>
                              </w:r>
                              <w:proofErr w:type="spellStart"/>
                              <w:r w:rsidRPr="00801D12">
                                <w:rPr>
                                  <w:rFonts w:cstheme="minorHAnsi"/>
                                  <w:color w:val="FFFFFF" w:themeColor="background1"/>
                                  <w:lang w:val="en-US"/>
                                </w:rPr>
                                <w:t>eliminating</w:t>
                              </w:r>
                              <w:proofErr w:type="spellEnd"/>
                              <w:r w:rsidRPr="00801D12">
                                <w:rPr>
                                  <w:rFonts w:cstheme="minorHAnsi"/>
                                  <w:color w:val="FFFFFF" w:themeColor="background1"/>
                                  <w:lang w:val="en-US"/>
                                </w:rPr>
                                <w:t xml:space="preserve"> a </w:t>
                              </w:r>
                              <w:proofErr w:type="spellStart"/>
                              <w:r w:rsidRPr="00801D12">
                                <w:rPr>
                                  <w:rFonts w:cstheme="minorHAnsi"/>
                                  <w:color w:val="FFFFFF" w:themeColor="background1"/>
                                  <w:lang w:val="en-US"/>
                                </w:rPr>
                                <w:t>lot</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of</w:t>
                              </w:r>
                              <w:proofErr w:type="spellEnd"/>
                              <w:r w:rsidRPr="00801D12">
                                <w:rPr>
                                  <w:rFonts w:cstheme="minorHAnsi"/>
                                  <w:color w:val="FFFFFF" w:themeColor="background1"/>
                                  <w:lang w:val="en-US"/>
                                </w:rPr>
                                <w:t xml:space="preserve"> manual </w:t>
                              </w:r>
                              <w:proofErr w:type="spellStart"/>
                              <w:r w:rsidRPr="00801D12">
                                <w:rPr>
                                  <w:rFonts w:cstheme="minorHAnsi"/>
                                  <w:color w:val="FFFFFF" w:themeColor="background1"/>
                                  <w:lang w:val="en-US"/>
                                </w:rPr>
                                <w:t>work</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This</w:t>
                              </w:r>
                              <w:proofErr w:type="spellEnd"/>
                              <w:r w:rsidRPr="00801D12">
                                <w:rPr>
                                  <w:rFonts w:cstheme="minorHAnsi"/>
                                  <w:color w:val="FFFFFF" w:themeColor="background1"/>
                                  <w:lang w:val="en-US"/>
                                </w:rPr>
                                <w:t xml:space="preserve"> manual </w:t>
                              </w:r>
                              <w:proofErr w:type="spellStart"/>
                              <w:r w:rsidRPr="00801D12">
                                <w:rPr>
                                  <w:rFonts w:cstheme="minorHAnsi"/>
                                  <w:color w:val="FFFFFF" w:themeColor="background1"/>
                                  <w:lang w:val="en-US"/>
                                </w:rPr>
                                <w:t>describes</w:t>
                              </w:r>
                              <w:proofErr w:type="spellEnd"/>
                              <w:r w:rsidRPr="00801D12">
                                <w:rPr>
                                  <w:rFonts w:cstheme="minorHAnsi"/>
                                  <w:color w:val="FFFFFF" w:themeColor="background1"/>
                                  <w:lang w:val="en-US"/>
                                </w:rPr>
                                <w:t xml:space="preserve"> </w:t>
                              </w:r>
                              <w:proofErr w:type="spellStart"/>
                              <w:r w:rsidRPr="00801D12">
                                <w:rPr>
                                  <w:rFonts w:cstheme="minorHAnsi"/>
                                  <w:color w:val="FFFFFF" w:themeColor="background1"/>
                                  <w:lang w:val="en-US"/>
                                </w:rPr>
                                <w:t>procedures</w:t>
                              </w:r>
                              <w:proofErr w:type="spellEnd"/>
                              <w:r w:rsidRPr="00801D12">
                                <w:rPr>
                                  <w:rFonts w:cstheme="minorHAnsi"/>
                                  <w:color w:val="FFFFFF" w:themeColor="background1"/>
                                  <w:lang w:val="en-US"/>
                                </w:rPr>
                                <w:t xml:space="preserve"> for </w:t>
                              </w:r>
                              <w:proofErr w:type="spellStart"/>
                              <w:r w:rsidRPr="00801D12">
                                <w:rPr>
                                  <w:rFonts w:cstheme="minorHAnsi"/>
                                  <w:color w:val="FFFFFF" w:themeColor="background1"/>
                                  <w:lang w:val="en-US"/>
                                </w:rPr>
                                <w:t>Eclipse</w:t>
                              </w:r>
                              <w:proofErr w:type="spellEnd"/>
                              <w:r w:rsidRPr="00801D12">
                                <w:rPr>
                                  <w:rFonts w:cstheme="minorHAnsi"/>
                                  <w:color w:val="FFFFFF" w:themeColor="background1"/>
                                  <w:lang w:val="en-US"/>
                                </w:rPr>
                                <w:t>.</w:t>
                              </w:r>
                            </w:p>
                          </w:sdtContent>
                        </w:sdt>
                      </w:txbxContent>
                    </v:textbox>
                    <w10:wrap anchorx="page" anchory="page"/>
                    <w10:anchorlock/>
                  </v:rect>
                </w:pict>
              </mc:Fallback>
            </mc:AlternateContent>
          </w:r>
          <w:r w:rsidR="00FA71DF" w:rsidRPr="0071093E">
            <w:rPr>
              <w:noProof/>
              <w:lang w:val="sv-SE"/>
            </w:rPr>
            <mc:AlternateContent>
              <mc:Choice Requires="wps">
                <w:drawing>
                  <wp:anchor distT="0" distB="0" distL="114300" distR="114300" simplePos="0" relativeHeight="251662336" behindDoc="0" locked="1" layoutInCell="0" allowOverlap="1" wp14:anchorId="32D66957" wp14:editId="669408AB">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EndPr/>
                                <w:sdtContent>
                                  <w:p w14:paraId="47C99B09" w14:textId="77777777" w:rsidR="002723B1" w:rsidRDefault="002723B1">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Developer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2D66957"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757862317"/>
                            <w:dataBinding w:prefixMappings="xmlns:ns0='http://schemas.openxmlformats.org/package/2006/metadata/core-properties' xmlns:ns1='http://purl.org/dc/elements/1.1/'" w:xpath="/ns0:coreProperties[1]/ns1:title[1]" w:storeItemID="{6C3C8BC8-F283-45AE-878A-BAB7291924A1}"/>
                            <w:text/>
                          </w:sdtPr>
                          <w:sdtEndPr/>
                          <w:sdtContent>
                            <w:p w14:paraId="47C99B09" w14:textId="77777777" w:rsidR="002723B1" w:rsidRDefault="002723B1">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Developer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00FA71DF" w:rsidRPr="0071093E">
            <w:rPr>
              <w:noProof/>
              <w:lang w:val="sv-SE"/>
            </w:rPr>
            <w:drawing>
              <wp:anchor distT="0" distB="0" distL="114300" distR="114300" simplePos="0" relativeHeight="251659264" behindDoc="1" locked="1" layoutInCell="0" allowOverlap="1" wp14:anchorId="581D6EB2" wp14:editId="7C2C960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1DF" w:rsidRPr="0071093E">
            <w:rPr>
              <w:noProof/>
              <w:lang w:val="sv-SE"/>
            </w:rPr>
            <mc:AlternateContent>
              <mc:Choice Requires="wps">
                <w:drawing>
                  <wp:anchor distT="0" distB="0" distL="114300" distR="114300" simplePos="0" relativeHeight="251660288" behindDoc="1" locked="1" layoutInCell="0" allowOverlap="1" wp14:anchorId="5585666F" wp14:editId="79B797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04C050"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75614b [2408]" stroked="f">
                    <v:textbox inset=",7.2pt,,7.2pt"/>
                    <w10:wrap anchorx="page" anchory="page"/>
                    <w10:anchorlock/>
                  </v:rect>
                </w:pict>
              </mc:Fallback>
            </mc:AlternateContent>
          </w:r>
        </w:p>
        <w:p w14:paraId="6FB6CC33" w14:textId="77777777" w:rsidR="00FA71DF" w:rsidRPr="0071093E" w:rsidRDefault="00FA71DF"/>
        <w:p w14:paraId="52C4AAC6" w14:textId="7FCB7C5C" w:rsidR="00FA71DF" w:rsidRPr="0071093E" w:rsidRDefault="00B03F66">
          <w:pPr>
            <w:rPr>
              <w:rFonts w:asciiTheme="majorHAnsi" w:eastAsiaTheme="majorEastAsia" w:hAnsiTheme="majorHAnsi" w:cstheme="majorBidi"/>
              <w:color w:val="343437" w:themeColor="text2" w:themeShade="BF"/>
              <w:spacing w:val="5"/>
              <w:kern w:val="28"/>
              <w:sz w:val="52"/>
              <w:szCs w:val="52"/>
            </w:rPr>
          </w:pPr>
          <w:r w:rsidRPr="0071093E">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287ED6D7" wp14:editId="1D20B196">
                    <wp:simplePos x="0" y="0"/>
                    <wp:positionH relativeFrom="column">
                      <wp:posOffset>-457200</wp:posOffset>
                    </wp:positionH>
                    <wp:positionV relativeFrom="paragraph">
                      <wp:posOffset>5715000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41E4A9" w14:textId="2C529606" w:rsidR="002723B1" w:rsidRPr="003A39B2" w:rsidRDefault="002723B1" w:rsidP="00701BAE">
                                <w:pPr>
                                  <w:rPr>
                                    <w:color w:val="FFFFFF" w:themeColor="background1"/>
                                  </w:rPr>
                                </w:pPr>
                                <w:r w:rsidRPr="003A39B2">
                                  <w:rPr>
                                    <w:color w:val="FFFFFF" w:themeColor="background1"/>
                                  </w:rPr>
                                  <w:t>For ChalmersOnTheGo 1.0, Jelly Bean 4.0 and API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30" type="#_x0000_t202" style="position:absolute;margin-left:-35.95pt;margin-top:450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" filled="f" stroked="f">
                    <v:textbox>
                      <w:txbxContent>
                        <w:p w14:paraId="3141E4A9" w14:textId="2C529606" w:rsidR="002723B1" w:rsidRPr="003A39B2" w:rsidRDefault="002723B1" w:rsidP="00701BAE">
                          <w:pPr>
                            <w:rPr>
                              <w:color w:val="FFFFFF" w:themeColor="background1"/>
                            </w:rPr>
                          </w:pPr>
                          <w:r w:rsidRPr="003A39B2">
                            <w:rPr>
                              <w:color w:val="FFFFFF" w:themeColor="background1"/>
                            </w:rPr>
                            <w:t>For ChalmersOnTheGo 1.0, Jelly Bean 4.0 and API 16</w:t>
                          </w:r>
                        </w:p>
                      </w:txbxContent>
                    </v:textbox>
                    <w10:wrap type="square"/>
                  </v:shape>
                </w:pict>
              </mc:Fallback>
            </mc:AlternateContent>
          </w:r>
          <w:r w:rsidR="00FA71DF" w:rsidRPr="0071093E">
            <w:rPr>
              <w:rFonts w:asciiTheme="majorHAnsi" w:eastAsiaTheme="majorEastAsia" w:hAnsiTheme="majorHAnsi" w:cstheme="majorBidi"/>
              <w:color w:val="343437" w:themeColor="text2" w:themeShade="BF"/>
              <w:spacing w:val="5"/>
              <w:kern w:val="28"/>
              <w:sz w:val="52"/>
              <w:szCs w:val="52"/>
            </w:rPr>
            <w:br w:type="page"/>
          </w:r>
        </w:p>
        <w:bookmarkStart w:id="0" w:name="_GoBack" w:displacedByCustomXml="next"/>
        <w:bookmarkEnd w:id="0" w:displacedByCustomXml="next"/>
      </w:sdtContent>
    </w:sdt>
    <w:p w14:paraId="5DD85DA5" w14:textId="77777777" w:rsidR="00974F9F" w:rsidRPr="0071093E" w:rsidRDefault="003A15C2" w:rsidP="00743EB1">
      <w:pPr>
        <w:pStyle w:val="Rubrik"/>
      </w:pPr>
      <w:commentRangeStart w:id="1"/>
      <w:r w:rsidRPr="0071093E">
        <w:lastRenderedPageBreak/>
        <w:t>Developer</w:t>
      </w:r>
      <w:r w:rsidR="00C8125A" w:rsidRPr="0071093E">
        <w:t xml:space="preserve"> Manual</w:t>
      </w:r>
      <w:commentRangeEnd w:id="1"/>
      <w:r w:rsidR="00960B03">
        <w:rPr>
          <w:rStyle w:val="Kommentarsreferens"/>
          <w:rFonts w:asciiTheme="minorHAnsi" w:eastAsiaTheme="minorEastAsia" w:hAnsiTheme="minorHAnsi" w:cstheme="minorBidi"/>
          <w:color w:val="auto"/>
          <w:spacing w:val="0"/>
          <w:kern w:val="0"/>
        </w:rPr>
        <w:commentReference w:id="1"/>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508D7C79" w14:textId="77777777" w:rsidR="00743EB1" w:rsidRPr="0071093E" w:rsidRDefault="00743EB1">
          <w:pPr>
            <w:pStyle w:val="Innehllsfrteckningsrubrik"/>
            <w:rPr>
              <w:lang w:val="en-GB"/>
            </w:rPr>
          </w:pPr>
          <w:r w:rsidRPr="0071093E">
            <w:rPr>
              <w:lang w:val="en-GB"/>
            </w:rPr>
            <w:t>Table of Contents</w:t>
          </w:r>
        </w:p>
        <w:p w14:paraId="2A41DACD" w14:textId="77777777" w:rsidR="00C5162B" w:rsidRPr="00C5162B" w:rsidRDefault="00743EB1">
          <w:pPr>
            <w:pStyle w:val="Innehll1"/>
            <w:rPr>
              <w:b w:val="0"/>
              <w:caps w:val="0"/>
              <w:noProof/>
              <w:lang w:val="en-US"/>
            </w:rPr>
          </w:pPr>
          <w:r w:rsidRPr="0071093E">
            <w:fldChar w:fldCharType="begin"/>
          </w:r>
          <w:r w:rsidRPr="0071093E">
            <w:instrText xml:space="preserve"> TOC \o "1-3" </w:instrText>
          </w:r>
          <w:r w:rsidRPr="0071093E">
            <w:fldChar w:fldCharType="separate"/>
          </w:r>
          <w:r w:rsidR="00C5162B">
            <w:rPr>
              <w:noProof/>
            </w:rPr>
            <w:t>1</w:t>
          </w:r>
          <w:r w:rsidR="00C5162B" w:rsidRPr="00C5162B">
            <w:rPr>
              <w:b w:val="0"/>
              <w:caps w:val="0"/>
              <w:noProof/>
              <w:lang w:val="en-US"/>
            </w:rPr>
            <w:tab/>
          </w:r>
          <w:r w:rsidR="00C5162B">
            <w:rPr>
              <w:noProof/>
            </w:rPr>
            <w:t>Application description and structure</w:t>
          </w:r>
          <w:r w:rsidR="00C5162B">
            <w:rPr>
              <w:noProof/>
            </w:rPr>
            <w:tab/>
          </w:r>
          <w:r w:rsidR="00C5162B">
            <w:rPr>
              <w:noProof/>
            </w:rPr>
            <w:fldChar w:fldCharType="begin"/>
          </w:r>
          <w:r w:rsidR="00C5162B">
            <w:rPr>
              <w:noProof/>
            </w:rPr>
            <w:instrText xml:space="preserve"> PAGEREF _Toc356996595 \h </w:instrText>
          </w:r>
          <w:r w:rsidR="00C5162B">
            <w:rPr>
              <w:noProof/>
            </w:rPr>
          </w:r>
          <w:r w:rsidR="00C5162B">
            <w:rPr>
              <w:noProof/>
            </w:rPr>
            <w:fldChar w:fldCharType="separate"/>
          </w:r>
          <w:r w:rsidR="00C5162B">
            <w:rPr>
              <w:noProof/>
            </w:rPr>
            <w:t>2</w:t>
          </w:r>
          <w:r w:rsidR="00C5162B">
            <w:rPr>
              <w:noProof/>
            </w:rPr>
            <w:fldChar w:fldCharType="end"/>
          </w:r>
        </w:p>
        <w:p w14:paraId="3B73B3C1" w14:textId="77777777" w:rsidR="00C5162B" w:rsidRPr="00C5162B" w:rsidRDefault="00C5162B">
          <w:pPr>
            <w:pStyle w:val="Innehll3"/>
            <w:tabs>
              <w:tab w:val="left" w:pos="1200"/>
              <w:tab w:val="right" w:leader="dot" w:pos="9056"/>
            </w:tabs>
            <w:rPr>
              <w:i w:val="0"/>
              <w:noProof/>
              <w:lang w:val="en-US"/>
            </w:rPr>
          </w:pPr>
          <w:r>
            <w:rPr>
              <w:noProof/>
            </w:rPr>
            <w:t>1.1.1</w:t>
          </w:r>
          <w:r w:rsidRPr="00C5162B">
            <w:rPr>
              <w:i w:val="0"/>
              <w:noProof/>
              <w:lang w:val="en-US"/>
            </w:rPr>
            <w:tab/>
          </w:r>
          <w:r>
            <w:rPr>
              <w:noProof/>
            </w:rPr>
            <w:t>CustomGoogleMaps</w:t>
          </w:r>
          <w:r>
            <w:rPr>
              <w:noProof/>
            </w:rPr>
            <w:tab/>
          </w:r>
          <w:r>
            <w:rPr>
              <w:noProof/>
            </w:rPr>
            <w:fldChar w:fldCharType="begin"/>
          </w:r>
          <w:r>
            <w:rPr>
              <w:noProof/>
            </w:rPr>
            <w:instrText xml:space="preserve"> PAGEREF _Toc356996596 \h </w:instrText>
          </w:r>
          <w:r>
            <w:rPr>
              <w:noProof/>
            </w:rPr>
          </w:r>
          <w:r>
            <w:rPr>
              <w:noProof/>
            </w:rPr>
            <w:fldChar w:fldCharType="separate"/>
          </w:r>
          <w:r>
            <w:rPr>
              <w:noProof/>
            </w:rPr>
            <w:t>2</w:t>
          </w:r>
          <w:r>
            <w:rPr>
              <w:noProof/>
            </w:rPr>
            <w:fldChar w:fldCharType="end"/>
          </w:r>
        </w:p>
        <w:p w14:paraId="60C3BF50" w14:textId="77777777" w:rsidR="00C5162B" w:rsidRPr="00C5162B" w:rsidRDefault="00C5162B">
          <w:pPr>
            <w:pStyle w:val="Innehll3"/>
            <w:tabs>
              <w:tab w:val="left" w:pos="1200"/>
              <w:tab w:val="right" w:leader="dot" w:pos="9056"/>
            </w:tabs>
            <w:rPr>
              <w:i w:val="0"/>
              <w:noProof/>
              <w:lang w:val="en-US"/>
            </w:rPr>
          </w:pPr>
          <w:r>
            <w:rPr>
              <w:noProof/>
            </w:rPr>
            <w:t>1.1.2</w:t>
          </w:r>
          <w:r w:rsidRPr="00C5162B">
            <w:rPr>
              <w:i w:val="0"/>
              <w:noProof/>
              <w:lang w:val="en-US"/>
            </w:rPr>
            <w:tab/>
          </w:r>
          <w:r>
            <w:rPr>
              <w:noProof/>
            </w:rPr>
            <w:t>DirectionJSONParser</w:t>
          </w:r>
          <w:r>
            <w:rPr>
              <w:noProof/>
            </w:rPr>
            <w:tab/>
          </w:r>
          <w:r>
            <w:rPr>
              <w:noProof/>
            </w:rPr>
            <w:fldChar w:fldCharType="begin"/>
          </w:r>
          <w:r>
            <w:rPr>
              <w:noProof/>
            </w:rPr>
            <w:instrText xml:space="preserve"> PAGEREF _Toc356996597 \h </w:instrText>
          </w:r>
          <w:r>
            <w:rPr>
              <w:noProof/>
            </w:rPr>
          </w:r>
          <w:r>
            <w:rPr>
              <w:noProof/>
            </w:rPr>
            <w:fldChar w:fldCharType="separate"/>
          </w:r>
          <w:r>
            <w:rPr>
              <w:noProof/>
            </w:rPr>
            <w:t>2</w:t>
          </w:r>
          <w:r>
            <w:rPr>
              <w:noProof/>
            </w:rPr>
            <w:fldChar w:fldCharType="end"/>
          </w:r>
        </w:p>
        <w:p w14:paraId="508F55D9" w14:textId="77777777" w:rsidR="00C5162B" w:rsidRPr="00C5162B" w:rsidRDefault="00C5162B">
          <w:pPr>
            <w:pStyle w:val="Innehll3"/>
            <w:tabs>
              <w:tab w:val="left" w:pos="1200"/>
              <w:tab w:val="right" w:leader="dot" w:pos="9056"/>
            </w:tabs>
            <w:rPr>
              <w:i w:val="0"/>
              <w:noProof/>
              <w:lang w:val="en-US"/>
            </w:rPr>
          </w:pPr>
          <w:r>
            <w:rPr>
              <w:noProof/>
            </w:rPr>
            <w:t>1.1.3</w:t>
          </w:r>
          <w:r w:rsidRPr="00C5162B">
            <w:rPr>
              <w:i w:val="0"/>
              <w:noProof/>
              <w:lang w:val="en-US"/>
            </w:rPr>
            <w:tab/>
          </w:r>
          <w:r>
            <w:rPr>
              <w:noProof/>
            </w:rPr>
            <w:t>ICalReader</w:t>
          </w:r>
          <w:r>
            <w:rPr>
              <w:noProof/>
            </w:rPr>
            <w:tab/>
          </w:r>
          <w:r>
            <w:rPr>
              <w:noProof/>
            </w:rPr>
            <w:fldChar w:fldCharType="begin"/>
          </w:r>
          <w:r>
            <w:rPr>
              <w:noProof/>
            </w:rPr>
            <w:instrText xml:space="preserve"> PAGEREF _Toc356996598 \h </w:instrText>
          </w:r>
          <w:r>
            <w:rPr>
              <w:noProof/>
            </w:rPr>
          </w:r>
          <w:r>
            <w:rPr>
              <w:noProof/>
            </w:rPr>
            <w:fldChar w:fldCharType="separate"/>
          </w:r>
          <w:r>
            <w:rPr>
              <w:noProof/>
            </w:rPr>
            <w:t>2</w:t>
          </w:r>
          <w:r>
            <w:rPr>
              <w:noProof/>
            </w:rPr>
            <w:fldChar w:fldCharType="end"/>
          </w:r>
        </w:p>
        <w:p w14:paraId="25DD545A" w14:textId="77777777" w:rsidR="00C5162B" w:rsidRPr="00C5162B" w:rsidRDefault="00C5162B">
          <w:pPr>
            <w:pStyle w:val="Innehll3"/>
            <w:tabs>
              <w:tab w:val="left" w:pos="1200"/>
              <w:tab w:val="right" w:leader="dot" w:pos="9056"/>
            </w:tabs>
            <w:rPr>
              <w:i w:val="0"/>
              <w:noProof/>
              <w:lang w:val="en-US"/>
            </w:rPr>
          </w:pPr>
          <w:r>
            <w:rPr>
              <w:noProof/>
            </w:rPr>
            <w:t>1.1.4</w:t>
          </w:r>
          <w:r w:rsidRPr="00C5162B">
            <w:rPr>
              <w:i w:val="0"/>
              <w:noProof/>
              <w:lang w:val="en-US"/>
            </w:rPr>
            <w:tab/>
          </w:r>
          <w:r>
            <w:rPr>
              <w:noProof/>
            </w:rPr>
            <w:t>InserationsOfData</w:t>
          </w:r>
          <w:r>
            <w:rPr>
              <w:noProof/>
            </w:rPr>
            <w:tab/>
          </w:r>
          <w:r>
            <w:rPr>
              <w:noProof/>
            </w:rPr>
            <w:fldChar w:fldCharType="begin"/>
          </w:r>
          <w:r>
            <w:rPr>
              <w:noProof/>
            </w:rPr>
            <w:instrText xml:space="preserve"> PAGEREF _Toc356996599 \h </w:instrText>
          </w:r>
          <w:r>
            <w:rPr>
              <w:noProof/>
            </w:rPr>
          </w:r>
          <w:r>
            <w:rPr>
              <w:noProof/>
            </w:rPr>
            <w:fldChar w:fldCharType="separate"/>
          </w:r>
          <w:r>
            <w:rPr>
              <w:noProof/>
            </w:rPr>
            <w:t>2</w:t>
          </w:r>
          <w:r>
            <w:rPr>
              <w:noProof/>
            </w:rPr>
            <w:fldChar w:fldCharType="end"/>
          </w:r>
        </w:p>
        <w:p w14:paraId="36F9D777" w14:textId="77777777" w:rsidR="00C5162B" w:rsidRPr="00C5162B" w:rsidRDefault="00C5162B">
          <w:pPr>
            <w:pStyle w:val="Innehll3"/>
            <w:tabs>
              <w:tab w:val="left" w:pos="1200"/>
              <w:tab w:val="right" w:leader="dot" w:pos="9056"/>
            </w:tabs>
            <w:rPr>
              <w:i w:val="0"/>
              <w:noProof/>
              <w:lang w:val="en-US"/>
            </w:rPr>
          </w:pPr>
          <w:r>
            <w:rPr>
              <w:noProof/>
            </w:rPr>
            <w:t>1.1.5</w:t>
          </w:r>
          <w:r w:rsidRPr="00C5162B">
            <w:rPr>
              <w:i w:val="0"/>
              <w:noProof/>
              <w:lang w:val="en-US"/>
            </w:rPr>
            <w:tab/>
          </w:r>
          <w:r>
            <w:rPr>
              <w:noProof/>
            </w:rPr>
            <w:t>MainActivity</w:t>
          </w:r>
          <w:r>
            <w:rPr>
              <w:noProof/>
            </w:rPr>
            <w:tab/>
          </w:r>
          <w:r>
            <w:rPr>
              <w:noProof/>
            </w:rPr>
            <w:fldChar w:fldCharType="begin"/>
          </w:r>
          <w:r>
            <w:rPr>
              <w:noProof/>
            </w:rPr>
            <w:instrText xml:space="preserve"> PAGEREF _Toc356996600 \h </w:instrText>
          </w:r>
          <w:r>
            <w:rPr>
              <w:noProof/>
            </w:rPr>
          </w:r>
          <w:r>
            <w:rPr>
              <w:noProof/>
            </w:rPr>
            <w:fldChar w:fldCharType="separate"/>
          </w:r>
          <w:r>
            <w:rPr>
              <w:noProof/>
            </w:rPr>
            <w:t>3</w:t>
          </w:r>
          <w:r>
            <w:rPr>
              <w:noProof/>
            </w:rPr>
            <w:fldChar w:fldCharType="end"/>
          </w:r>
        </w:p>
        <w:p w14:paraId="29CBB0BF" w14:textId="77777777" w:rsidR="00C5162B" w:rsidRPr="00C5162B" w:rsidRDefault="00C5162B">
          <w:pPr>
            <w:pStyle w:val="Innehll3"/>
            <w:tabs>
              <w:tab w:val="left" w:pos="1200"/>
              <w:tab w:val="right" w:leader="dot" w:pos="9056"/>
            </w:tabs>
            <w:rPr>
              <w:i w:val="0"/>
              <w:noProof/>
              <w:lang w:val="en-US"/>
            </w:rPr>
          </w:pPr>
          <w:r>
            <w:rPr>
              <w:noProof/>
            </w:rPr>
            <w:t>1.1.6</w:t>
          </w:r>
          <w:r w:rsidRPr="00C5162B">
            <w:rPr>
              <w:i w:val="0"/>
              <w:noProof/>
              <w:lang w:val="en-US"/>
            </w:rPr>
            <w:tab/>
          </w:r>
          <w:r>
            <w:rPr>
              <w:noProof/>
            </w:rPr>
            <w:t>MapWrapperLayout</w:t>
          </w:r>
          <w:r>
            <w:rPr>
              <w:noProof/>
            </w:rPr>
            <w:tab/>
          </w:r>
          <w:r>
            <w:rPr>
              <w:noProof/>
            </w:rPr>
            <w:fldChar w:fldCharType="begin"/>
          </w:r>
          <w:r>
            <w:rPr>
              <w:noProof/>
            </w:rPr>
            <w:instrText xml:space="preserve"> PAGEREF _Toc356996601 \h </w:instrText>
          </w:r>
          <w:r>
            <w:rPr>
              <w:noProof/>
            </w:rPr>
          </w:r>
          <w:r>
            <w:rPr>
              <w:noProof/>
            </w:rPr>
            <w:fldChar w:fldCharType="separate"/>
          </w:r>
          <w:r>
            <w:rPr>
              <w:noProof/>
            </w:rPr>
            <w:t>3</w:t>
          </w:r>
          <w:r>
            <w:rPr>
              <w:noProof/>
            </w:rPr>
            <w:fldChar w:fldCharType="end"/>
          </w:r>
        </w:p>
        <w:p w14:paraId="064851ED" w14:textId="77777777" w:rsidR="00C5162B" w:rsidRPr="00C5162B" w:rsidRDefault="00C5162B">
          <w:pPr>
            <w:pStyle w:val="Innehll3"/>
            <w:tabs>
              <w:tab w:val="left" w:pos="1200"/>
              <w:tab w:val="right" w:leader="dot" w:pos="9056"/>
            </w:tabs>
            <w:rPr>
              <w:i w:val="0"/>
              <w:noProof/>
              <w:lang w:val="en-US"/>
            </w:rPr>
          </w:pPr>
          <w:r>
            <w:rPr>
              <w:noProof/>
            </w:rPr>
            <w:t>1.1.7</w:t>
          </w:r>
          <w:r w:rsidRPr="00C5162B">
            <w:rPr>
              <w:i w:val="0"/>
              <w:noProof/>
              <w:lang w:val="en-US"/>
            </w:rPr>
            <w:tab/>
          </w:r>
          <w:r>
            <w:rPr>
              <w:noProof/>
            </w:rPr>
            <w:t>NavigationManager</w:t>
          </w:r>
          <w:r>
            <w:rPr>
              <w:noProof/>
            </w:rPr>
            <w:tab/>
          </w:r>
          <w:r>
            <w:rPr>
              <w:noProof/>
            </w:rPr>
            <w:fldChar w:fldCharType="begin"/>
          </w:r>
          <w:r>
            <w:rPr>
              <w:noProof/>
            </w:rPr>
            <w:instrText xml:space="preserve"> PAGEREF _Toc356996602 \h </w:instrText>
          </w:r>
          <w:r>
            <w:rPr>
              <w:noProof/>
            </w:rPr>
          </w:r>
          <w:r>
            <w:rPr>
              <w:noProof/>
            </w:rPr>
            <w:fldChar w:fldCharType="separate"/>
          </w:r>
          <w:r>
            <w:rPr>
              <w:noProof/>
            </w:rPr>
            <w:t>3</w:t>
          </w:r>
          <w:r>
            <w:rPr>
              <w:noProof/>
            </w:rPr>
            <w:fldChar w:fldCharType="end"/>
          </w:r>
        </w:p>
        <w:p w14:paraId="1F7BAFF7" w14:textId="77777777" w:rsidR="00C5162B" w:rsidRPr="00C5162B" w:rsidRDefault="00C5162B">
          <w:pPr>
            <w:pStyle w:val="Innehll3"/>
            <w:tabs>
              <w:tab w:val="left" w:pos="1200"/>
              <w:tab w:val="right" w:leader="dot" w:pos="9056"/>
            </w:tabs>
            <w:rPr>
              <w:i w:val="0"/>
              <w:noProof/>
              <w:lang w:val="en-US"/>
            </w:rPr>
          </w:pPr>
          <w:r>
            <w:rPr>
              <w:noProof/>
            </w:rPr>
            <w:t>1.1.8</w:t>
          </w:r>
          <w:r w:rsidRPr="00C5162B">
            <w:rPr>
              <w:i w:val="0"/>
              <w:noProof/>
              <w:lang w:val="en-US"/>
            </w:rPr>
            <w:tab/>
          </w:r>
          <w:r>
            <w:rPr>
              <w:noProof/>
            </w:rPr>
            <w:t>OnInfoWindowElemTouchListener</w:t>
          </w:r>
          <w:r>
            <w:rPr>
              <w:noProof/>
            </w:rPr>
            <w:tab/>
          </w:r>
          <w:r>
            <w:rPr>
              <w:noProof/>
            </w:rPr>
            <w:fldChar w:fldCharType="begin"/>
          </w:r>
          <w:r>
            <w:rPr>
              <w:noProof/>
            </w:rPr>
            <w:instrText xml:space="preserve"> PAGEREF _Toc356996603 \h </w:instrText>
          </w:r>
          <w:r>
            <w:rPr>
              <w:noProof/>
            </w:rPr>
          </w:r>
          <w:r>
            <w:rPr>
              <w:noProof/>
            </w:rPr>
            <w:fldChar w:fldCharType="separate"/>
          </w:r>
          <w:r>
            <w:rPr>
              <w:noProof/>
            </w:rPr>
            <w:t>3</w:t>
          </w:r>
          <w:r>
            <w:rPr>
              <w:noProof/>
            </w:rPr>
            <w:fldChar w:fldCharType="end"/>
          </w:r>
        </w:p>
        <w:p w14:paraId="671A596A" w14:textId="77777777" w:rsidR="00C5162B" w:rsidRPr="00C5162B" w:rsidRDefault="00C5162B">
          <w:pPr>
            <w:pStyle w:val="Innehll3"/>
            <w:tabs>
              <w:tab w:val="left" w:pos="1200"/>
              <w:tab w:val="right" w:leader="dot" w:pos="9056"/>
            </w:tabs>
            <w:rPr>
              <w:i w:val="0"/>
              <w:noProof/>
              <w:lang w:val="en-US"/>
            </w:rPr>
          </w:pPr>
          <w:r>
            <w:rPr>
              <w:noProof/>
            </w:rPr>
            <w:t>1.1.9</w:t>
          </w:r>
          <w:r w:rsidRPr="00C5162B">
            <w:rPr>
              <w:i w:val="0"/>
              <w:noProof/>
              <w:lang w:val="en-US"/>
            </w:rPr>
            <w:tab/>
          </w:r>
          <w:r>
            <w:rPr>
              <w:noProof/>
            </w:rPr>
            <w:t>DAO</w:t>
          </w:r>
          <w:r>
            <w:rPr>
              <w:noProof/>
            </w:rPr>
            <w:tab/>
          </w:r>
          <w:r>
            <w:rPr>
              <w:noProof/>
            </w:rPr>
            <w:fldChar w:fldCharType="begin"/>
          </w:r>
          <w:r>
            <w:rPr>
              <w:noProof/>
            </w:rPr>
            <w:instrText xml:space="preserve"> PAGEREF _Toc356996604 \h </w:instrText>
          </w:r>
          <w:r>
            <w:rPr>
              <w:noProof/>
            </w:rPr>
          </w:r>
          <w:r>
            <w:rPr>
              <w:noProof/>
            </w:rPr>
            <w:fldChar w:fldCharType="separate"/>
          </w:r>
          <w:r>
            <w:rPr>
              <w:noProof/>
            </w:rPr>
            <w:t>3</w:t>
          </w:r>
          <w:r>
            <w:rPr>
              <w:noProof/>
            </w:rPr>
            <w:fldChar w:fldCharType="end"/>
          </w:r>
        </w:p>
        <w:p w14:paraId="78E52AAB" w14:textId="77777777" w:rsidR="00C5162B" w:rsidRPr="00C5162B" w:rsidRDefault="00C5162B">
          <w:pPr>
            <w:pStyle w:val="Innehll3"/>
            <w:tabs>
              <w:tab w:val="left" w:pos="1440"/>
              <w:tab w:val="right" w:leader="dot" w:pos="9056"/>
            </w:tabs>
            <w:rPr>
              <w:i w:val="0"/>
              <w:noProof/>
              <w:lang w:val="en-US"/>
            </w:rPr>
          </w:pPr>
          <w:r>
            <w:rPr>
              <w:noProof/>
            </w:rPr>
            <w:t>1.1.10</w:t>
          </w:r>
          <w:r w:rsidRPr="00C5162B">
            <w:rPr>
              <w:i w:val="0"/>
              <w:noProof/>
              <w:lang w:val="en-US"/>
            </w:rPr>
            <w:tab/>
          </w:r>
          <w:r>
            <w:rPr>
              <w:noProof/>
            </w:rPr>
            <w:t>DBHelper</w:t>
          </w:r>
          <w:r>
            <w:rPr>
              <w:noProof/>
            </w:rPr>
            <w:tab/>
          </w:r>
          <w:r>
            <w:rPr>
              <w:noProof/>
            </w:rPr>
            <w:fldChar w:fldCharType="begin"/>
          </w:r>
          <w:r>
            <w:rPr>
              <w:noProof/>
            </w:rPr>
            <w:instrText xml:space="preserve"> PAGEREF _Toc356996605 \h </w:instrText>
          </w:r>
          <w:r>
            <w:rPr>
              <w:noProof/>
            </w:rPr>
          </w:r>
          <w:r>
            <w:rPr>
              <w:noProof/>
            </w:rPr>
            <w:fldChar w:fldCharType="separate"/>
          </w:r>
          <w:r>
            <w:rPr>
              <w:noProof/>
            </w:rPr>
            <w:t>3</w:t>
          </w:r>
          <w:r>
            <w:rPr>
              <w:noProof/>
            </w:rPr>
            <w:fldChar w:fldCharType="end"/>
          </w:r>
        </w:p>
        <w:p w14:paraId="0AA2E94C" w14:textId="77777777" w:rsidR="00C5162B" w:rsidRPr="00C5162B" w:rsidRDefault="00C5162B">
          <w:pPr>
            <w:pStyle w:val="Innehll3"/>
            <w:tabs>
              <w:tab w:val="left" w:pos="1440"/>
              <w:tab w:val="right" w:leader="dot" w:pos="9056"/>
            </w:tabs>
            <w:rPr>
              <w:i w:val="0"/>
              <w:noProof/>
              <w:lang w:val="en-US"/>
            </w:rPr>
          </w:pPr>
          <w:r>
            <w:rPr>
              <w:noProof/>
            </w:rPr>
            <w:t>1.1.11</w:t>
          </w:r>
          <w:r w:rsidRPr="00C5162B">
            <w:rPr>
              <w:i w:val="0"/>
              <w:noProof/>
              <w:lang w:val="en-US"/>
            </w:rPr>
            <w:tab/>
          </w:r>
          <w:r>
            <w:rPr>
              <w:noProof/>
            </w:rPr>
            <w:t>SuggestionsContentProvider</w:t>
          </w:r>
          <w:r>
            <w:rPr>
              <w:noProof/>
            </w:rPr>
            <w:tab/>
          </w:r>
          <w:r>
            <w:rPr>
              <w:noProof/>
            </w:rPr>
            <w:fldChar w:fldCharType="begin"/>
          </w:r>
          <w:r>
            <w:rPr>
              <w:noProof/>
            </w:rPr>
            <w:instrText xml:space="preserve"> PAGEREF _Toc356996606 \h </w:instrText>
          </w:r>
          <w:r>
            <w:rPr>
              <w:noProof/>
            </w:rPr>
          </w:r>
          <w:r>
            <w:rPr>
              <w:noProof/>
            </w:rPr>
            <w:fldChar w:fldCharType="separate"/>
          </w:r>
          <w:r>
            <w:rPr>
              <w:noProof/>
            </w:rPr>
            <w:t>3</w:t>
          </w:r>
          <w:r>
            <w:rPr>
              <w:noProof/>
            </w:rPr>
            <w:fldChar w:fldCharType="end"/>
          </w:r>
        </w:p>
        <w:p w14:paraId="26DCAFCC" w14:textId="77777777" w:rsidR="00C5162B" w:rsidRPr="00C5162B" w:rsidRDefault="00C5162B">
          <w:pPr>
            <w:pStyle w:val="Innehll1"/>
            <w:rPr>
              <w:b w:val="0"/>
              <w:caps w:val="0"/>
              <w:noProof/>
              <w:lang w:val="en-US"/>
            </w:rPr>
          </w:pPr>
          <w:r>
            <w:rPr>
              <w:noProof/>
            </w:rPr>
            <w:t>2</w:t>
          </w:r>
          <w:r w:rsidRPr="00C5162B">
            <w:rPr>
              <w:b w:val="0"/>
              <w:caps w:val="0"/>
              <w:noProof/>
              <w:lang w:val="en-US"/>
            </w:rPr>
            <w:tab/>
          </w:r>
          <w:r>
            <w:rPr>
              <w:noProof/>
            </w:rPr>
            <w:t>Build procedures</w:t>
          </w:r>
          <w:r>
            <w:rPr>
              <w:noProof/>
            </w:rPr>
            <w:tab/>
          </w:r>
          <w:r>
            <w:rPr>
              <w:noProof/>
            </w:rPr>
            <w:fldChar w:fldCharType="begin"/>
          </w:r>
          <w:r>
            <w:rPr>
              <w:noProof/>
            </w:rPr>
            <w:instrText xml:space="preserve"> PAGEREF _Toc356996607 \h </w:instrText>
          </w:r>
          <w:r>
            <w:rPr>
              <w:noProof/>
            </w:rPr>
          </w:r>
          <w:r>
            <w:rPr>
              <w:noProof/>
            </w:rPr>
            <w:fldChar w:fldCharType="separate"/>
          </w:r>
          <w:r>
            <w:rPr>
              <w:noProof/>
            </w:rPr>
            <w:t>3</w:t>
          </w:r>
          <w:r>
            <w:rPr>
              <w:noProof/>
            </w:rPr>
            <w:fldChar w:fldCharType="end"/>
          </w:r>
        </w:p>
        <w:p w14:paraId="7B50FEDF" w14:textId="77777777" w:rsidR="00C5162B" w:rsidRPr="00C5162B" w:rsidRDefault="00C5162B">
          <w:pPr>
            <w:pStyle w:val="Innehll2"/>
            <w:tabs>
              <w:tab w:val="left" w:pos="960"/>
              <w:tab w:val="right" w:leader="dot" w:pos="9056"/>
            </w:tabs>
            <w:rPr>
              <w:smallCaps w:val="0"/>
              <w:noProof/>
              <w:lang w:val="en-US"/>
            </w:rPr>
          </w:pPr>
          <w:r>
            <w:rPr>
              <w:noProof/>
            </w:rPr>
            <w:t>2.1</w:t>
          </w:r>
          <w:r w:rsidRPr="00C5162B">
            <w:rPr>
              <w:smallCaps w:val="0"/>
              <w:noProof/>
              <w:lang w:val="en-US"/>
            </w:rPr>
            <w:tab/>
          </w:r>
          <w:r>
            <w:rPr>
              <w:noProof/>
            </w:rPr>
            <w:t>Set up libraries and project</w:t>
          </w:r>
          <w:r>
            <w:rPr>
              <w:noProof/>
            </w:rPr>
            <w:tab/>
          </w:r>
          <w:r>
            <w:rPr>
              <w:noProof/>
            </w:rPr>
            <w:fldChar w:fldCharType="begin"/>
          </w:r>
          <w:r>
            <w:rPr>
              <w:noProof/>
            </w:rPr>
            <w:instrText xml:space="preserve"> PAGEREF _Toc356996608 \h </w:instrText>
          </w:r>
          <w:r>
            <w:rPr>
              <w:noProof/>
            </w:rPr>
          </w:r>
          <w:r>
            <w:rPr>
              <w:noProof/>
            </w:rPr>
            <w:fldChar w:fldCharType="separate"/>
          </w:r>
          <w:r>
            <w:rPr>
              <w:noProof/>
            </w:rPr>
            <w:t>3</w:t>
          </w:r>
          <w:r>
            <w:rPr>
              <w:noProof/>
            </w:rPr>
            <w:fldChar w:fldCharType="end"/>
          </w:r>
        </w:p>
        <w:p w14:paraId="6D4EA213" w14:textId="77777777" w:rsidR="00C5162B" w:rsidRPr="00C5162B" w:rsidRDefault="00C5162B">
          <w:pPr>
            <w:pStyle w:val="Innehll3"/>
            <w:tabs>
              <w:tab w:val="left" w:pos="1200"/>
              <w:tab w:val="right" w:leader="dot" w:pos="9056"/>
            </w:tabs>
            <w:rPr>
              <w:i w:val="0"/>
              <w:noProof/>
              <w:lang w:val="en-US"/>
            </w:rPr>
          </w:pPr>
          <w:r>
            <w:rPr>
              <w:noProof/>
            </w:rPr>
            <w:t>2.1.1</w:t>
          </w:r>
          <w:r w:rsidRPr="00C5162B">
            <w:rPr>
              <w:i w:val="0"/>
              <w:noProof/>
              <w:lang w:val="en-US"/>
            </w:rPr>
            <w:tab/>
          </w:r>
          <w:r>
            <w:rPr>
              <w:noProof/>
            </w:rPr>
            <w:t>Detailed instructions</w:t>
          </w:r>
          <w:r>
            <w:rPr>
              <w:noProof/>
            </w:rPr>
            <w:tab/>
          </w:r>
          <w:r>
            <w:rPr>
              <w:noProof/>
            </w:rPr>
            <w:fldChar w:fldCharType="begin"/>
          </w:r>
          <w:r>
            <w:rPr>
              <w:noProof/>
            </w:rPr>
            <w:instrText xml:space="preserve"> PAGEREF _Toc356996609 \h </w:instrText>
          </w:r>
          <w:r>
            <w:rPr>
              <w:noProof/>
            </w:rPr>
          </w:r>
          <w:r>
            <w:rPr>
              <w:noProof/>
            </w:rPr>
            <w:fldChar w:fldCharType="separate"/>
          </w:r>
          <w:r>
            <w:rPr>
              <w:noProof/>
            </w:rPr>
            <w:t>3</w:t>
          </w:r>
          <w:r>
            <w:rPr>
              <w:noProof/>
            </w:rPr>
            <w:fldChar w:fldCharType="end"/>
          </w:r>
        </w:p>
        <w:p w14:paraId="7CACB6D9" w14:textId="77777777" w:rsidR="00C5162B" w:rsidRPr="00C5162B" w:rsidRDefault="00C5162B">
          <w:pPr>
            <w:pStyle w:val="Innehll2"/>
            <w:tabs>
              <w:tab w:val="left" w:pos="960"/>
              <w:tab w:val="right" w:leader="dot" w:pos="9056"/>
            </w:tabs>
            <w:rPr>
              <w:smallCaps w:val="0"/>
              <w:noProof/>
              <w:lang w:val="en-US"/>
            </w:rPr>
          </w:pPr>
          <w:r>
            <w:rPr>
              <w:noProof/>
            </w:rPr>
            <w:t>2.2</w:t>
          </w:r>
          <w:r w:rsidRPr="00C5162B">
            <w:rPr>
              <w:smallCaps w:val="0"/>
              <w:noProof/>
              <w:lang w:val="en-US"/>
            </w:rPr>
            <w:tab/>
          </w:r>
          <w:r>
            <w:rPr>
              <w:noProof/>
            </w:rPr>
            <w:t>Building</w:t>
          </w:r>
          <w:r>
            <w:rPr>
              <w:noProof/>
            </w:rPr>
            <w:tab/>
          </w:r>
          <w:r>
            <w:rPr>
              <w:noProof/>
            </w:rPr>
            <w:fldChar w:fldCharType="begin"/>
          </w:r>
          <w:r>
            <w:rPr>
              <w:noProof/>
            </w:rPr>
            <w:instrText xml:space="preserve"> PAGEREF _Toc356996610 \h </w:instrText>
          </w:r>
          <w:r>
            <w:rPr>
              <w:noProof/>
            </w:rPr>
          </w:r>
          <w:r>
            <w:rPr>
              <w:noProof/>
            </w:rPr>
            <w:fldChar w:fldCharType="separate"/>
          </w:r>
          <w:r>
            <w:rPr>
              <w:noProof/>
            </w:rPr>
            <w:t>5</w:t>
          </w:r>
          <w:r>
            <w:rPr>
              <w:noProof/>
            </w:rPr>
            <w:fldChar w:fldCharType="end"/>
          </w:r>
        </w:p>
        <w:p w14:paraId="08EF9E18" w14:textId="77777777" w:rsidR="00C5162B" w:rsidRPr="00C5162B" w:rsidRDefault="00C5162B">
          <w:pPr>
            <w:pStyle w:val="Innehll2"/>
            <w:tabs>
              <w:tab w:val="left" w:pos="960"/>
              <w:tab w:val="right" w:leader="dot" w:pos="9056"/>
            </w:tabs>
            <w:rPr>
              <w:smallCaps w:val="0"/>
              <w:noProof/>
              <w:lang w:val="en-US"/>
            </w:rPr>
          </w:pPr>
          <w:r>
            <w:rPr>
              <w:noProof/>
            </w:rPr>
            <w:t>2.3</w:t>
          </w:r>
          <w:r w:rsidRPr="00C5162B">
            <w:rPr>
              <w:smallCaps w:val="0"/>
              <w:noProof/>
              <w:lang w:val="en-US"/>
            </w:rPr>
            <w:tab/>
          </w:r>
          <w:r>
            <w:rPr>
              <w:noProof/>
            </w:rPr>
            <w:t>Running</w:t>
          </w:r>
          <w:r>
            <w:rPr>
              <w:noProof/>
            </w:rPr>
            <w:tab/>
          </w:r>
          <w:r>
            <w:rPr>
              <w:noProof/>
            </w:rPr>
            <w:fldChar w:fldCharType="begin"/>
          </w:r>
          <w:r>
            <w:rPr>
              <w:noProof/>
            </w:rPr>
            <w:instrText xml:space="preserve"> PAGEREF _Toc356996611 \h </w:instrText>
          </w:r>
          <w:r>
            <w:rPr>
              <w:noProof/>
            </w:rPr>
          </w:r>
          <w:r>
            <w:rPr>
              <w:noProof/>
            </w:rPr>
            <w:fldChar w:fldCharType="separate"/>
          </w:r>
          <w:r>
            <w:rPr>
              <w:noProof/>
            </w:rPr>
            <w:t>5</w:t>
          </w:r>
          <w:r>
            <w:rPr>
              <w:noProof/>
            </w:rPr>
            <w:fldChar w:fldCharType="end"/>
          </w:r>
        </w:p>
        <w:p w14:paraId="6B90AA8D" w14:textId="77777777" w:rsidR="00C5162B" w:rsidRPr="00C5162B" w:rsidRDefault="00C5162B">
          <w:pPr>
            <w:pStyle w:val="Innehll2"/>
            <w:tabs>
              <w:tab w:val="left" w:pos="960"/>
              <w:tab w:val="right" w:leader="dot" w:pos="9056"/>
            </w:tabs>
            <w:rPr>
              <w:smallCaps w:val="0"/>
              <w:noProof/>
              <w:lang w:val="en-US"/>
            </w:rPr>
          </w:pPr>
          <w:r>
            <w:rPr>
              <w:noProof/>
            </w:rPr>
            <w:t>2.4</w:t>
          </w:r>
          <w:r w:rsidRPr="00C5162B">
            <w:rPr>
              <w:smallCaps w:val="0"/>
              <w:noProof/>
              <w:lang w:val="en-US"/>
            </w:rPr>
            <w:tab/>
          </w:r>
          <w:r>
            <w:rPr>
              <w:noProof/>
            </w:rPr>
            <w:t>Testing</w:t>
          </w:r>
          <w:r>
            <w:rPr>
              <w:noProof/>
            </w:rPr>
            <w:tab/>
          </w:r>
          <w:r>
            <w:rPr>
              <w:noProof/>
            </w:rPr>
            <w:fldChar w:fldCharType="begin"/>
          </w:r>
          <w:r>
            <w:rPr>
              <w:noProof/>
            </w:rPr>
            <w:instrText xml:space="preserve"> PAGEREF _Toc356996612 \h </w:instrText>
          </w:r>
          <w:r>
            <w:rPr>
              <w:noProof/>
            </w:rPr>
          </w:r>
          <w:r>
            <w:rPr>
              <w:noProof/>
            </w:rPr>
            <w:fldChar w:fldCharType="separate"/>
          </w:r>
          <w:r>
            <w:rPr>
              <w:noProof/>
            </w:rPr>
            <w:t>5</w:t>
          </w:r>
          <w:r>
            <w:rPr>
              <w:noProof/>
            </w:rPr>
            <w:fldChar w:fldCharType="end"/>
          </w:r>
        </w:p>
        <w:p w14:paraId="27EBC707" w14:textId="77777777" w:rsidR="00C5162B" w:rsidRDefault="00C5162B">
          <w:pPr>
            <w:pStyle w:val="Innehll1"/>
            <w:rPr>
              <w:b w:val="0"/>
              <w:caps w:val="0"/>
              <w:noProof/>
              <w:lang w:val="sv-SE"/>
            </w:rPr>
          </w:pPr>
          <w:r>
            <w:rPr>
              <w:noProof/>
            </w:rPr>
            <w:t>3</w:t>
          </w:r>
          <w:r>
            <w:rPr>
              <w:b w:val="0"/>
              <w:caps w:val="0"/>
              <w:noProof/>
              <w:lang w:val="sv-SE"/>
            </w:rPr>
            <w:tab/>
          </w:r>
          <w:r>
            <w:rPr>
              <w:noProof/>
            </w:rPr>
            <w:t>Release procedures</w:t>
          </w:r>
          <w:r>
            <w:rPr>
              <w:noProof/>
            </w:rPr>
            <w:tab/>
          </w:r>
          <w:r>
            <w:rPr>
              <w:noProof/>
            </w:rPr>
            <w:fldChar w:fldCharType="begin"/>
          </w:r>
          <w:r>
            <w:rPr>
              <w:noProof/>
            </w:rPr>
            <w:instrText xml:space="preserve"> PAGEREF _Toc356996613 \h </w:instrText>
          </w:r>
          <w:r>
            <w:rPr>
              <w:noProof/>
            </w:rPr>
          </w:r>
          <w:r>
            <w:rPr>
              <w:noProof/>
            </w:rPr>
            <w:fldChar w:fldCharType="separate"/>
          </w:r>
          <w:r>
            <w:rPr>
              <w:noProof/>
            </w:rPr>
            <w:t>5</w:t>
          </w:r>
          <w:r>
            <w:rPr>
              <w:noProof/>
            </w:rPr>
            <w:fldChar w:fldCharType="end"/>
          </w:r>
        </w:p>
        <w:p w14:paraId="26E20C31" w14:textId="35568C3A" w:rsidR="00B73C3B" w:rsidRPr="0071093E" w:rsidRDefault="00743EB1" w:rsidP="00A3100F">
          <w:r w:rsidRPr="0071093E">
            <w:rPr>
              <w:caps/>
              <w:sz w:val="22"/>
              <w:szCs w:val="22"/>
            </w:rPr>
            <w:fldChar w:fldCharType="end"/>
          </w:r>
        </w:p>
      </w:sdtContent>
    </w:sdt>
    <w:p w14:paraId="3990F45E" w14:textId="3899C86E" w:rsidR="003A15C2" w:rsidRPr="0071093E" w:rsidRDefault="00801D12" w:rsidP="003A15C2">
      <w:pPr>
        <w:pStyle w:val="Rubrik1"/>
      </w:pPr>
      <w:bookmarkStart w:id="2" w:name="_Toc356996595"/>
      <w:r>
        <w:t>Application</w:t>
      </w:r>
      <w:commentRangeStart w:id="3"/>
      <w:r w:rsidR="003A15C2" w:rsidRPr="0071093E">
        <w:t xml:space="preserve"> description</w:t>
      </w:r>
      <w:commentRangeEnd w:id="3"/>
      <w:r w:rsidR="0071093E" w:rsidRPr="0071093E">
        <w:rPr>
          <w:rStyle w:val="Kommentarsreferens"/>
          <w:rFonts w:asciiTheme="minorHAnsi" w:eastAsiaTheme="minorEastAsia" w:hAnsiTheme="minorHAnsi" w:cstheme="minorBidi"/>
          <w:b w:val="0"/>
          <w:bCs w:val="0"/>
          <w:color w:val="auto"/>
        </w:rPr>
        <w:commentReference w:id="3"/>
      </w:r>
      <w:r w:rsidR="00C40B8B">
        <w:t xml:space="preserve"> and structure</w:t>
      </w:r>
      <w:bookmarkEnd w:id="2"/>
    </w:p>
    <w:p w14:paraId="5EB9AABF" w14:textId="20626E4B" w:rsidR="0087485D" w:rsidRDefault="0071093E" w:rsidP="003A15C2">
      <w:r w:rsidRPr="0071093E">
        <w:t xml:space="preserve">The ChalmersOnTheGo application </w:t>
      </w:r>
      <w:r>
        <w:t xml:space="preserve">features a map over Chalmers University of Technology. It contains usual map functions, such as navigating to determined destinations inside of the university area or searching for locations such as group rooms, lecture halls or school pubs. The application does also feature some other, less map related functions, such as a </w:t>
      </w:r>
      <w:r w:rsidR="009B17AC">
        <w:t>step counter</w:t>
      </w:r>
      <w:r>
        <w:t xml:space="preserve"> and iCal synchronization for students’ schedules. Note that the database cont</w:t>
      </w:r>
      <w:r w:rsidR="005461A3">
        <w:t>aining information on the geographical sites is not complete, only containing enough data to test the applications functionality and performance.</w:t>
      </w:r>
    </w:p>
    <w:p w14:paraId="57F4F947" w14:textId="77777777" w:rsidR="009B17AC" w:rsidRDefault="009B17AC" w:rsidP="00B27625"/>
    <w:p w14:paraId="775C2F23" w14:textId="6F4F720D" w:rsidR="002723B1" w:rsidRDefault="00B27625" w:rsidP="00897E06">
      <w:commentRangeStart w:id="4"/>
      <w:r>
        <w:t xml:space="preserve">The </w:t>
      </w:r>
      <w:r w:rsidR="00615FBF">
        <w:t>texts below depict</w:t>
      </w:r>
      <w:r>
        <w:t xml:space="preserve"> the different classes in the ChalmersOnTheGo application, their mutual relationships and functions.</w:t>
      </w:r>
    </w:p>
    <w:p w14:paraId="3A1B3754" w14:textId="77777777" w:rsidR="00093677" w:rsidRDefault="00093677" w:rsidP="00897E06"/>
    <w:p w14:paraId="46E6E4BB" w14:textId="0D7271AF" w:rsidR="00093677" w:rsidRPr="00B27625" w:rsidRDefault="00093677" w:rsidP="00093677">
      <w:pPr>
        <w:pStyle w:val="Rubrik2"/>
      </w:pPr>
      <w:r>
        <w:t>Classes</w:t>
      </w:r>
    </w:p>
    <w:p w14:paraId="25C95A72" w14:textId="042D787B" w:rsidR="0087485D" w:rsidRDefault="00B27625" w:rsidP="00B27625">
      <w:pPr>
        <w:pStyle w:val="Rubrik3"/>
      </w:pPr>
      <w:bookmarkStart w:id="5" w:name="_Toc356996596"/>
      <w:r>
        <w:t>Custom</w:t>
      </w:r>
      <w:r>
        <w:rPr>
          <w:rStyle w:val="Kommentarsreferens"/>
          <w:rFonts w:asciiTheme="minorHAnsi" w:eastAsiaTheme="minorEastAsia" w:hAnsiTheme="minorHAnsi" w:cstheme="minorBidi"/>
          <w:b w:val="0"/>
          <w:bCs w:val="0"/>
          <w:color w:val="auto"/>
        </w:rPr>
        <w:commentReference w:id="6"/>
      </w:r>
      <w:r>
        <w:t>GoogleMaps</w:t>
      </w:r>
      <w:bookmarkEnd w:id="5"/>
    </w:p>
    <w:p w14:paraId="565B73E4" w14:textId="77777777" w:rsidR="00B27625" w:rsidRPr="00B27625" w:rsidRDefault="00B27625" w:rsidP="00B27625"/>
    <w:p w14:paraId="05A41E5D" w14:textId="764C21F8" w:rsidR="00B27625" w:rsidRDefault="00B27625" w:rsidP="00B27625">
      <w:pPr>
        <w:pStyle w:val="Rubrik3"/>
      </w:pPr>
      <w:bookmarkStart w:id="7" w:name="_Toc356996597"/>
      <w:r>
        <w:t>DirectionJSONParser</w:t>
      </w:r>
      <w:bookmarkEnd w:id="7"/>
    </w:p>
    <w:p w14:paraId="0D79CC32" w14:textId="77777777" w:rsidR="00B27625" w:rsidRPr="00B27625" w:rsidRDefault="00B27625" w:rsidP="00B27625"/>
    <w:p w14:paraId="5F73BDFB" w14:textId="20DEE0BF" w:rsidR="00B27625" w:rsidRDefault="00B27625" w:rsidP="00B27625">
      <w:pPr>
        <w:pStyle w:val="Rubrik3"/>
      </w:pPr>
      <w:bookmarkStart w:id="8" w:name="_Toc356996598"/>
      <w:r>
        <w:t>ICalReader</w:t>
      </w:r>
      <w:bookmarkEnd w:id="8"/>
    </w:p>
    <w:p w14:paraId="39B2FF5C" w14:textId="77777777" w:rsidR="00B27625" w:rsidRPr="00B27625" w:rsidRDefault="00B27625" w:rsidP="00B27625"/>
    <w:p w14:paraId="61C0147D" w14:textId="1572BD31" w:rsidR="00B27625" w:rsidRDefault="00B27625" w:rsidP="00B27625">
      <w:pPr>
        <w:pStyle w:val="Rubrik3"/>
      </w:pPr>
      <w:bookmarkStart w:id="9" w:name="_Toc356996599"/>
      <w:r>
        <w:lastRenderedPageBreak/>
        <w:t>InserationsOfData</w:t>
      </w:r>
      <w:bookmarkEnd w:id="9"/>
    </w:p>
    <w:p w14:paraId="149B4FE4" w14:textId="77777777" w:rsidR="00B27625" w:rsidRPr="00B27625" w:rsidRDefault="00B27625" w:rsidP="00B27625"/>
    <w:p w14:paraId="2160B0FE" w14:textId="7E808CD8" w:rsidR="00B27625" w:rsidRDefault="00B27625" w:rsidP="00B27625">
      <w:pPr>
        <w:pStyle w:val="Rubrik3"/>
      </w:pPr>
      <w:bookmarkStart w:id="10" w:name="_Toc356996600"/>
      <w:r>
        <w:t>MainActivity</w:t>
      </w:r>
      <w:bookmarkEnd w:id="10"/>
    </w:p>
    <w:p w14:paraId="25549A5F" w14:textId="77777777" w:rsidR="00B27625" w:rsidRPr="00B27625" w:rsidRDefault="00B27625" w:rsidP="00B27625"/>
    <w:p w14:paraId="6DD0CE20" w14:textId="64782EE3" w:rsidR="00B27625" w:rsidRDefault="00B27625" w:rsidP="00B27625">
      <w:pPr>
        <w:pStyle w:val="Rubrik3"/>
      </w:pPr>
      <w:bookmarkStart w:id="11" w:name="_Toc356996601"/>
      <w:r>
        <w:t>MapWrapperLayout</w:t>
      </w:r>
      <w:bookmarkEnd w:id="11"/>
    </w:p>
    <w:p w14:paraId="22FB45E3" w14:textId="77777777" w:rsidR="00B27625" w:rsidRPr="00B27625" w:rsidRDefault="00B27625" w:rsidP="00B27625"/>
    <w:p w14:paraId="24A837FA" w14:textId="5E9BE38D" w:rsidR="00B27625" w:rsidRDefault="00B27625" w:rsidP="00B27625">
      <w:pPr>
        <w:pStyle w:val="Rubrik3"/>
      </w:pPr>
      <w:bookmarkStart w:id="12" w:name="_Toc356996602"/>
      <w:r>
        <w:t>NavigationManager</w:t>
      </w:r>
      <w:bookmarkEnd w:id="12"/>
    </w:p>
    <w:p w14:paraId="1CB4EAA9" w14:textId="77777777" w:rsidR="00B27625" w:rsidRPr="00B27625" w:rsidRDefault="00B27625" w:rsidP="00B27625"/>
    <w:p w14:paraId="1D75701E" w14:textId="01D4FF93" w:rsidR="00B27625" w:rsidRDefault="00B27625" w:rsidP="00B27625">
      <w:pPr>
        <w:pStyle w:val="Rubrik3"/>
      </w:pPr>
      <w:bookmarkStart w:id="13" w:name="_Toc356996603"/>
      <w:r>
        <w:t>OnInfoWindowElemTouchListener</w:t>
      </w:r>
      <w:bookmarkEnd w:id="13"/>
    </w:p>
    <w:p w14:paraId="635D6D03" w14:textId="77777777" w:rsidR="00B27625" w:rsidRPr="00B27625" w:rsidRDefault="00B27625" w:rsidP="00B27625"/>
    <w:p w14:paraId="630A2A47" w14:textId="0BC4FE2C" w:rsidR="00B27625" w:rsidRDefault="00B27625" w:rsidP="00B27625">
      <w:pPr>
        <w:pStyle w:val="Rubrik3"/>
      </w:pPr>
      <w:bookmarkStart w:id="14" w:name="_Toc356996604"/>
      <w:commentRangeStart w:id="15"/>
      <w:r>
        <w:t>DAO</w:t>
      </w:r>
      <w:bookmarkEnd w:id="14"/>
    </w:p>
    <w:p w14:paraId="122BF84B" w14:textId="395D68CE" w:rsidR="00B27625" w:rsidRDefault="00AA4E33" w:rsidP="00B27625">
      <w:proofErr w:type="gramStart"/>
      <w:r>
        <w:t>Perhaps the ER-diagram?</w:t>
      </w:r>
      <w:proofErr w:type="gramEnd"/>
    </w:p>
    <w:p w14:paraId="3F36EE36" w14:textId="77777777" w:rsidR="00AA4E33" w:rsidRPr="00B27625" w:rsidRDefault="00AA4E33" w:rsidP="00B27625"/>
    <w:p w14:paraId="1804D0A5" w14:textId="7B2CA7CA" w:rsidR="00B27625" w:rsidRDefault="00B27625" w:rsidP="00B27625">
      <w:pPr>
        <w:pStyle w:val="Rubrik3"/>
      </w:pPr>
      <w:bookmarkStart w:id="16" w:name="_Toc356996605"/>
      <w:r>
        <w:t>DBHelper</w:t>
      </w:r>
      <w:bookmarkEnd w:id="16"/>
    </w:p>
    <w:p w14:paraId="3BE10474" w14:textId="77777777" w:rsidR="00B27625" w:rsidRPr="00B27625" w:rsidRDefault="00B27625" w:rsidP="00B27625"/>
    <w:p w14:paraId="1F578241" w14:textId="7B2DE8B7" w:rsidR="00B27625" w:rsidRPr="00B27625" w:rsidRDefault="00B27625" w:rsidP="00B27625">
      <w:pPr>
        <w:pStyle w:val="Rubrik3"/>
      </w:pPr>
      <w:bookmarkStart w:id="17" w:name="_Toc356996606"/>
      <w:r>
        <w:t>SuggestionsContentProvider</w:t>
      </w:r>
      <w:bookmarkEnd w:id="17"/>
    </w:p>
    <w:p w14:paraId="6248FC01" w14:textId="4D57BF55" w:rsidR="00B03F66" w:rsidRDefault="005D7888" w:rsidP="005820E3">
      <w:pPr>
        <w:pStyle w:val="Rubrik1"/>
      </w:pPr>
      <w:bookmarkStart w:id="18" w:name="_Toc356996607"/>
      <w:commentRangeEnd w:id="15"/>
      <w:commentRangeEnd w:id="4"/>
      <w:r>
        <w:rPr>
          <w:rStyle w:val="Kommentarsreferens"/>
          <w:rFonts w:asciiTheme="minorHAnsi" w:eastAsiaTheme="minorEastAsia" w:hAnsiTheme="minorHAnsi" w:cstheme="minorBidi"/>
          <w:b w:val="0"/>
          <w:bCs w:val="0"/>
          <w:color w:val="auto"/>
        </w:rPr>
        <w:commentReference w:id="15"/>
      </w:r>
      <w:r w:rsidR="00897E06">
        <w:rPr>
          <w:rStyle w:val="Kommentarsreferens"/>
          <w:rFonts w:asciiTheme="minorHAnsi" w:eastAsiaTheme="minorEastAsia" w:hAnsiTheme="minorHAnsi" w:cstheme="minorBidi"/>
          <w:b w:val="0"/>
          <w:bCs w:val="0"/>
          <w:color w:val="auto"/>
        </w:rPr>
        <w:commentReference w:id="4"/>
      </w:r>
      <w:commentRangeStart w:id="19"/>
      <w:commentRangeStart w:id="20"/>
      <w:r w:rsidR="003A15C2" w:rsidRPr="0071093E">
        <w:t>Build procedures</w:t>
      </w:r>
      <w:commentRangeEnd w:id="19"/>
      <w:r w:rsidR="00392901" w:rsidRPr="0071093E">
        <w:rPr>
          <w:rStyle w:val="Kommentarsreferens"/>
          <w:rFonts w:asciiTheme="minorHAnsi" w:eastAsiaTheme="minorEastAsia" w:hAnsiTheme="minorHAnsi" w:cstheme="minorBidi"/>
          <w:b w:val="0"/>
          <w:bCs w:val="0"/>
          <w:color w:val="auto"/>
        </w:rPr>
        <w:commentReference w:id="19"/>
      </w:r>
      <w:commentRangeEnd w:id="20"/>
      <w:r w:rsidR="000E2CC5">
        <w:rPr>
          <w:rStyle w:val="Kommentarsreferens"/>
          <w:rFonts w:asciiTheme="minorHAnsi" w:eastAsiaTheme="minorEastAsia" w:hAnsiTheme="minorHAnsi" w:cstheme="minorBidi"/>
          <w:b w:val="0"/>
          <w:bCs w:val="0"/>
          <w:color w:val="auto"/>
        </w:rPr>
        <w:commentReference w:id="20"/>
      </w:r>
      <w:bookmarkEnd w:id="18"/>
    </w:p>
    <w:p w14:paraId="3B84D9B8" w14:textId="35F0A1B5" w:rsidR="001A6364" w:rsidRPr="001A6364" w:rsidRDefault="001A6364" w:rsidP="001A6364">
      <w:r>
        <w:t xml:space="preserve">The text below describes </w:t>
      </w:r>
      <w:r w:rsidR="00214B14">
        <w:t>needed libraries</w:t>
      </w:r>
      <w:r w:rsidR="00A9451A">
        <w:t xml:space="preserve"> and plug-ins, and furthermore, </w:t>
      </w:r>
      <w:r>
        <w:t>procedures for</w:t>
      </w:r>
      <w:r w:rsidR="00214B14">
        <w:t xml:space="preserve"> </w:t>
      </w:r>
      <w:r>
        <w:t xml:space="preserve">building and running </w:t>
      </w:r>
      <w:r w:rsidR="00C01600">
        <w:t>the ChalmersOnTheGo application, using Eclipse.</w:t>
      </w:r>
    </w:p>
    <w:p w14:paraId="7E4898A0" w14:textId="3B638104" w:rsidR="00066078" w:rsidRDefault="00EB3059" w:rsidP="00066078">
      <w:pPr>
        <w:pStyle w:val="Rubrik2"/>
      </w:pPr>
      <w:bookmarkStart w:id="21" w:name="_Toc356996608"/>
      <w:r>
        <w:t>Set</w:t>
      </w:r>
      <w:r w:rsidR="00B52282">
        <w:t xml:space="preserve"> </w:t>
      </w:r>
      <w:r>
        <w:t xml:space="preserve">up </w:t>
      </w:r>
      <w:r w:rsidR="00FE7FAA">
        <w:t xml:space="preserve">libraries and </w:t>
      </w:r>
      <w:r>
        <w:t>project</w:t>
      </w:r>
      <w:bookmarkEnd w:id="21"/>
    </w:p>
    <w:p w14:paraId="014749CB" w14:textId="77777777" w:rsidR="00A41742" w:rsidRPr="00A41742" w:rsidRDefault="00A41742" w:rsidP="00A41742"/>
    <w:p w14:paraId="71D442DA" w14:textId="1F76EB6A" w:rsidR="00066078" w:rsidRPr="00066078" w:rsidRDefault="00066078" w:rsidP="00066078">
      <w:r w:rsidRPr="00066078">
        <w:t xml:space="preserve">1. </w:t>
      </w:r>
      <w:r>
        <w:t>Install Google Play s</w:t>
      </w:r>
      <w:r w:rsidRPr="00066078">
        <w:t>ervice</w:t>
      </w:r>
      <w:r>
        <w:t>s</w:t>
      </w:r>
      <w:r w:rsidRPr="00066078">
        <w:t xml:space="preserve"> from the SDK </w:t>
      </w:r>
      <w:r>
        <w:t xml:space="preserve">manager </w:t>
      </w:r>
      <w:r w:rsidR="00271E06">
        <w:t xml:space="preserve">and import </w:t>
      </w:r>
      <w:r w:rsidRPr="00066078">
        <w:t>as a new project.</w:t>
      </w:r>
    </w:p>
    <w:p w14:paraId="77159BBB" w14:textId="0E14741F" w:rsidR="00066078" w:rsidRPr="00066078" w:rsidRDefault="00066078" w:rsidP="00066078">
      <w:r w:rsidRPr="00066078">
        <w:t>2. Check that the ChalmersOnTheGo</w:t>
      </w:r>
      <w:r>
        <w:t xml:space="preserve"> application</w:t>
      </w:r>
      <w:r w:rsidRPr="00066078">
        <w:t xml:space="preserve"> is a Google Play project in properties</w:t>
      </w:r>
    </w:p>
    <w:p w14:paraId="400BD736" w14:textId="274B13DD" w:rsidR="009A0FA3" w:rsidRDefault="00066078" w:rsidP="009A0FA3">
      <w:r w:rsidRPr="00066078">
        <w:t>3. Add googl</w:t>
      </w:r>
      <w:r w:rsidR="00F721B2">
        <w:t>e-play-services_lib as library</w:t>
      </w:r>
    </w:p>
    <w:p w14:paraId="3A91C9CB" w14:textId="77777777" w:rsidR="00066078" w:rsidRPr="00066078" w:rsidRDefault="00066078" w:rsidP="00066078"/>
    <w:p w14:paraId="674D38A5" w14:textId="26D20089" w:rsidR="00B52282" w:rsidRDefault="00B52282" w:rsidP="00B52282">
      <w:pPr>
        <w:pStyle w:val="Rubrik3"/>
      </w:pPr>
      <w:bookmarkStart w:id="22" w:name="_Toc356996609"/>
      <w:r>
        <w:t>Detailed instructions</w:t>
      </w:r>
      <w:bookmarkEnd w:id="22"/>
    </w:p>
    <w:p w14:paraId="616B5671" w14:textId="77777777" w:rsidR="00167B53" w:rsidRPr="00167B53" w:rsidRDefault="00167B53" w:rsidP="00167B53"/>
    <w:p w14:paraId="151FD01F" w14:textId="470D60F4" w:rsidR="00B52282" w:rsidRPr="00B52282" w:rsidRDefault="00B52282" w:rsidP="00B52282">
      <w:pPr>
        <w:rPr>
          <w:b/>
        </w:rPr>
      </w:pPr>
      <w:r w:rsidRPr="00B52282">
        <w:rPr>
          <w:b/>
        </w:rPr>
        <w:t>SDK Manager</w:t>
      </w:r>
    </w:p>
    <w:p w14:paraId="14E9D991" w14:textId="03E8BF91" w:rsidR="00EB3059" w:rsidRPr="00801D12" w:rsidRDefault="00EB3059" w:rsidP="00EB3059">
      <w:pPr>
        <w:pStyle w:val="Liststycke"/>
        <w:numPr>
          <w:ilvl w:val="0"/>
          <w:numId w:val="5"/>
        </w:numPr>
        <w:rPr>
          <w:lang w:val="en-US"/>
        </w:rPr>
      </w:pPr>
      <w:r w:rsidRPr="00801D12">
        <w:rPr>
          <w:lang w:val="en-US"/>
        </w:rPr>
        <w:t xml:space="preserve">Download the Android SDK from </w:t>
      </w:r>
      <w:hyperlink r:id="rId12" w:history="1">
        <w:r w:rsidRPr="00801D12">
          <w:rPr>
            <w:rStyle w:val="Hyperlnk"/>
            <w:lang w:val="en-US"/>
          </w:rPr>
          <w:t>http://developer.android.com/sdk/index.html</w:t>
        </w:r>
      </w:hyperlink>
    </w:p>
    <w:p w14:paraId="07759593" w14:textId="6A4C5582" w:rsidR="00EB3059" w:rsidRPr="00EB3059" w:rsidRDefault="00EB3059" w:rsidP="00EB3059">
      <w:pPr>
        <w:pStyle w:val="Liststycke"/>
        <w:numPr>
          <w:ilvl w:val="0"/>
          <w:numId w:val="5"/>
        </w:numPr>
      </w:pPr>
      <w:r w:rsidRPr="00EB3059">
        <w:t>Launch the SDK Manager.</w:t>
      </w:r>
    </w:p>
    <w:p w14:paraId="44F7EBC3" w14:textId="20372352" w:rsidR="00EB3059" w:rsidRPr="00801D12" w:rsidRDefault="00EB3059" w:rsidP="0061015B">
      <w:pPr>
        <w:numPr>
          <w:ilvl w:val="1"/>
          <w:numId w:val="9"/>
        </w:numPr>
        <w:rPr>
          <w:lang w:val="en-US"/>
        </w:rPr>
      </w:pPr>
      <w:r w:rsidRPr="00801D12">
        <w:rPr>
          <w:lang w:val="en-US"/>
        </w:rPr>
        <w:t>From Eclipse, select </w:t>
      </w:r>
      <w:r w:rsidRPr="00801D12">
        <w:rPr>
          <w:b/>
          <w:bCs/>
          <w:lang w:val="en-US"/>
        </w:rPr>
        <w:t>Window</w:t>
      </w:r>
      <w:r w:rsidRPr="00801D12">
        <w:rPr>
          <w:lang w:val="en-US"/>
        </w:rPr>
        <w:t> &gt; </w:t>
      </w:r>
      <w:r w:rsidRPr="00801D12">
        <w:rPr>
          <w:b/>
          <w:bCs/>
          <w:lang w:val="en-US"/>
        </w:rPr>
        <w:t>Android SDK Manager</w:t>
      </w:r>
      <w:r w:rsidRPr="00801D12">
        <w:rPr>
          <w:lang w:val="en-US"/>
        </w:rPr>
        <w:t>.</w:t>
      </w:r>
    </w:p>
    <w:p w14:paraId="761C7CFD" w14:textId="77777777" w:rsidR="00EB3059" w:rsidRPr="00801D12" w:rsidRDefault="00EB3059" w:rsidP="0061015B">
      <w:pPr>
        <w:numPr>
          <w:ilvl w:val="1"/>
          <w:numId w:val="9"/>
        </w:numPr>
        <w:rPr>
          <w:lang w:val="en-US"/>
        </w:rPr>
      </w:pPr>
      <w:r w:rsidRPr="00801D12">
        <w:rPr>
          <w:lang w:val="en-US"/>
        </w:rPr>
        <w:t>On Windows, double-click the SDK Manager.exe file at the root of the Android SDK directory.</w:t>
      </w:r>
    </w:p>
    <w:p w14:paraId="3DF3FE5B" w14:textId="77777777" w:rsidR="00EB3059" w:rsidRPr="00801D12" w:rsidRDefault="00EB3059" w:rsidP="0061015B">
      <w:pPr>
        <w:numPr>
          <w:ilvl w:val="1"/>
          <w:numId w:val="9"/>
        </w:numPr>
        <w:rPr>
          <w:lang w:val="en-US"/>
        </w:rPr>
      </w:pPr>
      <w:r w:rsidRPr="00801D12">
        <w:rPr>
          <w:lang w:val="en-US"/>
        </w:rPr>
        <w:t>On Mac or Linux, open a terminal and navigate to the tools/ directory in the Android SDK, then executeandroid sdk.</w:t>
      </w:r>
    </w:p>
    <w:p w14:paraId="29FB927D" w14:textId="7BA8CE58" w:rsidR="00EB3059" w:rsidRPr="00801D12" w:rsidRDefault="00EB3059" w:rsidP="00EB3059">
      <w:pPr>
        <w:numPr>
          <w:ilvl w:val="0"/>
          <w:numId w:val="7"/>
        </w:numPr>
        <w:rPr>
          <w:lang w:val="en-US"/>
        </w:rPr>
      </w:pPr>
      <w:r w:rsidRPr="00801D12">
        <w:rPr>
          <w:lang w:val="en-US"/>
        </w:rPr>
        <w:t>Scroll to the bottom of the package list, select </w:t>
      </w:r>
      <w:r w:rsidRPr="00801D12">
        <w:rPr>
          <w:b/>
          <w:bCs/>
          <w:lang w:val="en-US"/>
        </w:rPr>
        <w:t>Extras &gt; Google Play services</w:t>
      </w:r>
      <w:r w:rsidRPr="00801D12">
        <w:rPr>
          <w:lang w:val="en-US"/>
        </w:rPr>
        <w:t xml:space="preserve">, and </w:t>
      </w:r>
      <w:proofErr w:type="gramStart"/>
      <w:r w:rsidRPr="00801D12">
        <w:rPr>
          <w:lang w:val="en-US"/>
        </w:rPr>
        <w:t>install</w:t>
      </w:r>
      <w:proofErr w:type="gramEnd"/>
      <w:r w:rsidRPr="00801D12">
        <w:rPr>
          <w:lang w:val="en-US"/>
        </w:rPr>
        <w:t xml:space="preserve"> it. The Google Play services SDK is saved in your Android SDK environment at &lt;android-sdk-folder&gt;/extras/google/google_play_services/.</w:t>
      </w:r>
    </w:p>
    <w:p w14:paraId="430EC22B" w14:textId="10029EAE" w:rsidR="00EB3059" w:rsidRPr="00801D12" w:rsidRDefault="00EB3059" w:rsidP="00EB3059">
      <w:pPr>
        <w:numPr>
          <w:ilvl w:val="0"/>
          <w:numId w:val="7"/>
        </w:numPr>
        <w:rPr>
          <w:lang w:val="en-US"/>
        </w:rPr>
      </w:pPr>
      <w:r w:rsidRPr="00801D12">
        <w:rPr>
          <w:lang w:val="en-US"/>
        </w:rPr>
        <w:t>Copy the &lt;android-sdk-folder&gt;/extras/google/google_play_services/libproject/google-play-services_lib library project into the source tree where you maintain your Android app projects.</w:t>
      </w:r>
      <w:r w:rsidR="00D23E1A" w:rsidRPr="00801D12">
        <w:rPr>
          <w:lang w:val="en-US"/>
        </w:rPr>
        <w:t xml:space="preserve"> </w:t>
      </w:r>
      <w:r w:rsidR="00004102" w:rsidRPr="00801D12">
        <w:rPr>
          <w:lang w:val="en-US"/>
        </w:rPr>
        <w:t>In</w:t>
      </w:r>
      <w:r w:rsidRPr="00801D12">
        <w:rPr>
          <w:lang w:val="en-US"/>
        </w:rPr>
        <w:t xml:space="preserve"> Eclipse, import the library project into your workspace. Click </w:t>
      </w:r>
      <w:r w:rsidRPr="00801D12">
        <w:rPr>
          <w:b/>
          <w:bCs/>
          <w:lang w:val="en-US"/>
        </w:rPr>
        <w:t>File &gt; Import</w:t>
      </w:r>
      <w:r w:rsidRPr="00801D12">
        <w:rPr>
          <w:lang w:val="en-US"/>
        </w:rPr>
        <w:t>, select </w:t>
      </w:r>
      <w:r w:rsidRPr="00801D12">
        <w:rPr>
          <w:b/>
          <w:bCs/>
          <w:lang w:val="en-US"/>
        </w:rPr>
        <w:t>Android &gt; Existing Android Code into Workspace</w:t>
      </w:r>
      <w:r w:rsidRPr="00801D12">
        <w:rPr>
          <w:lang w:val="en-US"/>
        </w:rPr>
        <w:t>, and browse to the copy of the library project to import it.</w:t>
      </w:r>
    </w:p>
    <w:p w14:paraId="0620B8F6" w14:textId="77777777" w:rsidR="0061015B" w:rsidRPr="00801D12" w:rsidRDefault="0061015B" w:rsidP="00EB3059">
      <w:pPr>
        <w:rPr>
          <w:lang w:val="en-US"/>
        </w:rPr>
      </w:pPr>
    </w:p>
    <w:p w14:paraId="283BB0EE" w14:textId="768730AE" w:rsidR="00EB3059" w:rsidRPr="00801D12" w:rsidRDefault="00B52282" w:rsidP="00EB3059">
      <w:pPr>
        <w:rPr>
          <w:lang w:val="en-US"/>
        </w:rPr>
      </w:pPr>
      <w:r w:rsidRPr="00801D12">
        <w:rPr>
          <w:b/>
          <w:lang w:val="en-US"/>
        </w:rPr>
        <w:t>S</w:t>
      </w:r>
      <w:r w:rsidR="00EB3059" w:rsidRPr="00801D12">
        <w:rPr>
          <w:b/>
          <w:lang w:val="en-US"/>
        </w:rPr>
        <w:t xml:space="preserve">et up a project </w:t>
      </w:r>
      <w:r w:rsidR="00FA57F8" w:rsidRPr="00801D12">
        <w:rPr>
          <w:b/>
          <w:lang w:val="en-US"/>
        </w:rPr>
        <w:t>using the Google Play Se</w:t>
      </w:r>
      <w:r w:rsidR="00EB3059" w:rsidRPr="00801D12">
        <w:rPr>
          <w:b/>
          <w:lang w:val="en-US"/>
        </w:rPr>
        <w:t>rvices SDK</w:t>
      </w:r>
      <w:r w:rsidR="00EB3059" w:rsidRPr="00801D12">
        <w:rPr>
          <w:lang w:val="en-US"/>
        </w:rPr>
        <w:t>:</w:t>
      </w:r>
    </w:p>
    <w:p w14:paraId="14FF74FA" w14:textId="5CE1A17B" w:rsidR="00EB3059" w:rsidRPr="00801D12" w:rsidRDefault="00EB3059" w:rsidP="00EB3059">
      <w:pPr>
        <w:numPr>
          <w:ilvl w:val="0"/>
          <w:numId w:val="8"/>
        </w:numPr>
        <w:rPr>
          <w:lang w:val="en-US"/>
        </w:rPr>
      </w:pPr>
      <w:r w:rsidRPr="00801D12">
        <w:rPr>
          <w:lang w:val="en-US"/>
        </w:rPr>
        <w:t>Reference the library project in your Android project.</w:t>
      </w:r>
      <w:r w:rsidR="0061015B" w:rsidRPr="00801D12">
        <w:rPr>
          <w:lang w:val="en-US"/>
        </w:rPr>
        <w:t xml:space="preserve"> </w:t>
      </w:r>
      <w:r w:rsidR="0061015B" w:rsidRPr="00801D12">
        <w:rPr>
          <w:b/>
          <w:bCs/>
          <w:lang w:val="en-US"/>
        </w:rPr>
        <w:t>Note:</w:t>
      </w:r>
      <w:r w:rsidR="0061015B" w:rsidRPr="00801D12">
        <w:rPr>
          <w:lang w:val="en-US"/>
        </w:rPr>
        <w:t> You should be referencing a copy of the library that you copied to your source tree - you should not reference the library from the Android SDK directory.</w:t>
      </w:r>
    </w:p>
    <w:p w14:paraId="45C629A5" w14:textId="77777777" w:rsidR="0061015B" w:rsidRPr="00801D12" w:rsidRDefault="0061015B" w:rsidP="0061015B">
      <w:pPr>
        <w:numPr>
          <w:ilvl w:val="0"/>
          <w:numId w:val="12"/>
        </w:numPr>
        <w:rPr>
          <w:lang w:val="en-US"/>
        </w:rPr>
      </w:pPr>
      <w:r w:rsidRPr="00801D12">
        <w:rPr>
          <w:lang w:val="en-US"/>
        </w:rPr>
        <w:t>To add a reference to a library project, follow these steps:</w:t>
      </w:r>
    </w:p>
    <w:p w14:paraId="5E388BF6" w14:textId="77777777" w:rsidR="0061015B" w:rsidRPr="00801D12" w:rsidRDefault="0061015B" w:rsidP="0061015B">
      <w:pPr>
        <w:numPr>
          <w:ilvl w:val="0"/>
          <w:numId w:val="12"/>
        </w:numPr>
        <w:rPr>
          <w:lang w:val="en-US"/>
        </w:rPr>
      </w:pPr>
      <w:r w:rsidRPr="00801D12">
        <w:rPr>
          <w:lang w:val="en-US"/>
        </w:rPr>
        <w:t>Make sure that both the project library and the application project that depends on it are in your workspace. If one of the projects is missing, import it into your workspace.</w:t>
      </w:r>
    </w:p>
    <w:p w14:paraId="3A5E4139" w14:textId="77777777" w:rsidR="0061015B" w:rsidRPr="00801D12" w:rsidRDefault="0061015B" w:rsidP="0061015B">
      <w:pPr>
        <w:numPr>
          <w:ilvl w:val="0"/>
          <w:numId w:val="12"/>
        </w:numPr>
        <w:rPr>
          <w:lang w:val="en-US"/>
        </w:rPr>
      </w:pPr>
      <w:r w:rsidRPr="00801D12">
        <w:rPr>
          <w:lang w:val="en-US"/>
        </w:rPr>
        <w:t>In the </w:t>
      </w:r>
      <w:r w:rsidRPr="00801D12">
        <w:rPr>
          <w:b/>
          <w:bCs/>
          <w:lang w:val="en-US"/>
        </w:rPr>
        <w:t>Package Explorer</w:t>
      </w:r>
      <w:r w:rsidRPr="00801D12">
        <w:rPr>
          <w:lang w:val="en-US"/>
        </w:rPr>
        <w:t>, right-click the dependent project and select </w:t>
      </w:r>
      <w:r w:rsidRPr="00801D12">
        <w:rPr>
          <w:b/>
          <w:bCs/>
          <w:lang w:val="en-US"/>
        </w:rPr>
        <w:t>Properties</w:t>
      </w:r>
      <w:r w:rsidRPr="00801D12">
        <w:rPr>
          <w:lang w:val="en-US"/>
        </w:rPr>
        <w:t>.</w:t>
      </w:r>
    </w:p>
    <w:p w14:paraId="4CF8EDEA" w14:textId="77777777" w:rsidR="0061015B" w:rsidRPr="00801D12" w:rsidRDefault="0061015B" w:rsidP="0061015B">
      <w:pPr>
        <w:numPr>
          <w:ilvl w:val="0"/>
          <w:numId w:val="12"/>
        </w:numPr>
        <w:rPr>
          <w:lang w:val="en-US"/>
        </w:rPr>
      </w:pPr>
      <w:r w:rsidRPr="00801D12">
        <w:rPr>
          <w:lang w:val="en-US"/>
        </w:rPr>
        <w:t>In the </w:t>
      </w:r>
      <w:r w:rsidRPr="00801D12">
        <w:rPr>
          <w:b/>
          <w:bCs/>
          <w:lang w:val="en-US"/>
        </w:rPr>
        <w:t>Properties</w:t>
      </w:r>
      <w:r w:rsidRPr="00801D12">
        <w:rPr>
          <w:lang w:val="en-US"/>
        </w:rPr>
        <w:t> window, select the "Android" properties group at left and locate the </w:t>
      </w:r>
      <w:r w:rsidRPr="00801D12">
        <w:rPr>
          <w:b/>
          <w:bCs/>
          <w:lang w:val="en-US"/>
        </w:rPr>
        <w:t>Library</w:t>
      </w:r>
      <w:r w:rsidRPr="00801D12">
        <w:rPr>
          <w:lang w:val="en-US"/>
        </w:rPr>
        <w:t> properties at right.</w:t>
      </w:r>
    </w:p>
    <w:p w14:paraId="04CC0B6B" w14:textId="77777777" w:rsidR="0061015B" w:rsidRPr="00801D12" w:rsidRDefault="0061015B" w:rsidP="0061015B">
      <w:pPr>
        <w:numPr>
          <w:ilvl w:val="0"/>
          <w:numId w:val="12"/>
        </w:numPr>
        <w:rPr>
          <w:lang w:val="en-US"/>
        </w:rPr>
      </w:pPr>
      <w:r w:rsidRPr="00801D12">
        <w:rPr>
          <w:lang w:val="en-US"/>
        </w:rPr>
        <w:t>Click </w:t>
      </w:r>
      <w:r w:rsidRPr="00801D12">
        <w:rPr>
          <w:b/>
          <w:bCs/>
          <w:lang w:val="en-US"/>
        </w:rPr>
        <w:t>Add</w:t>
      </w:r>
      <w:r w:rsidRPr="00801D12">
        <w:rPr>
          <w:lang w:val="en-US"/>
        </w:rPr>
        <w:t> to open the </w:t>
      </w:r>
      <w:r w:rsidRPr="00801D12">
        <w:rPr>
          <w:b/>
          <w:bCs/>
          <w:lang w:val="en-US"/>
        </w:rPr>
        <w:t>Project Selection</w:t>
      </w:r>
      <w:r w:rsidRPr="00801D12">
        <w:rPr>
          <w:lang w:val="en-US"/>
        </w:rPr>
        <w:t> dialog.</w:t>
      </w:r>
    </w:p>
    <w:p w14:paraId="22DEC072" w14:textId="77777777" w:rsidR="0061015B" w:rsidRPr="00801D12" w:rsidRDefault="0061015B" w:rsidP="0061015B">
      <w:pPr>
        <w:numPr>
          <w:ilvl w:val="0"/>
          <w:numId w:val="12"/>
        </w:numPr>
        <w:rPr>
          <w:lang w:val="en-US"/>
        </w:rPr>
      </w:pPr>
      <w:r w:rsidRPr="00801D12">
        <w:rPr>
          <w:lang w:val="en-US"/>
        </w:rPr>
        <w:t>From the list of available library projects, select a project and click </w:t>
      </w:r>
      <w:r w:rsidRPr="00801D12">
        <w:rPr>
          <w:b/>
          <w:bCs/>
          <w:lang w:val="en-US"/>
        </w:rPr>
        <w:t>OK</w:t>
      </w:r>
      <w:r w:rsidRPr="00801D12">
        <w:rPr>
          <w:lang w:val="en-US"/>
        </w:rPr>
        <w:t>.</w:t>
      </w:r>
    </w:p>
    <w:p w14:paraId="56898E35" w14:textId="77777777" w:rsidR="0061015B" w:rsidRPr="00801D12" w:rsidRDefault="0061015B" w:rsidP="0061015B">
      <w:pPr>
        <w:numPr>
          <w:ilvl w:val="0"/>
          <w:numId w:val="12"/>
        </w:numPr>
        <w:rPr>
          <w:lang w:val="en-US"/>
        </w:rPr>
      </w:pPr>
      <w:r w:rsidRPr="00801D12">
        <w:rPr>
          <w:lang w:val="en-US"/>
        </w:rPr>
        <w:t>When the dialog closes, click </w:t>
      </w:r>
      <w:r w:rsidRPr="00801D12">
        <w:rPr>
          <w:b/>
          <w:bCs/>
          <w:lang w:val="en-US"/>
        </w:rPr>
        <w:t>Apply</w:t>
      </w:r>
      <w:r w:rsidRPr="00801D12">
        <w:rPr>
          <w:lang w:val="en-US"/>
        </w:rPr>
        <w:t> in the </w:t>
      </w:r>
      <w:r w:rsidRPr="00801D12">
        <w:rPr>
          <w:b/>
          <w:bCs/>
          <w:lang w:val="en-US"/>
        </w:rPr>
        <w:t>Properties</w:t>
      </w:r>
      <w:r w:rsidRPr="00801D12">
        <w:rPr>
          <w:lang w:val="en-US"/>
        </w:rPr>
        <w:t> window.</w:t>
      </w:r>
    </w:p>
    <w:p w14:paraId="76217B51" w14:textId="77777777" w:rsidR="0061015B" w:rsidRPr="00801D12" w:rsidRDefault="0061015B" w:rsidP="0061015B">
      <w:pPr>
        <w:numPr>
          <w:ilvl w:val="0"/>
          <w:numId w:val="12"/>
        </w:numPr>
        <w:rPr>
          <w:lang w:val="en-US"/>
        </w:rPr>
      </w:pPr>
      <w:r w:rsidRPr="00801D12">
        <w:rPr>
          <w:lang w:val="en-US"/>
        </w:rPr>
        <w:t>Click </w:t>
      </w:r>
      <w:r w:rsidRPr="00801D12">
        <w:rPr>
          <w:b/>
          <w:bCs/>
          <w:lang w:val="en-US"/>
        </w:rPr>
        <w:t>OK</w:t>
      </w:r>
      <w:r w:rsidRPr="00801D12">
        <w:rPr>
          <w:lang w:val="en-US"/>
        </w:rPr>
        <w:t> to close the </w:t>
      </w:r>
      <w:r w:rsidRPr="00801D12">
        <w:rPr>
          <w:b/>
          <w:bCs/>
          <w:lang w:val="en-US"/>
        </w:rPr>
        <w:t>Properties</w:t>
      </w:r>
      <w:r w:rsidRPr="00801D12">
        <w:rPr>
          <w:lang w:val="en-US"/>
        </w:rPr>
        <w:t> window.</w:t>
      </w:r>
    </w:p>
    <w:p w14:paraId="30645C2E" w14:textId="5EA9CA80" w:rsidR="0061015B" w:rsidRPr="00801D12" w:rsidRDefault="0061015B" w:rsidP="0061015B">
      <w:pPr>
        <w:numPr>
          <w:ilvl w:val="0"/>
          <w:numId w:val="12"/>
        </w:numPr>
        <w:rPr>
          <w:lang w:val="en-US"/>
        </w:rPr>
      </w:pPr>
      <w:r w:rsidRPr="00801D12">
        <w:rPr>
          <w:lang w:val="en-US"/>
        </w:rPr>
        <w:t>As soon as the Properties dialog closes, Eclipse rebuilds the project, including the contents of the library project.</w:t>
      </w:r>
    </w:p>
    <w:p w14:paraId="46B18F9E" w14:textId="77777777" w:rsidR="00EF365A" w:rsidRPr="00801D12" w:rsidRDefault="00EF365A" w:rsidP="00EF365A">
      <w:pPr>
        <w:rPr>
          <w:lang w:val="en-US"/>
        </w:rPr>
      </w:pPr>
    </w:p>
    <w:p w14:paraId="67E9625F" w14:textId="77777777" w:rsidR="00B52282" w:rsidRPr="00801D12" w:rsidRDefault="00B52282" w:rsidP="00EF365A">
      <w:pPr>
        <w:rPr>
          <w:lang w:val="en-US"/>
        </w:rPr>
      </w:pPr>
      <w:r w:rsidRPr="00801D12">
        <w:rPr>
          <w:b/>
          <w:lang w:val="en-US"/>
        </w:rPr>
        <w:t>A</w:t>
      </w:r>
      <w:r w:rsidR="00EF365A" w:rsidRPr="00801D12">
        <w:rPr>
          <w:b/>
          <w:lang w:val="en-US"/>
        </w:rPr>
        <w:t>ccess the Google Maps servers with the Maps API</w:t>
      </w:r>
    </w:p>
    <w:p w14:paraId="3BB72C59" w14:textId="44087C74" w:rsidR="00EF365A" w:rsidRPr="00801D12" w:rsidRDefault="00B52282" w:rsidP="00EF365A">
      <w:pPr>
        <w:rPr>
          <w:lang w:val="en-US"/>
        </w:rPr>
      </w:pPr>
      <w:r w:rsidRPr="00801D12">
        <w:rPr>
          <w:lang w:val="en-US"/>
        </w:rPr>
        <w:t>Y</w:t>
      </w:r>
      <w:r w:rsidR="00EF365A" w:rsidRPr="00801D12">
        <w:rPr>
          <w:lang w:val="en-US"/>
        </w:rPr>
        <w:t>ou have to add a Maps API key to your application.</w:t>
      </w:r>
      <w:r w:rsidR="00EB3059" w:rsidRPr="00801D12">
        <w:rPr>
          <w:lang w:val="en-US"/>
        </w:rPr>
        <w:t xml:space="preserve"> To do this, you will need to register a project in the Google APIs Console, and get a signing certificate for your app.</w:t>
      </w:r>
    </w:p>
    <w:p w14:paraId="5C90D0C8" w14:textId="496E491D" w:rsidR="00EF365A" w:rsidRPr="00801D12" w:rsidRDefault="00EF365A" w:rsidP="00CD0211">
      <w:pPr>
        <w:pStyle w:val="Liststycke"/>
        <w:numPr>
          <w:ilvl w:val="0"/>
          <w:numId w:val="17"/>
        </w:numPr>
        <w:rPr>
          <w:lang w:val="en-US"/>
        </w:rPr>
      </w:pPr>
      <w:r w:rsidRPr="00801D12">
        <w:rPr>
          <w:lang w:val="en-US"/>
        </w:rPr>
        <w:t xml:space="preserve">Retrieve information about your application's certificate, more </w:t>
      </w:r>
      <w:r w:rsidR="00605CC6" w:rsidRPr="00801D12">
        <w:rPr>
          <w:lang w:val="en-US"/>
        </w:rPr>
        <w:t>information</w:t>
      </w:r>
      <w:r w:rsidRPr="00801D12">
        <w:rPr>
          <w:lang w:val="en-US"/>
        </w:rPr>
        <w:t xml:space="preserve"> on: https://developers.google.com/maps/documentation/android/start#displaying_certificate_information</w:t>
      </w:r>
    </w:p>
    <w:p w14:paraId="511E807A" w14:textId="751412F1" w:rsidR="00EF365A" w:rsidRPr="00801D12" w:rsidRDefault="00EF365A" w:rsidP="00CD0211">
      <w:pPr>
        <w:pStyle w:val="Liststycke"/>
        <w:numPr>
          <w:ilvl w:val="0"/>
          <w:numId w:val="17"/>
        </w:numPr>
        <w:rPr>
          <w:lang w:val="en-US"/>
        </w:rPr>
      </w:pPr>
      <w:r w:rsidRPr="00801D12">
        <w:rPr>
          <w:lang w:val="en-US"/>
        </w:rPr>
        <w:t xml:space="preserve">Register a project in the Google APIs Console and add the Maps API as a service for the project, more </w:t>
      </w:r>
      <w:r w:rsidR="00605CC6" w:rsidRPr="00801D12">
        <w:rPr>
          <w:lang w:val="en-US"/>
        </w:rPr>
        <w:t xml:space="preserve">information </w:t>
      </w:r>
      <w:r w:rsidRPr="00801D12">
        <w:rPr>
          <w:lang w:val="en-US"/>
        </w:rPr>
        <w:t>on: https://developers.google.com/maps/documentation/android/start#creating_an_api_project</w:t>
      </w:r>
    </w:p>
    <w:p w14:paraId="1BBE9814" w14:textId="7283A70C" w:rsidR="00EF365A" w:rsidRPr="00801D12" w:rsidRDefault="00EF365A" w:rsidP="00CD0211">
      <w:pPr>
        <w:pStyle w:val="Liststycke"/>
        <w:numPr>
          <w:ilvl w:val="0"/>
          <w:numId w:val="17"/>
        </w:numPr>
        <w:rPr>
          <w:lang w:val="en-US"/>
        </w:rPr>
      </w:pPr>
      <w:r w:rsidRPr="00801D12">
        <w:rPr>
          <w:lang w:val="en-US"/>
        </w:rPr>
        <w:t>Once you have a project set up, y</w:t>
      </w:r>
      <w:r w:rsidR="007B2536" w:rsidRPr="00801D12">
        <w:rPr>
          <w:lang w:val="en-US"/>
        </w:rPr>
        <w:t xml:space="preserve">ou can request one or more keys, more </w:t>
      </w:r>
      <w:r w:rsidR="00605CC6" w:rsidRPr="00801D12">
        <w:rPr>
          <w:lang w:val="en-US"/>
        </w:rPr>
        <w:t xml:space="preserve">information </w:t>
      </w:r>
      <w:r w:rsidR="007B2536" w:rsidRPr="00801D12">
        <w:rPr>
          <w:lang w:val="en-US"/>
        </w:rPr>
        <w:t>on: https://developers.google.com/maps/documentation/android/start#obtaining_an_api_key</w:t>
      </w:r>
    </w:p>
    <w:p w14:paraId="79DCFF32" w14:textId="54881719" w:rsidR="00EF365A" w:rsidRPr="00801D12" w:rsidRDefault="00EF365A" w:rsidP="00CD0211">
      <w:pPr>
        <w:pStyle w:val="Liststycke"/>
        <w:numPr>
          <w:ilvl w:val="0"/>
          <w:numId w:val="17"/>
        </w:numPr>
        <w:rPr>
          <w:lang w:val="en-US"/>
        </w:rPr>
      </w:pPr>
      <w:r w:rsidRPr="00801D12">
        <w:rPr>
          <w:lang w:val="en-US"/>
        </w:rPr>
        <w:t>Finally, you can add your key to your ap</w:t>
      </w:r>
      <w:r w:rsidR="007B2536" w:rsidRPr="00801D12">
        <w:rPr>
          <w:lang w:val="en-US"/>
        </w:rPr>
        <w:t xml:space="preserve">plication and begin development, more </w:t>
      </w:r>
      <w:r w:rsidR="00605CC6" w:rsidRPr="00801D12">
        <w:rPr>
          <w:lang w:val="en-US"/>
        </w:rPr>
        <w:t xml:space="preserve">information </w:t>
      </w:r>
      <w:r w:rsidR="007B2536" w:rsidRPr="00801D12">
        <w:rPr>
          <w:lang w:val="en-US"/>
        </w:rPr>
        <w:t xml:space="preserve">on: </w:t>
      </w:r>
      <w:r w:rsidR="00066078" w:rsidRPr="00801D12">
        <w:rPr>
          <w:lang w:val="en-US"/>
        </w:rPr>
        <w:t>https://developers.google.com/maps/documentation/android/start#adding_the_api_key_to_your_application</w:t>
      </w:r>
    </w:p>
    <w:p w14:paraId="2CA0A02F" w14:textId="77777777" w:rsidR="00066078" w:rsidRPr="00EF365A" w:rsidRDefault="00066078" w:rsidP="00066078"/>
    <w:p w14:paraId="149B535F" w14:textId="25DA2633" w:rsidR="00B52282" w:rsidRPr="00801D12" w:rsidRDefault="00B52282" w:rsidP="00905913">
      <w:pPr>
        <w:rPr>
          <w:b/>
          <w:lang w:val="en-US"/>
        </w:rPr>
      </w:pPr>
      <w:r w:rsidRPr="00801D12">
        <w:rPr>
          <w:b/>
          <w:lang w:val="en-US"/>
        </w:rPr>
        <w:t>Specify settings in manifest file</w:t>
      </w:r>
    </w:p>
    <w:p w14:paraId="54B40A79" w14:textId="77777777" w:rsidR="00905913" w:rsidRPr="00801D12" w:rsidRDefault="00905913" w:rsidP="00905913">
      <w:pPr>
        <w:rPr>
          <w:lang w:val="en-US"/>
        </w:rPr>
      </w:pPr>
      <w:r w:rsidRPr="00801D12">
        <w:rPr>
          <w:lang w:val="en-US"/>
        </w:rPr>
        <w:t>An Android application that uses the Google Maps Android API needs to specify the following settings in its manifest file, AndroidManifest.xml:</w:t>
      </w:r>
    </w:p>
    <w:p w14:paraId="1A02B879" w14:textId="77777777" w:rsidR="00905913" w:rsidRPr="00801D12" w:rsidRDefault="00905913" w:rsidP="00905913">
      <w:pPr>
        <w:numPr>
          <w:ilvl w:val="0"/>
          <w:numId w:val="14"/>
        </w:numPr>
        <w:rPr>
          <w:lang w:val="en-US"/>
        </w:rPr>
      </w:pPr>
      <w:r w:rsidRPr="00801D12">
        <w:rPr>
          <w:lang w:val="en-US"/>
        </w:rPr>
        <w:t>Permissions that give the application access to Android system features and to the Google Maps servers.</w:t>
      </w:r>
    </w:p>
    <w:p w14:paraId="756BBEBD" w14:textId="77777777" w:rsidR="00905913" w:rsidRPr="00801D12" w:rsidRDefault="00905913" w:rsidP="00905913">
      <w:pPr>
        <w:numPr>
          <w:ilvl w:val="0"/>
          <w:numId w:val="14"/>
        </w:numPr>
        <w:rPr>
          <w:lang w:val="en-US"/>
        </w:rPr>
      </w:pPr>
      <w:r w:rsidRPr="00801D12">
        <w:rPr>
          <w:lang w:val="en-US"/>
        </w:rPr>
        <w:t>Notification that the application requires OpenGL ES version 2. External services can detect this notification and act accordingly. For example, Google Play Store won't display the application on devices that don't have OpenGL ES version 2.</w:t>
      </w:r>
    </w:p>
    <w:p w14:paraId="41814F1F" w14:textId="77777777" w:rsidR="00905913" w:rsidRPr="00801D12" w:rsidRDefault="00905913" w:rsidP="00905913">
      <w:pPr>
        <w:numPr>
          <w:ilvl w:val="0"/>
          <w:numId w:val="14"/>
        </w:numPr>
        <w:rPr>
          <w:lang w:val="en-US"/>
        </w:rPr>
      </w:pPr>
      <w:r w:rsidRPr="00801D12">
        <w:rPr>
          <w:lang w:val="en-US"/>
        </w:rPr>
        <w:t>The Maps API key for the application. The key confirms that you've registered with the Google Maps service via the Google APIs Console.</w:t>
      </w:r>
    </w:p>
    <w:p w14:paraId="5896446A" w14:textId="77777777" w:rsidR="00905913" w:rsidRPr="00801D12" w:rsidRDefault="00905913" w:rsidP="00066078">
      <w:pPr>
        <w:rPr>
          <w:lang w:val="en-US"/>
        </w:rPr>
      </w:pPr>
    </w:p>
    <w:p w14:paraId="3A338F73" w14:textId="0C6B980E" w:rsidR="00214B14" w:rsidRPr="00801D12" w:rsidRDefault="00374625" w:rsidP="00214B14">
      <w:pPr>
        <w:rPr>
          <w:lang w:val="en-US"/>
        </w:rPr>
      </w:pPr>
      <w:r w:rsidRPr="00801D12">
        <w:rPr>
          <w:lang w:val="en-US"/>
        </w:rPr>
        <w:lastRenderedPageBreak/>
        <w:t xml:space="preserve">More information on how to do </w:t>
      </w:r>
      <w:r w:rsidR="00594467" w:rsidRPr="00801D12">
        <w:rPr>
          <w:lang w:val="en-US"/>
        </w:rPr>
        <w:t>specify the settings</w:t>
      </w:r>
      <w:r w:rsidRPr="00801D12">
        <w:rPr>
          <w:lang w:val="en-US"/>
        </w:rPr>
        <w:t xml:space="preserve"> on:</w:t>
      </w:r>
      <w:r w:rsidR="00905913" w:rsidRPr="00801D12">
        <w:rPr>
          <w:lang w:val="en-US"/>
        </w:rPr>
        <w:t xml:space="preserve"> https://developers.google.com/maps/documentation/android/start#specify_settings_in_the_application_manifest</w:t>
      </w:r>
    </w:p>
    <w:p w14:paraId="443ADA97" w14:textId="77777777" w:rsidR="00214B14" w:rsidRDefault="00214B14" w:rsidP="00BD669B"/>
    <w:p w14:paraId="6A09A2DF" w14:textId="0E965F1F" w:rsidR="00672851" w:rsidRDefault="00672851" w:rsidP="00BD669B">
      <w:r w:rsidRPr="00F829D6">
        <w:rPr>
          <w:b/>
        </w:rPr>
        <w:t xml:space="preserve">For more information on </w:t>
      </w:r>
      <w:proofErr w:type="gramStart"/>
      <w:r w:rsidRPr="00F829D6">
        <w:rPr>
          <w:b/>
        </w:rPr>
        <w:t>Android</w:t>
      </w:r>
      <w:proofErr w:type="gramEnd"/>
      <w:r w:rsidRPr="00F829D6">
        <w:rPr>
          <w:b/>
        </w:rPr>
        <w:t xml:space="preserve"> developing:</w:t>
      </w:r>
      <w:r>
        <w:t xml:space="preserve"> </w:t>
      </w:r>
      <w:r w:rsidRPr="00672851">
        <w:t>http://developer.android.com/tools/workflow/index.html</w:t>
      </w:r>
    </w:p>
    <w:p w14:paraId="0EBA478A" w14:textId="501A061D" w:rsidR="00672851" w:rsidRPr="0071093E" w:rsidRDefault="00672851" w:rsidP="00BD669B">
      <w:r w:rsidRPr="00F829D6">
        <w:rPr>
          <w:b/>
        </w:rPr>
        <w:t>For more information on Google Play Services:</w:t>
      </w:r>
      <w:r>
        <w:t xml:space="preserve"> </w:t>
      </w:r>
      <w:r w:rsidRPr="00672851">
        <w:t>http://developer.android.com/google/play-services/index.html</w:t>
      </w:r>
    </w:p>
    <w:p w14:paraId="24F8A6E1" w14:textId="7226CA85" w:rsidR="00B03F66" w:rsidRPr="0071093E" w:rsidRDefault="00B03F66" w:rsidP="00B03F66">
      <w:pPr>
        <w:pStyle w:val="Rubrik2"/>
      </w:pPr>
      <w:bookmarkStart w:id="23" w:name="_Toc356996610"/>
      <w:r w:rsidRPr="0071093E">
        <w:t>Building</w:t>
      </w:r>
      <w:bookmarkEnd w:id="23"/>
    </w:p>
    <w:p w14:paraId="54A11916" w14:textId="13EE597F" w:rsidR="005820E3" w:rsidRDefault="005820E3" w:rsidP="005820E3">
      <w:r w:rsidRPr="0071093E">
        <w:t>If you are developing in Eclipse, the ADT plugin incrementally builds your project as you make changes to the source code. Eclipse outputs an .apk file automatically to the bin folder of the project, so you do not have to do anything extra to generate the .apk.</w:t>
      </w:r>
      <w:r w:rsidR="00B03F66" w:rsidRPr="0071093E">
        <w:t xml:space="preserve"> </w:t>
      </w:r>
      <w:r w:rsidRPr="0071093E">
        <w:t>If you are developing in a non-Eclipse environment, you can build your project with the generated build.xml Ant file that is in the project directory. The Ant file calls targets that automatically call the build tools for you.</w:t>
      </w:r>
    </w:p>
    <w:p w14:paraId="44FF11CF" w14:textId="77777777" w:rsidR="005C3A71" w:rsidRDefault="005C3A71" w:rsidP="005820E3"/>
    <w:p w14:paraId="085B0C44" w14:textId="69AA7EBD" w:rsidR="005C3A71" w:rsidRPr="0071093E" w:rsidRDefault="005C3A71" w:rsidP="005820E3">
      <w:r>
        <w:t xml:space="preserve">More </w:t>
      </w:r>
      <w:r w:rsidR="00605CC6">
        <w:t xml:space="preserve">information </w:t>
      </w:r>
      <w:r>
        <w:t xml:space="preserve">on: </w:t>
      </w:r>
      <w:r w:rsidRPr="005C3A71">
        <w:t>http://developer.android.com/tools/building/index.html</w:t>
      </w:r>
    </w:p>
    <w:p w14:paraId="553446C7" w14:textId="518C20E0" w:rsidR="00B03F66" w:rsidRPr="0071093E" w:rsidRDefault="00B03F66" w:rsidP="00B03F66">
      <w:pPr>
        <w:pStyle w:val="Rubrik2"/>
      </w:pPr>
      <w:bookmarkStart w:id="24" w:name="_Toc356996611"/>
      <w:r w:rsidRPr="0071093E">
        <w:t>Running</w:t>
      </w:r>
      <w:bookmarkEnd w:id="24"/>
    </w:p>
    <w:p w14:paraId="583DCD49" w14:textId="5D560759" w:rsidR="005820E3" w:rsidRPr="0071093E" w:rsidRDefault="005820E3" w:rsidP="005820E3">
      <w:r w:rsidRPr="0071093E">
        <w:t>To run an application on an emulator or device, the application must be signed using debug or release mode.</w:t>
      </w:r>
      <w:r w:rsidR="00B03F66" w:rsidRPr="0071093E">
        <w:t xml:space="preserve"> </w:t>
      </w:r>
      <w:r w:rsidRPr="0071093E">
        <w:t xml:space="preserve">Eclipse signs the application for you in debug mode </w:t>
      </w:r>
      <w:r w:rsidR="00BD669B" w:rsidRPr="0071093E">
        <w:t>when you build your application, which makes running the app</w:t>
      </w:r>
      <w:r w:rsidR="00665F6C" w:rsidRPr="0071093E">
        <w:t xml:space="preserve"> while developing</w:t>
      </w:r>
      <w:r w:rsidR="00BD669B" w:rsidRPr="0071093E">
        <w:t xml:space="preserve"> possible. </w:t>
      </w:r>
      <w:r w:rsidR="00891E46" w:rsidRPr="0071093E">
        <w:t>For i</w:t>
      </w:r>
      <w:r w:rsidR="00BD669B" w:rsidRPr="0071093E">
        <w:t xml:space="preserve">nformation on release mode, see section </w:t>
      </w:r>
      <w:r w:rsidR="00BD669B" w:rsidRPr="0071093E">
        <w:fldChar w:fldCharType="begin"/>
      </w:r>
      <w:r w:rsidR="00BD669B" w:rsidRPr="0071093E">
        <w:instrText xml:space="preserve"> REF _Ref230836408 \r \h </w:instrText>
      </w:r>
      <w:r w:rsidR="00BD669B" w:rsidRPr="0071093E">
        <w:fldChar w:fldCharType="separate"/>
      </w:r>
      <w:r w:rsidR="00BD669B" w:rsidRPr="0071093E">
        <w:t>3</w:t>
      </w:r>
      <w:r w:rsidR="00BD669B" w:rsidRPr="0071093E">
        <w:fldChar w:fldCharType="end"/>
      </w:r>
      <w:r w:rsidR="00BD669B" w:rsidRPr="0071093E">
        <w:t xml:space="preserve"> </w:t>
      </w:r>
      <w:r w:rsidR="00BD669B" w:rsidRPr="0071093E">
        <w:fldChar w:fldCharType="begin"/>
      </w:r>
      <w:r w:rsidR="00BD669B" w:rsidRPr="0071093E">
        <w:instrText xml:space="preserve"> REF _Ref230836419 \h </w:instrText>
      </w:r>
      <w:r w:rsidR="00BD669B" w:rsidRPr="0071093E">
        <w:fldChar w:fldCharType="separate"/>
      </w:r>
      <w:r w:rsidR="00BD669B" w:rsidRPr="0071093E">
        <w:t>Release procedures</w:t>
      </w:r>
      <w:r w:rsidR="00BD669B" w:rsidRPr="0071093E">
        <w:fldChar w:fldCharType="end"/>
      </w:r>
      <w:r w:rsidR="00512554" w:rsidRPr="0071093E">
        <w:t>.</w:t>
      </w:r>
    </w:p>
    <w:p w14:paraId="6949BD43" w14:textId="77777777" w:rsidR="00183AC2" w:rsidRPr="0071093E" w:rsidRDefault="00183AC2" w:rsidP="005820E3"/>
    <w:p w14:paraId="1D7A04E0" w14:textId="6F65B450" w:rsidR="003927DD" w:rsidRPr="0071093E" w:rsidRDefault="005C3A71" w:rsidP="003927DD">
      <w:r>
        <w:t xml:space="preserve">More </w:t>
      </w:r>
      <w:r w:rsidR="00605CC6">
        <w:t xml:space="preserve">information </w:t>
      </w:r>
      <w:r>
        <w:t xml:space="preserve">on: </w:t>
      </w:r>
      <w:r w:rsidRPr="005C3A71">
        <w:t>http://developer.android.com/tools/building/index.html</w:t>
      </w:r>
    </w:p>
    <w:p w14:paraId="1B47292E" w14:textId="34BAFE10" w:rsidR="00F721B2" w:rsidRDefault="000E2CC5" w:rsidP="00F721B2">
      <w:pPr>
        <w:pStyle w:val="Rubrik2"/>
      </w:pPr>
      <w:bookmarkStart w:id="25" w:name="_Toc356996612"/>
      <w:r>
        <w:t>Testing</w:t>
      </w:r>
      <w:bookmarkEnd w:id="25"/>
    </w:p>
    <w:p w14:paraId="140393E5" w14:textId="684D64EC" w:rsidR="00F721B2" w:rsidRDefault="00F721B2" w:rsidP="00F721B2">
      <w:r>
        <w:t>To create a test project:</w:t>
      </w:r>
    </w:p>
    <w:p w14:paraId="08AADD30" w14:textId="77777777" w:rsidR="00A40237" w:rsidRDefault="00F721B2" w:rsidP="00F721B2">
      <w:pPr>
        <w:pStyle w:val="Liststycke"/>
        <w:numPr>
          <w:ilvl w:val="0"/>
          <w:numId w:val="16"/>
        </w:numPr>
      </w:pPr>
      <w:r>
        <w:t xml:space="preserve">Import </w:t>
      </w:r>
      <w:r w:rsidRPr="0071093E">
        <w:t>&gt; New android project</w:t>
      </w:r>
      <w:r>
        <w:t>,</w:t>
      </w:r>
      <w:r w:rsidR="00A40237">
        <w:t xml:space="preserve"> </w:t>
      </w:r>
    </w:p>
    <w:p w14:paraId="517AA0B0" w14:textId="035B963C" w:rsidR="002876B9" w:rsidRPr="00801D12" w:rsidRDefault="00A40237" w:rsidP="00F721B2">
      <w:pPr>
        <w:pStyle w:val="Liststycke"/>
        <w:numPr>
          <w:ilvl w:val="0"/>
          <w:numId w:val="16"/>
        </w:numPr>
        <w:rPr>
          <w:lang w:val="en-US"/>
        </w:rPr>
      </w:pPr>
      <w:r w:rsidRPr="00801D12">
        <w:rPr>
          <w:lang w:val="en-US"/>
        </w:rPr>
        <w:t>B</w:t>
      </w:r>
      <w:r w:rsidR="00F721B2" w:rsidRPr="00801D12">
        <w:rPr>
          <w:lang w:val="en-US"/>
        </w:rPr>
        <w:t xml:space="preserve">rowse to the </w:t>
      </w:r>
      <w:r w:rsidR="002876B9" w:rsidRPr="00801D12">
        <w:rPr>
          <w:lang w:val="en-US"/>
        </w:rPr>
        <w:t>chalmersOnTheGo library</w:t>
      </w:r>
      <w:r w:rsidR="00F721B2" w:rsidRPr="00801D12">
        <w:rPr>
          <w:lang w:val="en-US"/>
        </w:rPr>
        <w:t xml:space="preserve"> and plac</w:t>
      </w:r>
      <w:r w:rsidR="002876B9" w:rsidRPr="00801D12">
        <w:rPr>
          <w:lang w:val="en-US"/>
        </w:rPr>
        <w:t>e yourself on the test folder</w:t>
      </w:r>
    </w:p>
    <w:p w14:paraId="06FD0EF5" w14:textId="3EF80449" w:rsidR="00A40237" w:rsidRDefault="002876B9" w:rsidP="00F721B2">
      <w:pPr>
        <w:pStyle w:val="Liststycke"/>
        <w:numPr>
          <w:ilvl w:val="0"/>
          <w:numId w:val="16"/>
        </w:numPr>
      </w:pPr>
      <w:r>
        <w:t>C</w:t>
      </w:r>
      <w:r w:rsidR="00F721B2" w:rsidRPr="0071093E">
        <w:t xml:space="preserve">lick </w:t>
      </w:r>
      <w:r w:rsidR="00F721B2" w:rsidRPr="002876B9">
        <w:t>ok</w:t>
      </w:r>
    </w:p>
    <w:p w14:paraId="0506188E" w14:textId="2DBFEC35" w:rsidR="00A40237" w:rsidRPr="00801D12" w:rsidRDefault="002876B9" w:rsidP="000E2CC5">
      <w:pPr>
        <w:pStyle w:val="Liststycke"/>
        <w:numPr>
          <w:ilvl w:val="0"/>
          <w:numId w:val="16"/>
        </w:numPr>
        <w:rPr>
          <w:lang w:val="en-US"/>
        </w:rPr>
      </w:pPr>
      <w:r w:rsidRPr="00801D12">
        <w:rPr>
          <w:lang w:val="en-US"/>
        </w:rPr>
        <w:t>Click on P</w:t>
      </w:r>
      <w:r w:rsidR="00F721B2" w:rsidRPr="00801D12">
        <w:rPr>
          <w:lang w:val="en-US"/>
        </w:rPr>
        <w:t xml:space="preserve">roperties </w:t>
      </w:r>
      <w:r w:rsidRPr="00801D12">
        <w:rPr>
          <w:lang w:val="en-US"/>
        </w:rPr>
        <w:t>in</w:t>
      </w:r>
      <w:r w:rsidR="00F721B2" w:rsidRPr="00801D12">
        <w:rPr>
          <w:lang w:val="en-US"/>
        </w:rPr>
        <w:t xml:space="preserve"> your new ChalmersOnTheGoTest project</w:t>
      </w:r>
    </w:p>
    <w:p w14:paraId="0645CC79" w14:textId="575FD267" w:rsidR="00F721B2" w:rsidRPr="00801D12" w:rsidRDefault="002876B9" w:rsidP="000E2CC5">
      <w:pPr>
        <w:pStyle w:val="Liststycke"/>
        <w:numPr>
          <w:ilvl w:val="0"/>
          <w:numId w:val="16"/>
        </w:numPr>
        <w:rPr>
          <w:lang w:val="en-US"/>
        </w:rPr>
      </w:pPr>
      <w:r w:rsidRPr="00801D12">
        <w:rPr>
          <w:lang w:val="en-US"/>
        </w:rPr>
        <w:t>Click on B</w:t>
      </w:r>
      <w:r w:rsidR="00F721B2" w:rsidRPr="00801D12">
        <w:rPr>
          <w:lang w:val="en-US"/>
        </w:rPr>
        <w:t xml:space="preserve">uild path </w:t>
      </w:r>
      <w:r w:rsidRPr="00801D12">
        <w:rPr>
          <w:lang w:val="en-US"/>
        </w:rPr>
        <w:t>&gt; P</w:t>
      </w:r>
      <w:r w:rsidR="00F721B2" w:rsidRPr="00801D12">
        <w:rPr>
          <w:lang w:val="en-US"/>
        </w:rPr>
        <w:t>rojects</w:t>
      </w:r>
      <w:r w:rsidRPr="00801D12">
        <w:rPr>
          <w:lang w:val="en-US"/>
        </w:rPr>
        <w:t xml:space="preserve"> &gt; A</w:t>
      </w:r>
      <w:r w:rsidR="00F721B2" w:rsidRPr="00801D12">
        <w:rPr>
          <w:lang w:val="en-US"/>
        </w:rPr>
        <w:t>dd ChalmersOnTheGo</w:t>
      </w:r>
    </w:p>
    <w:p w14:paraId="406D3611" w14:textId="77777777" w:rsidR="003927DD" w:rsidRPr="0071093E" w:rsidRDefault="003927DD" w:rsidP="00F67A60"/>
    <w:p w14:paraId="36608916" w14:textId="19912BBD" w:rsidR="003A15C2" w:rsidRPr="0071093E" w:rsidRDefault="000E2CC5" w:rsidP="003A15C2">
      <w:r>
        <w:t>More information</w:t>
      </w:r>
      <w:r w:rsidR="00C91114">
        <w:t xml:space="preserve"> on </w:t>
      </w:r>
      <w:r w:rsidR="000C0870">
        <w:t xml:space="preserve">the Androis </w:t>
      </w:r>
      <w:r w:rsidR="00C91114">
        <w:t>testing</w:t>
      </w:r>
      <w:r w:rsidR="000C0870">
        <w:t xml:space="preserve"> framework</w:t>
      </w:r>
      <w:r>
        <w:t xml:space="preserve">: </w:t>
      </w:r>
      <w:r w:rsidRPr="000E2CC5">
        <w:t>http://developer.android.com/tools/testing/testing_android.html</w:t>
      </w:r>
    </w:p>
    <w:p w14:paraId="0422FB37" w14:textId="3F0EAAFE" w:rsidR="002E15E4" w:rsidRPr="0071093E" w:rsidRDefault="003A15C2" w:rsidP="003A15C2">
      <w:pPr>
        <w:pStyle w:val="Rubrik1"/>
      </w:pPr>
      <w:bookmarkStart w:id="26" w:name="_Ref230836408"/>
      <w:bookmarkStart w:id="27" w:name="_Ref230836419"/>
      <w:bookmarkStart w:id="28" w:name="_Toc356996613"/>
      <w:r w:rsidRPr="0071093E">
        <w:t>Release procedures</w:t>
      </w:r>
      <w:bookmarkEnd w:id="26"/>
      <w:bookmarkEnd w:id="27"/>
      <w:bookmarkEnd w:id="28"/>
    </w:p>
    <w:p w14:paraId="40B43D5B" w14:textId="1BBD2BA5" w:rsidR="008C4861" w:rsidRPr="0071093E" w:rsidRDefault="002E15E4" w:rsidP="002E15E4">
      <w:r w:rsidRPr="0071093E">
        <w:t xml:space="preserve">Before you begin, make sure that the Keytool utility and Jarsigner </w:t>
      </w:r>
      <w:proofErr w:type="gramStart"/>
      <w:r w:rsidRPr="0071093E">
        <w:t>utility are</w:t>
      </w:r>
      <w:proofErr w:type="gramEnd"/>
      <w:r w:rsidRPr="0071093E">
        <w:t xml:space="preserve"> available to the SDK build tools. Both of these tools are available in the JDK. </w:t>
      </w:r>
      <w:r w:rsidR="008C4861">
        <w:t xml:space="preserve">More information on: </w:t>
      </w:r>
      <w:r w:rsidR="008C4861" w:rsidRPr="008C4861">
        <w:t>http://developer.android.com/tools/publishing/app-signing.html</w:t>
      </w:r>
    </w:p>
    <w:p w14:paraId="13D98B2E" w14:textId="77777777" w:rsidR="008C4861" w:rsidRDefault="008C4861" w:rsidP="002E15E4"/>
    <w:p w14:paraId="2CB1F187" w14:textId="698E389E" w:rsidR="002E15E4" w:rsidRDefault="002E15E4" w:rsidP="002E15E4">
      <w:r w:rsidRPr="0071093E">
        <w:t>If you are using Eclipse with the ADT plugin, you can use the Export Wizard to export a </w:t>
      </w:r>
      <w:r w:rsidRPr="0071093E">
        <w:rPr>
          <w:i/>
          <w:iCs/>
        </w:rPr>
        <w:t>signed</w:t>
      </w:r>
      <w:r w:rsidRPr="0071093E">
        <w:t xml:space="preserve"> APK (and even create a new keystore, if necessary). The Export Wizard performs all the interaction with the Keytool and Jarsigner for you, which allows you to sign the package using a GUI instead of performing the manual procedures to compile, sign, and align, as discussed above. Once the wizard has compiled and signed your package, it </w:t>
      </w:r>
      <w:proofErr w:type="gramStart"/>
      <w:r w:rsidRPr="0071093E">
        <w:t>will</w:t>
      </w:r>
      <w:proofErr w:type="gramEnd"/>
      <w:r w:rsidRPr="0071093E">
        <w:t xml:space="preserve"> also perfom package alignment withzipalign. </w:t>
      </w:r>
    </w:p>
    <w:p w14:paraId="101F05E7" w14:textId="77777777" w:rsidR="008C4861" w:rsidRPr="0071093E" w:rsidRDefault="008C4861" w:rsidP="002E15E4"/>
    <w:p w14:paraId="418B91D9" w14:textId="77777777" w:rsidR="002E15E4" w:rsidRPr="0071093E" w:rsidRDefault="002E15E4" w:rsidP="002E15E4">
      <w:r w:rsidRPr="0071093E">
        <w:t>To create a signed and aligned APK in Eclipse:</w:t>
      </w:r>
    </w:p>
    <w:p w14:paraId="22670874" w14:textId="77777777" w:rsidR="002E15E4" w:rsidRPr="0071093E" w:rsidRDefault="002E15E4" w:rsidP="002E15E4">
      <w:pPr>
        <w:numPr>
          <w:ilvl w:val="0"/>
          <w:numId w:val="4"/>
        </w:numPr>
      </w:pPr>
      <w:r w:rsidRPr="0071093E">
        <w:t>Select the project in the Package Explorer and select </w:t>
      </w:r>
      <w:r w:rsidRPr="0071093E">
        <w:rPr>
          <w:b/>
          <w:bCs/>
        </w:rPr>
        <w:t>File &gt; Export</w:t>
      </w:r>
      <w:r w:rsidRPr="0071093E">
        <w:t>.</w:t>
      </w:r>
    </w:p>
    <w:p w14:paraId="6274DCBB" w14:textId="77777777" w:rsidR="008C4861" w:rsidRDefault="002E15E4" w:rsidP="002E15E4">
      <w:pPr>
        <w:numPr>
          <w:ilvl w:val="0"/>
          <w:numId w:val="4"/>
        </w:numPr>
      </w:pPr>
      <w:r w:rsidRPr="0071093E">
        <w:lastRenderedPageBreak/>
        <w:t>Open the Android folder, select Export Android Application, and click </w:t>
      </w:r>
      <w:proofErr w:type="gramStart"/>
      <w:r w:rsidRPr="0071093E">
        <w:rPr>
          <w:b/>
          <w:bCs/>
        </w:rPr>
        <w:t>Next</w:t>
      </w:r>
      <w:proofErr w:type="gramEnd"/>
      <w:r w:rsidRPr="0071093E">
        <w:t>.</w:t>
      </w:r>
      <w:r w:rsidR="008C4861">
        <w:t xml:space="preserve"> </w:t>
      </w:r>
    </w:p>
    <w:p w14:paraId="77DAE99E" w14:textId="3844D178" w:rsidR="002E15E4" w:rsidRPr="0071093E" w:rsidRDefault="002E15E4" w:rsidP="008C4861">
      <w:pPr>
        <w:ind w:left="720"/>
      </w:pPr>
      <w:r w:rsidRPr="0071093E">
        <w:t>The Export Android Application wizard now starts, which will guide you through the process of signing your application, including steps for selecting the private key with which to sign the APK (or creating a new keystore and private key).</w:t>
      </w:r>
    </w:p>
    <w:p w14:paraId="28F8212C" w14:textId="738740E5" w:rsidR="000804A0" w:rsidRPr="0071093E" w:rsidRDefault="002E15E4" w:rsidP="00743EB1">
      <w:pPr>
        <w:numPr>
          <w:ilvl w:val="0"/>
          <w:numId w:val="4"/>
        </w:numPr>
      </w:pPr>
      <w:r w:rsidRPr="0071093E">
        <w:t>Complete the Export Wizard and your application will be compiled, signed, aligned, and ready for distribution</w:t>
      </w:r>
    </w:p>
    <w:p w14:paraId="2758088C" w14:textId="77777777" w:rsidR="00665F6C" w:rsidRPr="0071093E" w:rsidRDefault="00665F6C" w:rsidP="00743EB1"/>
    <w:p w14:paraId="774CB3EE" w14:textId="2B9B3A08" w:rsidR="00665F6C" w:rsidRPr="0071093E" w:rsidRDefault="00256DE5" w:rsidP="00665F6C">
      <w:r>
        <w:t xml:space="preserve">More information on releasing on: </w:t>
      </w:r>
      <w:r w:rsidRPr="00256DE5">
        <w:t>http://developer.android.com/tools/publishing/publishing_overview.html</w:t>
      </w:r>
    </w:p>
    <w:sectPr w:rsidR="00665F6C" w:rsidRPr="0071093E" w:rsidSect="00FA71DF">
      <w:headerReference w:type="default" r:id="rId13"/>
      <w:footerReference w:type="even" r:id="rId14"/>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ofie Peters" w:date="2013-05-22T10:27:00Z" w:initials="SP">
    <w:p w14:paraId="6FCC29EC" w14:textId="38C40D80" w:rsidR="002723B1" w:rsidRPr="00960B03" w:rsidRDefault="002723B1" w:rsidP="00960B03">
      <w:pPr>
        <w:ind w:left="360"/>
      </w:pPr>
      <w:r>
        <w:rPr>
          <w:rStyle w:val="Kommentarsreferens"/>
        </w:rPr>
        <w:annotationRef/>
      </w:r>
      <w:r w:rsidRPr="00960B03">
        <w:t xml:space="preserve">Guidelines: Just enough documentation that it makes sense – documentation (not 20 page manual – just enough pages/words) – no page amount to fill – just motivate </w:t>
      </w:r>
    </w:p>
    <w:p w14:paraId="06712A24" w14:textId="77777777" w:rsidR="002723B1" w:rsidRPr="0071093E" w:rsidRDefault="002723B1" w:rsidP="00960B03"/>
    <w:p w14:paraId="3E6A4DAB" w14:textId="77777777" w:rsidR="002723B1" w:rsidRPr="0071093E" w:rsidRDefault="002723B1" w:rsidP="00960B03"/>
    <w:p w14:paraId="0F326181" w14:textId="77777777" w:rsidR="002723B1" w:rsidRPr="0071093E" w:rsidRDefault="002723B1" w:rsidP="00960B03">
      <w:r>
        <w:t>(What text would I like to find</w:t>
      </w:r>
      <w:r w:rsidRPr="0071093E">
        <w:t xml:space="preserve"> as a user or a developer respectively when finding/downloading/installing/using/developing/releasing this app?)</w:t>
      </w:r>
    </w:p>
    <w:p w14:paraId="54B1F5DB" w14:textId="4A31B3D1" w:rsidR="002723B1" w:rsidRDefault="002723B1">
      <w:pPr>
        <w:pStyle w:val="Kommentarer"/>
      </w:pPr>
    </w:p>
  </w:comment>
  <w:comment w:id="3" w:author="Sofie Peters" w:date="2013-05-22T10:18:00Z" w:initials="SP">
    <w:p w14:paraId="2F2A8C8B" w14:textId="583661B8" w:rsidR="002723B1" w:rsidRDefault="002723B1">
      <w:pPr>
        <w:pStyle w:val="Kommentarer"/>
      </w:pPr>
      <w:r>
        <w:rPr>
          <w:rStyle w:val="Kommentarsreferens"/>
        </w:rPr>
        <w:annotationRef/>
      </w:r>
      <w:r w:rsidRPr="00801D12">
        <w:rPr>
          <w:lang w:val="en-US"/>
        </w:rPr>
        <w:t>Project description (Short introduction for a developer that intends to contribute to the project)</w:t>
      </w:r>
    </w:p>
  </w:comment>
  <w:comment w:id="6" w:author="Sofie Peters" w:date="2013-05-22T11:50:00Z" w:initials="SP">
    <w:p w14:paraId="52783570" w14:textId="356277AA" w:rsidR="002723B1" w:rsidRDefault="002723B1" w:rsidP="00B27625">
      <w:r>
        <w:rPr>
          <w:rStyle w:val="Kommentarsreferens"/>
        </w:rPr>
        <w:annotationRef/>
      </w:r>
      <w:r w:rsidRPr="0071093E">
        <w:t>Describe what the different parts do (package di</w:t>
      </w:r>
      <w:r>
        <w:t>agram?) for developers (not UML – but text instead)</w:t>
      </w:r>
    </w:p>
  </w:comment>
  <w:comment w:id="15" w:author="Sofie Peters" w:date="2013-05-23T16:04:00Z" w:initials="SP">
    <w:p w14:paraId="18F99ED7" w14:textId="2EFB47EE" w:rsidR="005D7888" w:rsidRDefault="005D7888">
      <w:pPr>
        <w:pStyle w:val="Kommentarer"/>
      </w:pPr>
      <w:r>
        <w:rPr>
          <w:rStyle w:val="Kommentarsreferens"/>
        </w:rPr>
        <w:annotationRef/>
      </w:r>
      <w:r>
        <w:t>Måste beskriva hur man lägger till data för det star om det I product vision och på fler ställen I software deve doc</w:t>
      </w:r>
    </w:p>
  </w:comment>
  <w:comment w:id="4" w:author="Sofie Peters" w:date="2013-05-22T11:58:00Z" w:initials="SP">
    <w:p w14:paraId="0AE3C978" w14:textId="2AB5B32E" w:rsidR="00897E06" w:rsidRPr="00801D12" w:rsidRDefault="00897E06">
      <w:pPr>
        <w:pStyle w:val="Kommentarer"/>
        <w:rPr>
          <w:lang w:val="sv-SE"/>
        </w:rPr>
      </w:pPr>
      <w:r>
        <w:rPr>
          <w:rStyle w:val="Kommentarsreferens"/>
        </w:rPr>
        <w:annotationRef/>
      </w:r>
      <w:r w:rsidRPr="00801D12">
        <w:rPr>
          <w:lang w:val="sv-SE"/>
        </w:rPr>
        <w:t>Skriv detta när all kod är mer klar</w:t>
      </w:r>
    </w:p>
  </w:comment>
  <w:comment w:id="19" w:author="Sofie Peters" w:date="2013-05-22T09:40:00Z" w:initials="SP">
    <w:p w14:paraId="1D16BCA2" w14:textId="71EDD230" w:rsidR="002723B1" w:rsidRPr="00801D12" w:rsidRDefault="002723B1">
      <w:pPr>
        <w:pStyle w:val="Kommentarer"/>
        <w:rPr>
          <w:b/>
          <w:lang w:val="en-US"/>
        </w:rPr>
      </w:pPr>
      <w:r w:rsidRPr="00392901">
        <w:rPr>
          <w:rStyle w:val="Kommentarsreferens"/>
        </w:rPr>
        <w:annotationRef/>
      </w:r>
      <w:r w:rsidRPr="00801D12">
        <w:rPr>
          <w:b/>
          <w:lang w:val="en-US"/>
        </w:rPr>
        <w:t>In the field of </w:t>
      </w:r>
      <w:hyperlink r:id="rId1" w:tooltip="Computer software" w:history="1">
        <w:r w:rsidRPr="00801D12">
          <w:rPr>
            <w:rStyle w:val="Hyperlnk"/>
            <w:b/>
            <w:color w:val="auto"/>
            <w:lang w:val="en-US"/>
          </w:rPr>
          <w:t>computer software</w:t>
        </w:r>
      </w:hyperlink>
      <w:r w:rsidRPr="00801D12">
        <w:rPr>
          <w:b/>
          <w:lang w:val="en-US"/>
        </w:rPr>
        <w:t>, the term </w:t>
      </w:r>
      <w:r w:rsidRPr="00801D12">
        <w:rPr>
          <w:b/>
          <w:bCs/>
          <w:lang w:val="en-US"/>
        </w:rPr>
        <w:t>software build</w:t>
      </w:r>
      <w:r w:rsidRPr="00801D12">
        <w:rPr>
          <w:b/>
          <w:lang w:val="en-US"/>
        </w:rPr>
        <w:t> refers either to the process of converting </w:t>
      </w:r>
      <w:hyperlink r:id="rId2" w:tooltip="Source code" w:history="1">
        <w:r w:rsidRPr="00801D12">
          <w:rPr>
            <w:rStyle w:val="Hyperlnk"/>
            <w:b/>
            <w:color w:val="auto"/>
            <w:lang w:val="en-US"/>
          </w:rPr>
          <w:t>source code</w:t>
        </w:r>
      </w:hyperlink>
      <w:r w:rsidRPr="00801D12">
        <w:rPr>
          <w:b/>
          <w:lang w:val="en-US"/>
        </w:rPr>
        <w:t> files into standalone software artifact(s) that can be run on a computer, or the result of doing so. One of the most important steps of a software build is the </w:t>
      </w:r>
      <w:hyperlink r:id="rId3" w:tooltip="Compiler" w:history="1">
        <w:r w:rsidRPr="00801D12">
          <w:rPr>
            <w:rStyle w:val="Hyperlnk"/>
            <w:b/>
            <w:color w:val="auto"/>
            <w:lang w:val="en-US"/>
          </w:rPr>
          <w:t>compilation</w:t>
        </w:r>
      </w:hyperlink>
      <w:r w:rsidRPr="00801D12">
        <w:rPr>
          <w:b/>
          <w:lang w:val="en-US"/>
        </w:rPr>
        <w:t> process where </w:t>
      </w:r>
      <w:hyperlink r:id="rId4" w:tooltip="Source code" w:history="1">
        <w:r w:rsidRPr="00801D12">
          <w:rPr>
            <w:rStyle w:val="Hyperlnk"/>
            <w:b/>
            <w:color w:val="auto"/>
            <w:lang w:val="en-US"/>
          </w:rPr>
          <w:t>source code</w:t>
        </w:r>
      </w:hyperlink>
      <w:r w:rsidRPr="00801D12">
        <w:rPr>
          <w:b/>
          <w:lang w:val="en-US"/>
        </w:rPr>
        <w:t> files are converted into </w:t>
      </w:r>
      <w:hyperlink r:id="rId5" w:tooltip="Executable" w:history="1">
        <w:r w:rsidRPr="00801D12">
          <w:rPr>
            <w:rStyle w:val="Hyperlnk"/>
            <w:b/>
            <w:color w:val="auto"/>
            <w:lang w:val="en-US"/>
          </w:rPr>
          <w:t>executable code</w:t>
        </w:r>
      </w:hyperlink>
      <w:r w:rsidRPr="00801D12">
        <w:rPr>
          <w:b/>
          <w:lang w:val="en-US"/>
        </w:rPr>
        <w:t>.</w:t>
      </w:r>
    </w:p>
  </w:comment>
  <w:comment w:id="20" w:author="Sofie Peters" w:date="2013-05-22T11:12:00Z" w:initials="SP">
    <w:p w14:paraId="3A94CB81" w14:textId="1A9B0675" w:rsidR="002723B1" w:rsidRDefault="002723B1">
      <w:pPr>
        <w:pStyle w:val="Kommentarer"/>
      </w:pPr>
      <w:r>
        <w:rPr>
          <w:rStyle w:val="Kommentarsreferens"/>
        </w:rPr>
        <w:annotationRef/>
      </w:r>
      <w:r>
        <w:t xml:space="preserve">From Max: </w:t>
      </w:r>
      <w:r w:rsidRPr="0071093E">
        <w:t>Build procedures (How is the project built and tested? Most often general Android procedures)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B1F5DB" w15:done="0"/>
  <w15:commentEx w15:paraId="2F2A8C8B" w15:done="0"/>
  <w15:commentEx w15:paraId="52783570" w15:done="0"/>
  <w15:commentEx w15:paraId="0AE3C978" w15:done="0"/>
  <w15:commentEx w15:paraId="1D16BCA2" w15:done="0"/>
  <w15:commentEx w15:paraId="3A94CB8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000E" w14:textId="77777777" w:rsidR="00D369F0" w:rsidRDefault="00D369F0" w:rsidP="00C8125A">
      <w:r>
        <w:separator/>
      </w:r>
    </w:p>
  </w:endnote>
  <w:endnote w:type="continuationSeparator" w:id="0">
    <w:p w14:paraId="403327EB" w14:textId="77777777" w:rsidR="00D369F0" w:rsidRDefault="00D369F0"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F3C11" w14:textId="77777777" w:rsidR="002723B1" w:rsidRDefault="002723B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127009B5" w14:textId="77777777" w:rsidR="002723B1" w:rsidRDefault="002723B1"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A3CD6" w14:textId="77777777" w:rsidR="002723B1" w:rsidRDefault="002723B1"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750522">
      <w:rPr>
        <w:rStyle w:val="Sidnummer"/>
        <w:noProof/>
      </w:rPr>
      <w:t>2</w:t>
    </w:r>
    <w:r>
      <w:rPr>
        <w:rStyle w:val="Sidnummer"/>
      </w:rPr>
      <w:fldChar w:fldCharType="end"/>
    </w:r>
  </w:p>
  <w:p w14:paraId="545CC8AA" w14:textId="77777777" w:rsidR="002723B1" w:rsidRDefault="002723B1"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3A5E5" w14:textId="77777777" w:rsidR="00D369F0" w:rsidRDefault="00D369F0" w:rsidP="00C8125A">
      <w:r>
        <w:separator/>
      </w:r>
    </w:p>
  </w:footnote>
  <w:footnote w:type="continuationSeparator" w:id="0">
    <w:p w14:paraId="4E28AF3B" w14:textId="77777777" w:rsidR="00D369F0" w:rsidRDefault="00D369F0"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75644" w14:textId="77777777" w:rsidR="002723B1" w:rsidRPr="00FA71DF" w:rsidRDefault="002723B1">
    <w:pPr>
      <w:pStyle w:val="Sidhuvud"/>
      <w:rPr>
        <w:b/>
      </w:rPr>
    </w:pPr>
    <w:r w:rsidRPr="00C8125A">
      <w:rPr>
        <w:b/>
      </w:rPr>
      <w:t>C</w:t>
    </w:r>
    <w:r>
      <w:rPr>
        <w:b/>
      </w:rPr>
      <w:t>halmersOnTheGo</w:t>
    </w:r>
    <w:r>
      <w:rPr>
        <w:b/>
      </w:rPr>
      <w:tab/>
    </w:r>
    <w:r>
      <w:rPr>
        <w:b/>
      </w:rPr>
      <w:tab/>
    </w:r>
    <w:r>
      <w:t>Developer</w:t>
    </w:r>
    <w:r w:rsidRPr="000804A0">
      <w:t xml:space="preserv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835"/>
    <w:multiLevelType w:val="multilevel"/>
    <w:tmpl w:val="D27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17E00"/>
    <w:multiLevelType w:val="multilevel"/>
    <w:tmpl w:val="3F38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4A206CE"/>
    <w:multiLevelType w:val="hybridMultilevel"/>
    <w:tmpl w:val="826269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9184450"/>
    <w:multiLevelType w:val="hybridMultilevel"/>
    <w:tmpl w:val="08A86E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2F0646BC"/>
    <w:multiLevelType w:val="multilevel"/>
    <w:tmpl w:val="959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12FA3"/>
    <w:multiLevelType w:val="multilevel"/>
    <w:tmpl w:val="6F3832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CA1E66"/>
    <w:multiLevelType w:val="hybridMultilevel"/>
    <w:tmpl w:val="ABD6A1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32FA4E9D"/>
    <w:multiLevelType w:val="multilevel"/>
    <w:tmpl w:val="5BB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1C1DD7"/>
    <w:multiLevelType w:val="hybridMultilevel"/>
    <w:tmpl w:val="0D7CCA5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306414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7B6209D"/>
    <w:multiLevelType w:val="hybridMultilevel"/>
    <w:tmpl w:val="9B0249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58D356ED"/>
    <w:multiLevelType w:val="multilevel"/>
    <w:tmpl w:val="17C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94010"/>
    <w:multiLevelType w:val="multilevel"/>
    <w:tmpl w:val="B142C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4B6E61"/>
    <w:multiLevelType w:val="hybridMultilevel"/>
    <w:tmpl w:val="8A94B1B2"/>
    <w:lvl w:ilvl="0" w:tplc="041D0019">
      <w:start w:val="1"/>
      <w:numFmt w:val="lowerLetter"/>
      <w:lvlText w:val="%1."/>
      <w:lvlJc w:val="left"/>
      <w:pPr>
        <w:ind w:left="144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73E01DA0"/>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6">
    <w:nsid w:val="79C26492"/>
    <w:multiLevelType w:val="hybridMultilevel"/>
    <w:tmpl w:val="1FA2E3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11"/>
  </w:num>
  <w:num w:numId="6">
    <w:abstractNumId w:val="8"/>
  </w:num>
  <w:num w:numId="7">
    <w:abstractNumId w:val="13"/>
  </w:num>
  <w:num w:numId="8">
    <w:abstractNumId w:val="6"/>
  </w:num>
  <w:num w:numId="9">
    <w:abstractNumId w:val="4"/>
  </w:num>
  <w:num w:numId="10">
    <w:abstractNumId w:val="5"/>
  </w:num>
  <w:num w:numId="11">
    <w:abstractNumId w:val="7"/>
  </w:num>
  <w:num w:numId="12">
    <w:abstractNumId w:val="14"/>
  </w:num>
  <w:num w:numId="13">
    <w:abstractNumId w:val="9"/>
  </w:num>
  <w:num w:numId="14">
    <w:abstractNumId w:val="0"/>
  </w:num>
  <w:num w:numId="15">
    <w:abstractNumId w:val="1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C2"/>
    <w:rsid w:val="00004102"/>
    <w:rsid w:val="000359F4"/>
    <w:rsid w:val="00035E60"/>
    <w:rsid w:val="0006253A"/>
    <w:rsid w:val="00066078"/>
    <w:rsid w:val="000804A0"/>
    <w:rsid w:val="00093677"/>
    <w:rsid w:val="000C0870"/>
    <w:rsid w:val="000E2CC5"/>
    <w:rsid w:val="00142714"/>
    <w:rsid w:val="00167B53"/>
    <w:rsid w:val="001810C1"/>
    <w:rsid w:val="00183AC2"/>
    <w:rsid w:val="00186FBB"/>
    <w:rsid w:val="00194FF0"/>
    <w:rsid w:val="001A6364"/>
    <w:rsid w:val="00214B14"/>
    <w:rsid w:val="00256DE5"/>
    <w:rsid w:val="00271E06"/>
    <w:rsid w:val="002723B1"/>
    <w:rsid w:val="002876B9"/>
    <w:rsid w:val="002905C3"/>
    <w:rsid w:val="002C7A95"/>
    <w:rsid w:val="002D5FCD"/>
    <w:rsid w:val="002E15E4"/>
    <w:rsid w:val="00324BBB"/>
    <w:rsid w:val="00326A41"/>
    <w:rsid w:val="0037204A"/>
    <w:rsid w:val="00374625"/>
    <w:rsid w:val="003927DD"/>
    <w:rsid w:val="00392901"/>
    <w:rsid w:val="003A15C2"/>
    <w:rsid w:val="003A39B2"/>
    <w:rsid w:val="003F4A87"/>
    <w:rsid w:val="00512554"/>
    <w:rsid w:val="00513BD0"/>
    <w:rsid w:val="005461A3"/>
    <w:rsid w:val="00567F77"/>
    <w:rsid w:val="005820E3"/>
    <w:rsid w:val="00594467"/>
    <w:rsid w:val="005C3A71"/>
    <w:rsid w:val="005D7888"/>
    <w:rsid w:val="005E54DE"/>
    <w:rsid w:val="005F0DE8"/>
    <w:rsid w:val="00605CC6"/>
    <w:rsid w:val="0061015B"/>
    <w:rsid w:val="00615FBF"/>
    <w:rsid w:val="00665F6C"/>
    <w:rsid w:val="00672851"/>
    <w:rsid w:val="00701BAE"/>
    <w:rsid w:val="0071093E"/>
    <w:rsid w:val="00736453"/>
    <w:rsid w:val="00743EB1"/>
    <w:rsid w:val="00750522"/>
    <w:rsid w:val="00784CDF"/>
    <w:rsid w:val="007B2536"/>
    <w:rsid w:val="00801D12"/>
    <w:rsid w:val="00830016"/>
    <w:rsid w:val="0087485D"/>
    <w:rsid w:val="00891E46"/>
    <w:rsid w:val="00897E06"/>
    <w:rsid w:val="008B0985"/>
    <w:rsid w:val="008C4861"/>
    <w:rsid w:val="00905913"/>
    <w:rsid w:val="009342AA"/>
    <w:rsid w:val="00960B03"/>
    <w:rsid w:val="00974F9F"/>
    <w:rsid w:val="009A0FA3"/>
    <w:rsid w:val="009B15A4"/>
    <w:rsid w:val="009B17AC"/>
    <w:rsid w:val="00A3100F"/>
    <w:rsid w:val="00A40237"/>
    <w:rsid w:val="00A41742"/>
    <w:rsid w:val="00A608F6"/>
    <w:rsid w:val="00A74DDA"/>
    <w:rsid w:val="00A83897"/>
    <w:rsid w:val="00A9160D"/>
    <w:rsid w:val="00A9451A"/>
    <w:rsid w:val="00AA4E33"/>
    <w:rsid w:val="00B03F66"/>
    <w:rsid w:val="00B27625"/>
    <w:rsid w:val="00B52282"/>
    <w:rsid w:val="00B73C3B"/>
    <w:rsid w:val="00B902A9"/>
    <w:rsid w:val="00BD669B"/>
    <w:rsid w:val="00C01600"/>
    <w:rsid w:val="00C40B8B"/>
    <w:rsid w:val="00C5162B"/>
    <w:rsid w:val="00C55613"/>
    <w:rsid w:val="00C8125A"/>
    <w:rsid w:val="00C91114"/>
    <w:rsid w:val="00C96B20"/>
    <w:rsid w:val="00CA7E37"/>
    <w:rsid w:val="00CD0211"/>
    <w:rsid w:val="00CD4ABF"/>
    <w:rsid w:val="00CD549D"/>
    <w:rsid w:val="00CF3EE0"/>
    <w:rsid w:val="00D23E1A"/>
    <w:rsid w:val="00D369F0"/>
    <w:rsid w:val="00D37953"/>
    <w:rsid w:val="00DE20CA"/>
    <w:rsid w:val="00E5391A"/>
    <w:rsid w:val="00EB3059"/>
    <w:rsid w:val="00EC6C2F"/>
    <w:rsid w:val="00EF365A"/>
    <w:rsid w:val="00F67A60"/>
    <w:rsid w:val="00F721B2"/>
    <w:rsid w:val="00F829D6"/>
    <w:rsid w:val="00FA57F8"/>
    <w:rsid w:val="00FA71DF"/>
    <w:rsid w:val="00FE7FAA"/>
    <w:rsid w:val="00FF748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D438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2"/>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2"/>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2"/>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743EB1"/>
    <w:pPr>
      <w:keepNext/>
      <w:keepLines/>
      <w:numPr>
        <w:ilvl w:val="3"/>
        <w:numId w:val="2"/>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2"/>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2"/>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960B03"/>
    <w:pPr>
      <w:tabs>
        <w:tab w:val="left" w:pos="370"/>
        <w:tab w:val="right" w:leader="dot" w:pos="9056"/>
      </w:tabs>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3A15C2"/>
    <w:rPr>
      <w:color w:val="67AABF" w:themeColor="hyperlink"/>
      <w:u w:val="single"/>
    </w:rPr>
  </w:style>
  <w:style w:type="paragraph" w:styleId="Liststycke">
    <w:name w:val="List Paragraph"/>
    <w:basedOn w:val="Normal"/>
    <w:uiPriority w:val="34"/>
    <w:qFormat/>
    <w:rsid w:val="00B73C3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392901"/>
    <w:rPr>
      <w:b/>
      <w:bCs/>
      <w:sz w:val="20"/>
      <w:szCs w:val="20"/>
    </w:rPr>
  </w:style>
  <w:style w:type="character" w:customStyle="1" w:styleId="KommentarsmneChar">
    <w:name w:val="Kommentarsämne Char"/>
    <w:basedOn w:val="KommentarerChar"/>
    <w:link w:val="Kommentarsmne"/>
    <w:uiPriority w:val="99"/>
    <w:semiHidden/>
    <w:rsid w:val="00392901"/>
    <w:rPr>
      <w:b/>
      <w:bCs/>
      <w:sz w:val="20"/>
      <w:szCs w:val="20"/>
      <w:lang w:val="en-GB"/>
    </w:rPr>
  </w:style>
  <w:style w:type="character" w:styleId="AnvndHyperlnk">
    <w:name w:val="FollowedHyperlink"/>
    <w:basedOn w:val="Standardstycketypsnitt"/>
    <w:uiPriority w:val="99"/>
    <w:semiHidden/>
    <w:unhideWhenUsed/>
    <w:rsid w:val="00EB3059"/>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7117">
      <w:bodyDiv w:val="1"/>
      <w:marLeft w:val="0"/>
      <w:marRight w:val="0"/>
      <w:marTop w:val="0"/>
      <w:marBottom w:val="0"/>
      <w:divBdr>
        <w:top w:val="none" w:sz="0" w:space="0" w:color="auto"/>
        <w:left w:val="none" w:sz="0" w:space="0" w:color="auto"/>
        <w:bottom w:val="none" w:sz="0" w:space="0" w:color="auto"/>
        <w:right w:val="none" w:sz="0" w:space="0" w:color="auto"/>
      </w:divBdr>
    </w:div>
    <w:div w:id="153424073">
      <w:bodyDiv w:val="1"/>
      <w:marLeft w:val="0"/>
      <w:marRight w:val="0"/>
      <w:marTop w:val="0"/>
      <w:marBottom w:val="0"/>
      <w:divBdr>
        <w:top w:val="none" w:sz="0" w:space="0" w:color="auto"/>
        <w:left w:val="none" w:sz="0" w:space="0" w:color="auto"/>
        <w:bottom w:val="none" w:sz="0" w:space="0" w:color="auto"/>
        <w:right w:val="none" w:sz="0" w:space="0" w:color="auto"/>
      </w:divBdr>
    </w:div>
    <w:div w:id="284509947">
      <w:bodyDiv w:val="1"/>
      <w:marLeft w:val="0"/>
      <w:marRight w:val="0"/>
      <w:marTop w:val="0"/>
      <w:marBottom w:val="0"/>
      <w:divBdr>
        <w:top w:val="none" w:sz="0" w:space="0" w:color="auto"/>
        <w:left w:val="none" w:sz="0" w:space="0" w:color="auto"/>
        <w:bottom w:val="none" w:sz="0" w:space="0" w:color="auto"/>
        <w:right w:val="none" w:sz="0" w:space="0" w:color="auto"/>
      </w:divBdr>
    </w:div>
    <w:div w:id="299772392">
      <w:bodyDiv w:val="1"/>
      <w:marLeft w:val="0"/>
      <w:marRight w:val="0"/>
      <w:marTop w:val="0"/>
      <w:marBottom w:val="0"/>
      <w:divBdr>
        <w:top w:val="none" w:sz="0" w:space="0" w:color="auto"/>
        <w:left w:val="none" w:sz="0" w:space="0" w:color="auto"/>
        <w:bottom w:val="none" w:sz="0" w:space="0" w:color="auto"/>
        <w:right w:val="none" w:sz="0" w:space="0" w:color="auto"/>
      </w:divBdr>
    </w:div>
    <w:div w:id="603077356">
      <w:bodyDiv w:val="1"/>
      <w:marLeft w:val="0"/>
      <w:marRight w:val="0"/>
      <w:marTop w:val="0"/>
      <w:marBottom w:val="0"/>
      <w:divBdr>
        <w:top w:val="none" w:sz="0" w:space="0" w:color="auto"/>
        <w:left w:val="none" w:sz="0" w:space="0" w:color="auto"/>
        <w:bottom w:val="none" w:sz="0" w:space="0" w:color="auto"/>
        <w:right w:val="none" w:sz="0" w:space="0" w:color="auto"/>
      </w:divBdr>
    </w:div>
    <w:div w:id="949506148">
      <w:bodyDiv w:val="1"/>
      <w:marLeft w:val="0"/>
      <w:marRight w:val="0"/>
      <w:marTop w:val="0"/>
      <w:marBottom w:val="0"/>
      <w:divBdr>
        <w:top w:val="none" w:sz="0" w:space="0" w:color="auto"/>
        <w:left w:val="none" w:sz="0" w:space="0" w:color="auto"/>
        <w:bottom w:val="none" w:sz="0" w:space="0" w:color="auto"/>
        <w:right w:val="none" w:sz="0" w:space="0" w:color="auto"/>
      </w:divBdr>
    </w:div>
    <w:div w:id="1017149889">
      <w:bodyDiv w:val="1"/>
      <w:marLeft w:val="0"/>
      <w:marRight w:val="0"/>
      <w:marTop w:val="0"/>
      <w:marBottom w:val="0"/>
      <w:divBdr>
        <w:top w:val="none" w:sz="0" w:space="0" w:color="auto"/>
        <w:left w:val="none" w:sz="0" w:space="0" w:color="auto"/>
        <w:bottom w:val="none" w:sz="0" w:space="0" w:color="auto"/>
        <w:right w:val="none" w:sz="0" w:space="0" w:color="auto"/>
      </w:divBdr>
    </w:div>
    <w:div w:id="1078400432">
      <w:bodyDiv w:val="1"/>
      <w:marLeft w:val="0"/>
      <w:marRight w:val="0"/>
      <w:marTop w:val="0"/>
      <w:marBottom w:val="0"/>
      <w:divBdr>
        <w:top w:val="none" w:sz="0" w:space="0" w:color="auto"/>
        <w:left w:val="none" w:sz="0" w:space="0" w:color="auto"/>
        <w:bottom w:val="none" w:sz="0" w:space="0" w:color="auto"/>
        <w:right w:val="none" w:sz="0" w:space="0" w:color="auto"/>
      </w:divBdr>
    </w:div>
    <w:div w:id="1160776114">
      <w:bodyDiv w:val="1"/>
      <w:marLeft w:val="0"/>
      <w:marRight w:val="0"/>
      <w:marTop w:val="0"/>
      <w:marBottom w:val="0"/>
      <w:divBdr>
        <w:top w:val="none" w:sz="0" w:space="0" w:color="auto"/>
        <w:left w:val="none" w:sz="0" w:space="0" w:color="auto"/>
        <w:bottom w:val="none" w:sz="0" w:space="0" w:color="auto"/>
        <w:right w:val="none" w:sz="0" w:space="0" w:color="auto"/>
      </w:divBdr>
    </w:div>
    <w:div w:id="1341665699">
      <w:bodyDiv w:val="1"/>
      <w:marLeft w:val="0"/>
      <w:marRight w:val="0"/>
      <w:marTop w:val="0"/>
      <w:marBottom w:val="0"/>
      <w:divBdr>
        <w:top w:val="none" w:sz="0" w:space="0" w:color="auto"/>
        <w:left w:val="none" w:sz="0" w:space="0" w:color="auto"/>
        <w:bottom w:val="none" w:sz="0" w:space="0" w:color="auto"/>
        <w:right w:val="none" w:sz="0" w:space="0" w:color="auto"/>
      </w:divBdr>
    </w:div>
    <w:div w:id="1411193992">
      <w:bodyDiv w:val="1"/>
      <w:marLeft w:val="0"/>
      <w:marRight w:val="0"/>
      <w:marTop w:val="0"/>
      <w:marBottom w:val="0"/>
      <w:divBdr>
        <w:top w:val="none" w:sz="0" w:space="0" w:color="auto"/>
        <w:left w:val="none" w:sz="0" w:space="0" w:color="auto"/>
        <w:bottom w:val="none" w:sz="0" w:space="0" w:color="auto"/>
        <w:right w:val="none" w:sz="0" w:space="0" w:color="auto"/>
      </w:divBdr>
    </w:div>
    <w:div w:id="1436366416">
      <w:bodyDiv w:val="1"/>
      <w:marLeft w:val="0"/>
      <w:marRight w:val="0"/>
      <w:marTop w:val="0"/>
      <w:marBottom w:val="0"/>
      <w:divBdr>
        <w:top w:val="none" w:sz="0" w:space="0" w:color="auto"/>
        <w:left w:val="none" w:sz="0" w:space="0" w:color="auto"/>
        <w:bottom w:val="none" w:sz="0" w:space="0" w:color="auto"/>
        <w:right w:val="none" w:sz="0" w:space="0" w:color="auto"/>
      </w:divBdr>
    </w:div>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756782602">
      <w:bodyDiv w:val="1"/>
      <w:marLeft w:val="0"/>
      <w:marRight w:val="0"/>
      <w:marTop w:val="0"/>
      <w:marBottom w:val="0"/>
      <w:divBdr>
        <w:top w:val="none" w:sz="0" w:space="0" w:color="auto"/>
        <w:left w:val="none" w:sz="0" w:space="0" w:color="auto"/>
        <w:bottom w:val="none" w:sz="0" w:space="0" w:color="auto"/>
        <w:right w:val="none" w:sz="0" w:space="0" w:color="auto"/>
      </w:divBdr>
    </w:div>
    <w:div w:id="1938754715">
      <w:bodyDiv w:val="1"/>
      <w:marLeft w:val="0"/>
      <w:marRight w:val="0"/>
      <w:marTop w:val="0"/>
      <w:marBottom w:val="0"/>
      <w:divBdr>
        <w:top w:val="none" w:sz="0" w:space="0" w:color="auto"/>
        <w:left w:val="none" w:sz="0" w:space="0" w:color="auto"/>
        <w:bottom w:val="none" w:sz="0" w:space="0" w:color="auto"/>
        <w:right w:val="none" w:sz="0" w:space="0" w:color="auto"/>
      </w:divBdr>
    </w:div>
    <w:div w:id="1978802913">
      <w:bodyDiv w:val="1"/>
      <w:marLeft w:val="0"/>
      <w:marRight w:val="0"/>
      <w:marTop w:val="0"/>
      <w:marBottom w:val="0"/>
      <w:divBdr>
        <w:top w:val="none" w:sz="0" w:space="0" w:color="auto"/>
        <w:left w:val="none" w:sz="0" w:space="0" w:color="auto"/>
        <w:bottom w:val="none" w:sz="0" w:space="0" w:color="auto"/>
        <w:right w:val="none" w:sz="0" w:space="0" w:color="auto"/>
      </w:divBdr>
    </w:div>
    <w:div w:id="2046756430">
      <w:bodyDiv w:val="1"/>
      <w:marLeft w:val="0"/>
      <w:marRight w:val="0"/>
      <w:marTop w:val="0"/>
      <w:marBottom w:val="0"/>
      <w:divBdr>
        <w:top w:val="none" w:sz="0" w:space="0" w:color="auto"/>
        <w:left w:val="none" w:sz="0" w:space="0" w:color="auto"/>
        <w:bottom w:val="none" w:sz="0" w:space="0" w:color="auto"/>
        <w:right w:val="none" w:sz="0" w:space="0" w:color="auto"/>
      </w:divBdr>
    </w:div>
    <w:div w:id="2109036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en.wikipedia.org/wiki/Compiler" TargetMode="External"/><Relationship Id="rId4" Type="http://schemas.openxmlformats.org/officeDocument/2006/relationships/hyperlink" Target="http://en.wikipedia.org/wiki/Source_code" TargetMode="External"/><Relationship Id="rId5" Type="http://schemas.openxmlformats.org/officeDocument/2006/relationships/hyperlink" Target="http://en.wikipedia.org/wiki/Executable" TargetMode="External"/><Relationship Id="rId1" Type="http://schemas.openxmlformats.org/officeDocument/2006/relationships/hyperlink" Target="http://en.wikipedia.org/wiki/Computer_software" TargetMode="External"/><Relationship Id="rId2" Type="http://schemas.openxmlformats.org/officeDocument/2006/relationships/hyperlink" Target="http://en.wikipedia.org/wiki/Source_code"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eveloper.android.com/sdk/index.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guidance on further development of the Andriod application ChalmersOnTheGo – a map over the Chalmers area. The project is described and procedures for building, coding and releasing the app are discussed. Eclipse is recommended as developing tool since Eclipse provides a number of automated features, eliminating a lot of manual work. This manual describes procedures for Eclipse.</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258D9F-FDBE-434B-B33B-AD02064C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1496</Words>
  <Characters>7931</Characters>
  <Application>Microsoft Macintosh Word</Application>
  <DocSecurity>0</DocSecurity>
  <Lines>66</Lines>
  <Paragraphs>18</Paragraphs>
  <ScaleCrop>false</ScaleCrop>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c:title>
  <dc:subject/>
  <dc:creator>Chalmers On The Go – the Complete Chalmers Experience</dc:creator>
  <cp:keywords/>
  <dc:description/>
  <cp:lastModifiedBy>Sofie Peters</cp:lastModifiedBy>
  <cp:revision>84</cp:revision>
  <dcterms:created xsi:type="dcterms:W3CDTF">2013-05-20T14:00:00Z</dcterms:created>
  <dcterms:modified xsi:type="dcterms:W3CDTF">2013-05-23T14:10:00Z</dcterms:modified>
</cp:coreProperties>
</file>