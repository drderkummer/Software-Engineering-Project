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1385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sdtEndPr>
      <w:sdtContent>
        <w:p w14:paraId="24F6198B" w14:textId="77777777" w:rsidR="00FA71DF" w:rsidRPr="00F17BE2" w:rsidRDefault="00FA71DF">
          <w:r w:rsidRPr="00F17BE2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076FC883" wp14:editId="666BF0B3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F17BE2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55FDFC2F" wp14:editId="0BC08C44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ress"/>
                                  <w:id w:val="8542959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0E3B616" w14:textId="4A6F30B6" w:rsidR="00C25752" w:rsidRDefault="00C25752" w:rsidP="006946D6">
                                    <w:pPr>
                                      <w:contextualSpacing/>
                                      <w:jc w:val="center"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sv-SE"/>
                                      </w:rPr>
                                      <w:t xml:space="preserve">Fredrik Einarsson - Niklas Johansson - René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sv-SE"/>
                                      </w:rPr>
                                      <w:t>Niendorf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sv-SE"/>
                                      </w:rPr>
                                      <w:br/>
                                      <w:t>Anders Nordin - Sofie Peters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sv-SE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TioRkCAAAn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ress"/>
                            <w:id w:val="8542959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0E3B616" w14:textId="4A6F30B6" w:rsidR="00C25752" w:rsidRDefault="00C25752" w:rsidP="006946D6">
                              <w:pPr>
                                <w:contextualSpacing/>
                                <w:jc w:val="center"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sv-SE"/>
                                </w:rPr>
                                <w:t xml:space="preserve">Fredrik Einarsson - Niklas Johansson - René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sv-SE"/>
                                </w:rPr>
                                <w:t>Niendorf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sv-SE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sv-SE"/>
                                </w:rPr>
                                <w:br/>
                                <w:t>Anders Nordin - Sofie Peters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sv-SE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6D6" w:rsidRPr="00F17BE2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4D1C379" wp14:editId="2E44F0B2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6057900</wp:posOffset>
                    </wp:positionV>
                    <wp:extent cx="4343400" cy="342900"/>
                    <wp:effectExtent l="0" t="0" r="0" b="12700"/>
                    <wp:wrapSquare wrapText="bothSides"/>
                    <wp:docPr id="6" name="Textrut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0F864" w14:textId="77777777" w:rsidR="00C25752" w:rsidRPr="001A0B7E" w:rsidRDefault="00C25752" w:rsidP="006946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A0B7E">
                                  <w:rPr>
                                    <w:color w:val="FFFFFF" w:themeColor="background1"/>
                                  </w:rPr>
                                  <w:t xml:space="preserve">For </w:t>
                                </w:r>
                                <w:proofErr w:type="spellStart"/>
                                <w:r w:rsidRPr="001A0B7E">
                                  <w:rPr>
                                    <w:color w:val="FFFFFF" w:themeColor="background1"/>
                                  </w:rPr>
                                  <w:t>ChalmersOnTheGo</w:t>
                                </w:r>
                                <w:proofErr w:type="spellEnd"/>
                                <w:r w:rsidRPr="001A0B7E">
                                  <w:rPr>
                                    <w:color w:val="FFFFFF" w:themeColor="background1"/>
                                  </w:rPr>
                                  <w:t xml:space="preserve"> 1.0, Jelly Bean 4.0 and API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ruta 6" o:spid="_x0000_s1027" type="#_x0000_t202" style="position:absolute;margin-left:-35.95pt;margin-top:477pt;width:34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" filled="f" stroked="f">
                    <v:textbox>
                      <w:txbxContent>
                        <w:p w14:paraId="01A0F864" w14:textId="77777777" w:rsidR="00C25752" w:rsidRPr="001A0B7E" w:rsidRDefault="00C25752" w:rsidP="006946D6">
                          <w:pPr>
                            <w:rPr>
                              <w:color w:val="FFFFFF" w:themeColor="background1"/>
                            </w:rPr>
                          </w:pPr>
                          <w:r w:rsidRPr="001A0B7E">
                            <w:rPr>
                              <w:color w:val="FFFFFF" w:themeColor="background1"/>
                            </w:rPr>
                            <w:t xml:space="preserve">For </w:t>
                          </w:r>
                          <w:proofErr w:type="spellStart"/>
                          <w:r w:rsidRPr="001A0B7E">
                            <w:rPr>
                              <w:color w:val="FFFFFF" w:themeColor="background1"/>
                            </w:rPr>
                            <w:t>ChalmersOnTheGo</w:t>
                          </w:r>
                          <w:proofErr w:type="spellEnd"/>
                          <w:r w:rsidRPr="001A0B7E">
                            <w:rPr>
                              <w:color w:val="FFFFFF" w:themeColor="background1"/>
                            </w:rPr>
                            <w:t xml:space="preserve"> 1.0, Jelly Bean 4.0 and API 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17BE2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25D29A55" wp14:editId="1B77752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8"/>
                                    <w:szCs w:val="38"/>
                                    <w:lang w:val="en-US"/>
                                  </w:rPr>
                                  <w:alias w:val="Författare"/>
                                  <w:id w:val="-51376810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0E3784FF" w14:textId="77777777" w:rsidR="00C25752" w:rsidRPr="00FA71DF" w:rsidRDefault="00C25752" w:rsidP="006946D6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 w:rsidRPr="00056F70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  <w:lang w:val="en-US"/>
                                      </w:rPr>
                                      <w:t>Chalmers On The Go – the Complete Chalmers Experience</w:t>
                                    </w:r>
                                  </w:p>
                                </w:sdtContent>
                              </w:sdt>
                              <w:p w14:paraId="02F5E070" w14:textId="5B791368" w:rsidR="00C25752" w:rsidRDefault="00C25752" w:rsidP="006946D6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alias w:val="Sammanfattning"/>
                                    <w:id w:val="69558439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This document</w:t>
                                    </w:r>
                                  </w:sdtContent>
                                </w:sdt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describes the different user stories, their associated acceptance tests and the unit tests made when developing the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ChalmersOnTheGo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Androis</w:t>
                                </w:r>
                                <w:proofErr w:type="spellEnd"/>
                                <w: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application.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8"/>
                              <w:szCs w:val="38"/>
                              <w:lang w:val="en-US"/>
                            </w:rPr>
                            <w:alias w:val="Författare"/>
                            <w:id w:val="-51376810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0E3784FF" w14:textId="77777777" w:rsidR="00C25752" w:rsidRPr="00FA71DF" w:rsidRDefault="00C25752" w:rsidP="006946D6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056F70"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  <w:lang w:val="en-US"/>
                                </w:rPr>
                                <w:t>Chalmers On The Go – the Complete Chalmers Experience</w:t>
                              </w:r>
                            </w:p>
                          </w:sdtContent>
                        </w:sdt>
                        <w:p w14:paraId="02F5E070" w14:textId="5B791368" w:rsidR="00C25752" w:rsidRDefault="00C25752" w:rsidP="006946D6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</w:rPr>
                              <w:alias w:val="Sammanfattning"/>
                              <w:id w:val="69558439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This document</w:t>
                              </w:r>
                            </w:sdtContent>
                          </w:sdt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 xml:space="preserve"> describes the different user stories, their associated acceptance tests and the unit tests made when developing the </w:t>
                          </w:r>
                          <w:proofErr w:type="spellStart"/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ChalmersOnTheGo</w:t>
                          </w:r>
                          <w:proofErr w:type="spellEnd"/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>Androis</w:t>
                          </w:r>
                          <w:proofErr w:type="spellEnd"/>
                          <w:r>
                            <w:rPr>
                              <w:rFonts w:cstheme="minorHAnsi"/>
                              <w:color w:val="FFFFFF" w:themeColor="background1"/>
                            </w:rPr>
                            <w:t xml:space="preserve"> application.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F17BE2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50D68E45" wp14:editId="6E28AAFC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4214495</wp:posOffset>
                    </wp:positionV>
                    <wp:extent cx="7012940" cy="834390"/>
                    <wp:effectExtent l="0" t="0" r="0" b="381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3439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Rubrik"/>
                                  <w:id w:val="-19956431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1052D41" w14:textId="5B3BD3B1" w:rsidR="00C25752" w:rsidRDefault="00C25752">
                                    <w:pPr>
                                      <w:pStyle w:val="Ingetavstnd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Test </w:t>
                                    </w:r>
                                    <w:proofErr w:type="spell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Report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16.85pt;margin-top:331.85pt;width:552.2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Rubrik"/>
                            <w:id w:val="-19956431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1052D41" w14:textId="5B3BD3B1" w:rsidR="00C25752" w:rsidRDefault="00C25752">
                              <w:pPr>
                                <w:pStyle w:val="Ingetavstnd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Test </w:t>
                              </w: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Report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F17BE2">
            <w:rPr>
              <w:noProof/>
              <w:lang w:val="sv-SE"/>
            </w:rPr>
            <w:drawing>
              <wp:anchor distT="0" distB="0" distL="114300" distR="114300" simplePos="0" relativeHeight="251659264" behindDoc="1" locked="1" layoutInCell="0" allowOverlap="1" wp14:anchorId="352CE246" wp14:editId="15F1619D">
                <wp:simplePos x="0" y="0"/>
                <wp:positionH relativeFrom="page">
                  <wp:posOffset>1699895</wp:posOffset>
                </wp:positionH>
                <wp:positionV relativeFrom="page">
                  <wp:posOffset>328295</wp:posOffset>
                </wp:positionV>
                <wp:extent cx="4000500" cy="4000500"/>
                <wp:effectExtent l="228600" t="0" r="342900" b="292100"/>
                <wp:wrapNone/>
                <wp:docPr id="113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400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946D6" w:rsidRPr="00F17BE2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83A70C4" wp14:editId="2504F9E7">
                    <wp:simplePos x="0" y="0"/>
                    <wp:positionH relativeFrom="column">
                      <wp:posOffset>-571500</wp:posOffset>
                    </wp:positionH>
                    <wp:positionV relativeFrom="paragraph">
                      <wp:posOffset>-571500</wp:posOffset>
                    </wp:positionV>
                    <wp:extent cx="6972300" cy="342900"/>
                    <wp:effectExtent l="0" t="0" r="0" b="12700"/>
                    <wp:wrapSquare wrapText="bothSides"/>
                    <wp:docPr id="5" name="Textruta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E8FAF" w14:textId="2B6A5FFC" w:rsidR="00C25752" w:rsidRPr="005E54DE" w:rsidRDefault="00C25752" w:rsidP="006946D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5E54DE">
                                  <w:rPr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Software Engineering Project – DAT255 - lp4, 2013</w:t>
                                </w:r>
                                <w:r w:rsidRPr="005E54DE"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5E54DE">
                                  <w:rPr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ab/>
                                </w:r>
                                <w:r w:rsidRPr="005E54DE"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 xml:space="preserve">Chalmers University of Technology, </w: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23.05.2013</w: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ruta 5" o:spid="_x0000_s1030" type="#_x0000_t202" style="position:absolute;margin-left:-44.95pt;margin-top:-44.95pt;width:54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qurNI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" filled="f" stroked="f">
                    <v:textbox>
                      <w:txbxContent>
                        <w:p w14:paraId="34EE8FAF" w14:textId="2B6A5FFC" w:rsidR="00C25752" w:rsidRPr="005E54DE" w:rsidRDefault="00C25752" w:rsidP="006946D6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5E54DE">
                            <w:rPr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Software Engineering Project – DAT255 - lp4, 2013</w:t>
                          </w:r>
                          <w:r w:rsidRPr="005E54DE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Pr="005E54DE">
                            <w:rPr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ab/>
                          </w:r>
                          <w:r w:rsidRPr="005E54DE"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 xml:space="preserve">Chalmers University of Technology, 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23.05.2013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17BE2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4AF3DF92" wp14:editId="08D4B6E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75614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103EC00B" w14:textId="77777777" w:rsidR="00FA71DF" w:rsidRPr="00F17BE2" w:rsidRDefault="00FA71DF"/>
        <w:p w14:paraId="525A119B" w14:textId="77777777" w:rsidR="00FA71DF" w:rsidRPr="00F17BE2" w:rsidRDefault="00FA71DF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F17BE2"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  <w:br w:type="page"/>
          </w:r>
        </w:p>
      </w:sdtContent>
    </w:sdt>
    <w:p w14:paraId="64623635" w14:textId="77FD33F0" w:rsidR="00974F9F" w:rsidRPr="00F17BE2" w:rsidRDefault="00C6790E" w:rsidP="00743EB1">
      <w:pPr>
        <w:pStyle w:val="Rubrik"/>
      </w:pPr>
      <w:r>
        <w:lastRenderedPageBreak/>
        <w:t>Test Report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569728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6735C" w14:textId="77777777" w:rsidR="00743EB1" w:rsidRPr="00F17BE2" w:rsidRDefault="00743EB1">
          <w:pPr>
            <w:pStyle w:val="Innehllsfrteckningsrubrik"/>
            <w:rPr>
              <w:lang w:val="en-GB"/>
            </w:rPr>
          </w:pPr>
          <w:r w:rsidRPr="00F17BE2">
            <w:rPr>
              <w:lang w:val="en-GB"/>
            </w:rPr>
            <w:t>Table of Contents</w:t>
          </w:r>
        </w:p>
        <w:p w14:paraId="24613F2B" w14:textId="77777777" w:rsidR="005558C5" w:rsidRDefault="00743EB1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 w:rsidRPr="00F17BE2">
            <w:rPr>
              <w:caps w:val="0"/>
            </w:rPr>
            <w:fldChar w:fldCharType="begin"/>
          </w:r>
          <w:r w:rsidRPr="00F17BE2">
            <w:rPr>
              <w:caps w:val="0"/>
            </w:rPr>
            <w:instrText xml:space="preserve"> TOC \o "1-3" </w:instrText>
          </w:r>
          <w:r w:rsidRPr="00F17BE2">
            <w:rPr>
              <w:caps w:val="0"/>
            </w:rPr>
            <w:fldChar w:fldCharType="separate"/>
          </w:r>
          <w:r w:rsidR="005558C5">
            <w:rPr>
              <w:noProof/>
            </w:rPr>
            <w:t>1</w:t>
          </w:r>
          <w:r w:rsidR="005558C5"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 w:rsidR="005558C5">
            <w:rPr>
              <w:noProof/>
            </w:rPr>
            <w:t>Testing</w:t>
          </w:r>
          <w:r w:rsidR="005558C5">
            <w:rPr>
              <w:noProof/>
            </w:rPr>
            <w:tab/>
          </w:r>
          <w:r w:rsidR="005558C5">
            <w:rPr>
              <w:noProof/>
            </w:rPr>
            <w:fldChar w:fldCharType="begin"/>
          </w:r>
          <w:r w:rsidR="005558C5">
            <w:rPr>
              <w:noProof/>
            </w:rPr>
            <w:instrText xml:space="preserve"> PAGEREF _Toc230949239 \h </w:instrText>
          </w:r>
          <w:r w:rsidR="005558C5">
            <w:rPr>
              <w:noProof/>
            </w:rPr>
          </w:r>
          <w:r w:rsidR="005558C5">
            <w:rPr>
              <w:noProof/>
            </w:rPr>
            <w:fldChar w:fldCharType="separate"/>
          </w:r>
          <w:r w:rsidR="005558C5">
            <w:rPr>
              <w:noProof/>
            </w:rPr>
            <w:t>2</w:t>
          </w:r>
          <w:r w:rsidR="005558C5">
            <w:rPr>
              <w:noProof/>
            </w:rPr>
            <w:fldChar w:fldCharType="end"/>
          </w:r>
        </w:p>
        <w:p w14:paraId="41C123E5" w14:textId="77777777" w:rsidR="005558C5" w:rsidRDefault="005558C5">
          <w:pPr>
            <w:pStyle w:val="Innehll2"/>
            <w:tabs>
              <w:tab w:val="left" w:pos="769"/>
              <w:tab w:val="right" w:leader="dot" w:pos="9056"/>
            </w:tabs>
            <w:rPr>
              <w:small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1.1</w:t>
          </w:r>
          <w:r>
            <w:rPr>
              <w:small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User stories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98AE8C7" w14:textId="77777777" w:rsidR="005558C5" w:rsidRDefault="005558C5">
          <w:pPr>
            <w:pStyle w:val="Innehll2"/>
            <w:tabs>
              <w:tab w:val="left" w:pos="769"/>
              <w:tab w:val="right" w:leader="dot" w:pos="9056"/>
            </w:tabs>
            <w:rPr>
              <w:small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1.2</w:t>
          </w:r>
          <w:r>
            <w:rPr>
              <w:small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Acceptance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10D2F0" w14:textId="77777777" w:rsidR="005558C5" w:rsidRDefault="005558C5">
          <w:pPr>
            <w:pStyle w:val="Innehll3"/>
            <w:tabs>
              <w:tab w:val="left" w:pos="1156"/>
              <w:tab w:val="right" w:leader="dot" w:pos="9056"/>
            </w:tabs>
            <w:rPr>
              <w:i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1.2.1</w:t>
          </w:r>
          <w:r>
            <w:rPr>
              <w:i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Verification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792751" w14:textId="77777777" w:rsidR="005558C5" w:rsidRDefault="005558C5">
          <w:pPr>
            <w:pStyle w:val="Innehll3"/>
            <w:tabs>
              <w:tab w:val="left" w:pos="1156"/>
              <w:tab w:val="right" w:leader="dot" w:pos="9056"/>
            </w:tabs>
            <w:rPr>
              <w:i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1.2.2</w:t>
          </w:r>
          <w:r>
            <w:rPr>
              <w:i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Validation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E61801" w14:textId="77777777" w:rsidR="005558C5" w:rsidRDefault="005558C5">
          <w:pPr>
            <w:pStyle w:val="Innehll2"/>
            <w:tabs>
              <w:tab w:val="left" w:pos="769"/>
              <w:tab w:val="right" w:leader="dot" w:pos="9056"/>
            </w:tabs>
            <w:rPr>
              <w:small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1.3</w:t>
          </w:r>
          <w:r>
            <w:rPr>
              <w:small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Unit tests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33C670" w14:textId="77777777" w:rsidR="005558C5" w:rsidRDefault="005558C5">
          <w:pPr>
            <w:pStyle w:val="Innehll3"/>
            <w:tabs>
              <w:tab w:val="left" w:pos="1156"/>
              <w:tab w:val="right" w:leader="dot" w:pos="9056"/>
            </w:tabs>
            <w:rPr>
              <w:i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1.3.1</w:t>
          </w:r>
          <w:r>
            <w:rPr>
              <w:i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Verification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509C10" w14:textId="77777777" w:rsidR="005558C5" w:rsidRDefault="005558C5">
          <w:pPr>
            <w:pStyle w:val="Innehll3"/>
            <w:tabs>
              <w:tab w:val="left" w:pos="1156"/>
              <w:tab w:val="right" w:leader="dot" w:pos="9056"/>
            </w:tabs>
            <w:rPr>
              <w:i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1.3.2</w:t>
          </w:r>
          <w:r>
            <w:rPr>
              <w:i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Validation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_Toc230949246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42AE68" w14:textId="77777777" w:rsidR="006946D6" w:rsidRPr="00F17BE2" w:rsidRDefault="00743EB1" w:rsidP="00743EB1">
          <w:pPr>
            <w:rPr>
              <w:noProof/>
            </w:rPr>
          </w:pPr>
          <w:r w:rsidRPr="00F17BE2">
            <w:rPr>
              <w:caps/>
              <w:sz w:val="22"/>
              <w:szCs w:val="22"/>
            </w:rPr>
            <w:fldChar w:fldCharType="end"/>
          </w:r>
        </w:p>
      </w:sdtContent>
    </w:sdt>
    <w:p w14:paraId="5208BED7" w14:textId="55274A1F" w:rsidR="003368D1" w:rsidRPr="00F17BE2" w:rsidRDefault="003368D1" w:rsidP="003368D1">
      <w:pPr>
        <w:pStyle w:val="Rubrik1"/>
        <w:rPr>
          <w:noProof/>
        </w:rPr>
      </w:pPr>
      <w:bookmarkStart w:id="0" w:name="_Toc230949239"/>
      <w:commentRangeStart w:id="1"/>
      <w:r w:rsidRPr="00F17BE2">
        <w:rPr>
          <w:noProof/>
        </w:rPr>
        <w:t>Testing</w:t>
      </w:r>
      <w:commentRangeEnd w:id="1"/>
      <w:r w:rsidR="00C25752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1"/>
      </w:r>
      <w:bookmarkEnd w:id="0"/>
    </w:p>
    <w:p w14:paraId="348E16D2" w14:textId="79F42DF5" w:rsidR="003368D1" w:rsidRDefault="00ED63CD" w:rsidP="003368D1">
      <w:r>
        <w:t xml:space="preserve">In the texts below you will find a complete list of user stories, their associated acceptance tests, as well as unit tests made during the course of developing the application </w:t>
      </w:r>
      <w:proofErr w:type="spellStart"/>
      <w:r>
        <w:t>ChalmersOnTheGo</w:t>
      </w:r>
      <w:proofErr w:type="spellEnd"/>
      <w:r>
        <w:t>.</w:t>
      </w:r>
    </w:p>
    <w:p w14:paraId="1A2F2261" w14:textId="0617F42A" w:rsidR="00B74C76" w:rsidRDefault="009B08DA" w:rsidP="003368D1">
      <w:pPr>
        <w:pStyle w:val="Rubrik2"/>
      </w:pPr>
      <w:bookmarkStart w:id="2" w:name="_Toc230949240"/>
      <w:r>
        <w:t>User stories</w:t>
      </w:r>
      <w:bookmarkEnd w:id="2"/>
    </w:p>
    <w:p w14:paraId="1D46AE18" w14:textId="0B7AF9F8" w:rsidR="00B74C76" w:rsidRDefault="009573F4" w:rsidP="003368D1">
      <w:r>
        <w:t xml:space="preserve">Please note that </w:t>
      </w:r>
      <w:r w:rsidR="00B74C76">
        <w:t xml:space="preserve">some user stories </w:t>
      </w:r>
      <w:r>
        <w:t xml:space="preserve">are generally formulated, for an </w:t>
      </w:r>
      <w:r w:rsidR="00B74C76">
        <w:t>ex</w:t>
      </w:r>
      <w:r>
        <w:t xml:space="preserve">ample “I want to see all rooms”. These are tested only with a limited amount of data, not the data for </w:t>
      </w:r>
      <w:r w:rsidRPr="009573F4">
        <w:rPr>
          <w:i/>
        </w:rPr>
        <w:t>all</w:t>
      </w:r>
      <w:r>
        <w:rPr>
          <w:i/>
        </w:rPr>
        <w:t xml:space="preserve"> </w:t>
      </w:r>
      <w:r>
        <w:t xml:space="preserve">the rooms there are in the Chalmers, </w:t>
      </w:r>
      <w:r w:rsidR="005E272C">
        <w:t>due to time limitations regarding collection of data. A</w:t>
      </w:r>
      <w:r w:rsidR="00B74C76">
        <w:t xml:space="preserve">s long as </w:t>
      </w:r>
      <w:r w:rsidR="005E272C">
        <w:t>more data is added</w:t>
      </w:r>
      <w:r w:rsidR="00B74C76">
        <w:t xml:space="preserve"> </w:t>
      </w:r>
      <w:commentRangeStart w:id="3"/>
      <w:r w:rsidR="00B74C76">
        <w:t>in the correct way</w:t>
      </w:r>
      <w:r w:rsidR="005E272C">
        <w:t xml:space="preserve"> described in the </w:t>
      </w:r>
      <w:hyperlink r:id="rId12" w:history="1">
        <w:r w:rsidR="005E272C" w:rsidRPr="005E272C">
          <w:rPr>
            <w:rStyle w:val="Hyperlnk"/>
          </w:rPr>
          <w:t>Developer Manual</w:t>
        </w:r>
      </w:hyperlink>
      <w:r w:rsidR="00B74C76">
        <w:t>, those</w:t>
      </w:r>
      <w:commentRangeEnd w:id="3"/>
      <w:r w:rsidR="005E272C">
        <w:rPr>
          <w:rStyle w:val="Kommentarsreferens"/>
        </w:rPr>
        <w:commentReference w:id="3"/>
      </w:r>
      <w:r w:rsidR="00B74C76">
        <w:t xml:space="preserve"> user stories </w:t>
      </w:r>
      <w:r w:rsidR="005E272C">
        <w:t>are probable to</w:t>
      </w:r>
      <w:r w:rsidR="00B74C76">
        <w:t xml:space="preserve"> be </w:t>
      </w:r>
      <w:r w:rsidR="005E272C">
        <w:t>correct</w:t>
      </w:r>
      <w:r w:rsidR="008729DB">
        <w:t>.</w:t>
      </w:r>
    </w:p>
    <w:p w14:paraId="3C6063CC" w14:textId="77777777" w:rsidR="00553B6A" w:rsidRDefault="00553B6A" w:rsidP="00553B6A">
      <w:pPr>
        <w:rPr>
          <w:b/>
        </w:rPr>
      </w:pPr>
    </w:p>
    <w:p w14:paraId="1A92CB28" w14:textId="77777777" w:rsidR="005241B6" w:rsidRPr="00553B6A" w:rsidRDefault="005241B6" w:rsidP="00553B6A">
      <w:pPr>
        <w:rPr>
          <w:b/>
        </w:rPr>
      </w:pPr>
      <w:r w:rsidRPr="00553B6A">
        <w:rPr>
          <w:b/>
        </w:rPr>
        <w:t>General</w:t>
      </w:r>
    </w:p>
    <w:p w14:paraId="5E2E3613" w14:textId="79B6F8EA" w:rsidR="000E5C3A" w:rsidRDefault="000E5C3A" w:rsidP="005241B6">
      <w:pPr>
        <w:pStyle w:val="Liststycke"/>
        <w:numPr>
          <w:ilvl w:val="0"/>
          <w:numId w:val="5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exit the </w:t>
      </w:r>
      <w:proofErr w:type="spellStart"/>
      <w:r>
        <w:t>application</w:t>
      </w:r>
      <w:proofErr w:type="spellEnd"/>
      <w:r>
        <w:t xml:space="preserve"> </w:t>
      </w:r>
      <w:r w:rsidR="00E3143B">
        <w:t xml:space="preserve">at </w:t>
      </w:r>
      <w:proofErr w:type="spellStart"/>
      <w:r w:rsidR="00E3143B">
        <w:t>any</w:t>
      </w:r>
      <w:proofErr w:type="spellEnd"/>
      <w:r w:rsidR="00E3143B">
        <w:t xml:space="preserve"> </w:t>
      </w:r>
      <w:proofErr w:type="spellStart"/>
      <w:r w:rsidR="00E3143B">
        <w:t>time</w:t>
      </w:r>
      <w:proofErr w:type="spellEnd"/>
      <w:r w:rsidR="00E3143B">
        <w:t xml:space="preserve"> </w:t>
      </w:r>
      <w:r>
        <w:t>from inside the application</w:t>
      </w:r>
      <w:r w:rsidR="001852E2" w:rsidRPr="001852E2">
        <w:rPr>
          <w:vertAlign w:val="superscript"/>
        </w:rPr>
        <w:t>1</w:t>
      </w:r>
      <w:r>
        <w:t xml:space="preserve"> </w:t>
      </w:r>
    </w:p>
    <w:p w14:paraId="011C7926" w14:textId="2E4A1447" w:rsidR="00553B6A" w:rsidRPr="00095A55" w:rsidRDefault="00AD5C50" w:rsidP="00553B6A">
      <w:pPr>
        <w:pStyle w:val="Liststycke"/>
        <w:numPr>
          <w:ilvl w:val="0"/>
          <w:numId w:val="5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my actions </w:t>
      </w:r>
      <w:proofErr w:type="spellStart"/>
      <w:r>
        <w:t>with</w:t>
      </w:r>
      <w:proofErr w:type="spellEnd"/>
      <w:r>
        <w:t xml:space="preserve"> a back-button</w:t>
      </w:r>
      <w:r w:rsidR="001852E2">
        <w:rPr>
          <w:vertAlign w:val="superscript"/>
        </w:rPr>
        <w:t>2</w:t>
      </w:r>
    </w:p>
    <w:p w14:paraId="6CA2E605" w14:textId="77777777" w:rsidR="005241B6" w:rsidRPr="00553B6A" w:rsidRDefault="005241B6" w:rsidP="00553B6A">
      <w:pPr>
        <w:rPr>
          <w:b/>
        </w:rPr>
      </w:pPr>
      <w:r w:rsidRPr="00553B6A">
        <w:rPr>
          <w:b/>
        </w:rPr>
        <w:t>Map</w:t>
      </w:r>
    </w:p>
    <w:p w14:paraId="76F9CB0E" w14:textId="23105DEB" w:rsidR="001852E2" w:rsidRDefault="001852E2" w:rsidP="001852E2">
      <w:pPr>
        <w:pStyle w:val="Liststycke"/>
        <w:numPr>
          <w:ilvl w:val="0"/>
          <w:numId w:val="4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and </w:t>
      </w:r>
      <w:proofErr w:type="spellStart"/>
      <w:r>
        <w:t>navigate</w:t>
      </w:r>
      <w:proofErr w:type="spellEnd"/>
      <w:r>
        <w:t xml:space="preserve"> inside the Chalmers area</w:t>
      </w:r>
      <w:r>
        <w:rPr>
          <w:vertAlign w:val="superscript"/>
        </w:rPr>
        <w:t>3</w:t>
      </w:r>
    </w:p>
    <w:p w14:paraId="0E0940B7" w14:textId="07E83588" w:rsidR="005241B6" w:rsidRPr="00F17BE2" w:rsidRDefault="005241B6" w:rsidP="005241B6">
      <w:pPr>
        <w:pStyle w:val="Liststycke"/>
        <w:numPr>
          <w:ilvl w:val="0"/>
          <w:numId w:val="4"/>
        </w:numPr>
      </w:pPr>
      <w:r w:rsidRPr="00F17BE2">
        <w:t xml:space="preserve">As </w:t>
      </w: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application</w:t>
      </w:r>
      <w:proofErr w:type="spellEnd"/>
      <w:r w:rsidRPr="00F17BE2">
        <w:t xml:space="preserve">, I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</w:t>
      </w:r>
      <w:proofErr w:type="spellStart"/>
      <w:r>
        <w:t>see</w:t>
      </w:r>
      <w:proofErr w:type="spellEnd"/>
      <w:r w:rsidRPr="00F17BE2">
        <w:t xml:space="preserve"> a </w:t>
      </w:r>
      <w:proofErr w:type="spellStart"/>
      <w:r w:rsidRPr="00F17BE2">
        <w:t>fixed</w:t>
      </w:r>
      <w:proofErr w:type="spellEnd"/>
      <w:r w:rsidRPr="00F17BE2">
        <w:t xml:space="preserve"> </w:t>
      </w:r>
      <w:proofErr w:type="spellStart"/>
      <w:r w:rsidRPr="00F17BE2">
        <w:t>view</w:t>
      </w:r>
      <w:proofErr w:type="spellEnd"/>
      <w:r w:rsidRPr="00F17BE2">
        <w:t xml:space="preserve"> </w:t>
      </w:r>
      <w:proofErr w:type="spellStart"/>
      <w:r>
        <w:t>of</w:t>
      </w:r>
      <w:proofErr w:type="spellEnd"/>
      <w:r>
        <w:t xml:space="preserve"> the Chalmers area</w:t>
      </w:r>
      <w:r w:rsidRPr="00F17BE2">
        <w:t xml:space="preserve">, </w:t>
      </w:r>
      <w:proofErr w:type="spellStart"/>
      <w:r w:rsidRPr="00F17BE2">
        <w:t>which</w:t>
      </w:r>
      <w:proofErr w:type="spellEnd"/>
      <w:r w:rsidRPr="00F17BE2">
        <w:t xml:space="preserve"> </w:t>
      </w:r>
      <w:proofErr w:type="spellStart"/>
      <w:r w:rsidRPr="00F17BE2">
        <w:t>always</w:t>
      </w:r>
      <w:proofErr w:type="spellEnd"/>
      <w:r w:rsidRPr="00F17BE2">
        <w:t xml:space="preserve"> has the same </w:t>
      </w:r>
      <w:proofErr w:type="spellStart"/>
      <w:r w:rsidRPr="00F17BE2">
        <w:t>starting</w:t>
      </w:r>
      <w:proofErr w:type="spellEnd"/>
      <w:r w:rsidRPr="00F17BE2">
        <w:t xml:space="preserve"> coordinates</w:t>
      </w:r>
      <w:r w:rsidR="001852E2">
        <w:rPr>
          <w:vertAlign w:val="superscript"/>
        </w:rPr>
        <w:t>4</w:t>
      </w:r>
    </w:p>
    <w:p w14:paraId="3665F95F" w14:textId="514AFAB0" w:rsidR="00553B6A" w:rsidRPr="00095A55" w:rsidRDefault="005241B6" w:rsidP="00553B6A">
      <w:pPr>
        <w:pStyle w:val="Liststycke"/>
        <w:numPr>
          <w:ilvl w:val="0"/>
          <w:numId w:val="4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a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generating a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location</w:t>
      </w:r>
      <w:r w:rsidR="001852E2">
        <w:rPr>
          <w:vertAlign w:val="superscript"/>
        </w:rPr>
        <w:t>5</w:t>
      </w:r>
    </w:p>
    <w:p w14:paraId="4FB8085B" w14:textId="77777777" w:rsidR="005241B6" w:rsidRPr="00553B6A" w:rsidRDefault="005241B6" w:rsidP="00553B6A">
      <w:pPr>
        <w:rPr>
          <w:b/>
        </w:rPr>
      </w:pPr>
      <w:r w:rsidRPr="00553B6A">
        <w:rPr>
          <w:b/>
        </w:rPr>
        <w:t>Navigation</w:t>
      </w:r>
    </w:p>
    <w:p w14:paraId="62255F47" w14:textId="39249611" w:rsidR="005241B6" w:rsidRDefault="005241B6" w:rsidP="005241B6">
      <w:pPr>
        <w:pStyle w:val="Liststycke"/>
        <w:numPr>
          <w:ilvl w:val="0"/>
          <w:numId w:val="6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the </w:t>
      </w:r>
      <w:proofErr w:type="spellStart"/>
      <w:r>
        <w:t>map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the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from my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by </w:t>
      </w:r>
      <w:proofErr w:type="spellStart"/>
      <w:r>
        <w:t>clicking</w:t>
      </w:r>
      <w:proofErr w:type="spellEnd"/>
      <w:r>
        <w:t xml:space="preserve"> the </w:t>
      </w:r>
      <w:proofErr w:type="spellStart"/>
      <w:r>
        <w:t>locations</w:t>
      </w:r>
      <w:proofErr w:type="spellEnd"/>
      <w:r>
        <w:t xml:space="preserve"> information window</w:t>
      </w:r>
      <w:r w:rsidR="001852E2">
        <w:rPr>
          <w:vertAlign w:val="superscript"/>
        </w:rPr>
        <w:t>6</w:t>
      </w:r>
    </w:p>
    <w:p w14:paraId="03177812" w14:textId="33628EAE" w:rsidR="00553B6A" w:rsidRPr="00095A55" w:rsidRDefault="00AD5C50" w:rsidP="00553B6A">
      <w:pPr>
        <w:pStyle w:val="Liststycke"/>
        <w:numPr>
          <w:ilvl w:val="0"/>
          <w:numId w:val="6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the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at my </w:t>
      </w:r>
      <w:proofErr w:type="spellStart"/>
      <w:r>
        <w:t>current</w:t>
      </w:r>
      <w:proofErr w:type="spellEnd"/>
      <w:r>
        <w:t xml:space="preserve"> location</w:t>
      </w:r>
      <w:r w:rsidR="001852E2">
        <w:rPr>
          <w:vertAlign w:val="superscript"/>
        </w:rPr>
        <w:t>7</w:t>
      </w:r>
    </w:p>
    <w:p w14:paraId="4EC506ED" w14:textId="77777777" w:rsidR="005241B6" w:rsidRPr="00553B6A" w:rsidRDefault="005241B6" w:rsidP="00553B6A">
      <w:pPr>
        <w:rPr>
          <w:b/>
        </w:rPr>
      </w:pPr>
      <w:r w:rsidRPr="00553B6A">
        <w:rPr>
          <w:b/>
        </w:rPr>
        <w:t>Searching</w:t>
      </w:r>
    </w:p>
    <w:p w14:paraId="77A78DA8" w14:textId="79E10530" w:rsidR="005241B6" w:rsidRDefault="005241B6" w:rsidP="005241B6">
      <w:pPr>
        <w:pStyle w:val="Liststycke"/>
        <w:numPr>
          <w:ilvl w:val="0"/>
          <w:numId w:val="6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a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item, I </w:t>
      </w:r>
      <w:proofErr w:type="spellStart"/>
      <w:r>
        <w:t>want</w:t>
      </w:r>
      <w:proofErr w:type="spellEnd"/>
      <w:r>
        <w:t xml:space="preserve"> a</w:t>
      </w:r>
      <w:r w:rsidRPr="00F17BE2">
        <w:t xml:space="preserve"> </w:t>
      </w:r>
      <w:proofErr w:type="spellStart"/>
      <w:r w:rsidRPr="00F17BE2">
        <w:t>dropdown</w:t>
      </w:r>
      <w:proofErr w:type="spellEnd"/>
      <w:r w:rsidRPr="00F17BE2">
        <w:t xml:space="preserve"> </w:t>
      </w:r>
      <w:proofErr w:type="spellStart"/>
      <w:r w:rsidRPr="00F17BE2">
        <w:t>menu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appear</w:t>
      </w:r>
      <w:proofErr w:type="spellEnd"/>
      <w:r w:rsidRPr="00F17BE2">
        <w:t xml:space="preserve"> </w:t>
      </w:r>
      <w:proofErr w:type="spellStart"/>
      <w:r w:rsidRPr="00F17BE2">
        <w:t>with</w:t>
      </w:r>
      <w:proofErr w:type="spellEnd"/>
      <w:r w:rsidRPr="00F17BE2">
        <w:t xml:space="preserve"> </w:t>
      </w:r>
      <w:proofErr w:type="spellStart"/>
      <w:r w:rsidRPr="00F17BE2">
        <w:t>wor</w:t>
      </w:r>
      <w:r>
        <w:t>d-completed</w:t>
      </w:r>
      <w:proofErr w:type="spellEnd"/>
      <w:r>
        <w:t xml:space="preserve"> suggestions</w:t>
      </w:r>
      <w:r w:rsidR="001852E2">
        <w:rPr>
          <w:vertAlign w:val="superscript"/>
        </w:rPr>
        <w:t>8</w:t>
      </w:r>
    </w:p>
    <w:p w14:paraId="71F264E2" w14:textId="16B6F6E9" w:rsidR="005241B6" w:rsidRDefault="005241B6" w:rsidP="005241B6">
      <w:pPr>
        <w:pStyle w:val="Liststycke"/>
        <w:numPr>
          <w:ilvl w:val="0"/>
          <w:numId w:val="6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and </w:t>
      </w:r>
      <w:proofErr w:type="spellStart"/>
      <w:r>
        <w:t>getting</w:t>
      </w:r>
      <w:proofErr w:type="spellEnd"/>
      <w:r>
        <w:t xml:space="preserve"> suggestions,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suggestion and get the </w:t>
      </w:r>
      <w:proofErr w:type="spellStart"/>
      <w:r>
        <w:t>location</w:t>
      </w:r>
      <w:proofErr w:type="spellEnd"/>
      <w:r>
        <w:t xml:space="preserve"> I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the map</w:t>
      </w:r>
      <w:r w:rsidR="001852E2">
        <w:rPr>
          <w:vertAlign w:val="superscript"/>
        </w:rPr>
        <w:t>9</w:t>
      </w:r>
    </w:p>
    <w:p w14:paraId="3F73679B" w14:textId="0190BE87" w:rsidR="001852E2" w:rsidRPr="00F17BE2" w:rsidRDefault="001852E2" w:rsidP="001852E2">
      <w:pPr>
        <w:pStyle w:val="Liststycke"/>
        <w:numPr>
          <w:ilvl w:val="0"/>
          <w:numId w:val="6"/>
        </w:numPr>
      </w:pPr>
      <w:r w:rsidRPr="00F17BE2">
        <w:t xml:space="preserve">As a </w:t>
      </w:r>
      <w:proofErr w:type="spellStart"/>
      <w:r w:rsidRPr="00F17BE2">
        <w:t>user</w:t>
      </w:r>
      <w:proofErr w:type="spellEnd"/>
      <w:r w:rsidRPr="00F17BE2">
        <w:t xml:space="preserve">, I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be</w:t>
      </w:r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a </w:t>
      </w:r>
      <w:proofErr w:type="spellStart"/>
      <w:r>
        <w:t>room</w:t>
      </w:r>
      <w:proofErr w:type="spellEnd"/>
      <w:r>
        <w:t xml:space="preserve">, mark it and </w:t>
      </w:r>
      <w:r w:rsidRPr="00F17BE2">
        <w:t xml:space="preserve">get the </w:t>
      </w:r>
      <w:proofErr w:type="spellStart"/>
      <w:r w:rsidRPr="00F17BE2">
        <w:t>closest</w:t>
      </w:r>
      <w:proofErr w:type="spellEnd"/>
      <w:r w:rsidRPr="00F17BE2">
        <w:t xml:space="preserve"> </w:t>
      </w:r>
      <w:proofErr w:type="spellStart"/>
      <w:r w:rsidRPr="00F17BE2">
        <w:t>entry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the map</w:t>
      </w:r>
      <w:r w:rsidR="00C67012">
        <w:rPr>
          <w:vertAlign w:val="superscript"/>
        </w:rPr>
        <w:t>10</w:t>
      </w:r>
    </w:p>
    <w:p w14:paraId="49D9B14B" w14:textId="54DF0E60" w:rsidR="001852E2" w:rsidRDefault="001852E2" w:rsidP="001852E2">
      <w:pPr>
        <w:pStyle w:val="Liststycke"/>
        <w:numPr>
          <w:ilvl w:val="0"/>
          <w:numId w:val="6"/>
        </w:numPr>
      </w:pPr>
      <w:r w:rsidRPr="00F17BE2">
        <w:t xml:space="preserve">As a </w:t>
      </w:r>
      <w:proofErr w:type="spellStart"/>
      <w:r w:rsidRPr="00F17BE2">
        <w:t>user</w:t>
      </w:r>
      <w:proofErr w:type="spellEnd"/>
      <w:r w:rsidRPr="00F17BE2">
        <w:t xml:space="preserve">, I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be </w:t>
      </w:r>
      <w:proofErr w:type="spellStart"/>
      <w:r w:rsidRPr="00F17BE2">
        <w:t>able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</w:t>
      </w:r>
      <w:proofErr w:type="spellStart"/>
      <w:r w:rsidRPr="00F17BE2">
        <w:t>search</w:t>
      </w:r>
      <w:proofErr w:type="spellEnd"/>
      <w:r w:rsidRPr="00F17BE2">
        <w:t xml:space="preserve"> for </w:t>
      </w:r>
      <w:r>
        <w:t xml:space="preserve">a </w:t>
      </w:r>
      <w:proofErr w:type="spellStart"/>
      <w:r>
        <w:t>building</w:t>
      </w:r>
      <w:proofErr w:type="spellEnd"/>
      <w:r>
        <w:t xml:space="preserve"> and get all the </w:t>
      </w:r>
      <w:proofErr w:type="spellStart"/>
      <w:r>
        <w:t>rooms</w:t>
      </w:r>
      <w:proofErr w:type="spellEnd"/>
      <w:r>
        <w:t xml:space="preserve"> in the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on the map</w:t>
      </w:r>
      <w:r w:rsidR="00C67012">
        <w:rPr>
          <w:vertAlign w:val="superscript"/>
        </w:rPr>
        <w:t>11</w:t>
      </w:r>
    </w:p>
    <w:p w14:paraId="6D44CA72" w14:textId="11290CBB" w:rsidR="00553B6A" w:rsidRPr="00095A55" w:rsidRDefault="005241B6" w:rsidP="00553B6A">
      <w:pPr>
        <w:pStyle w:val="Liststycke"/>
        <w:numPr>
          <w:ilvl w:val="0"/>
          <w:numId w:val="6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different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, and get all the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as suggestions</w:t>
      </w:r>
      <w:r w:rsidR="001852E2">
        <w:rPr>
          <w:vertAlign w:val="superscript"/>
        </w:rPr>
        <w:t>1</w:t>
      </w:r>
      <w:r w:rsidR="00C67012">
        <w:rPr>
          <w:vertAlign w:val="superscript"/>
        </w:rPr>
        <w:t>2</w:t>
      </w:r>
    </w:p>
    <w:p w14:paraId="77A66791" w14:textId="77777777" w:rsidR="005241B6" w:rsidRPr="00553B6A" w:rsidRDefault="005241B6" w:rsidP="00553B6A">
      <w:pPr>
        <w:rPr>
          <w:b/>
        </w:rPr>
      </w:pPr>
      <w:r w:rsidRPr="00553B6A">
        <w:rPr>
          <w:b/>
        </w:rPr>
        <w:t>Layer function</w:t>
      </w:r>
    </w:p>
    <w:p w14:paraId="699847AA" w14:textId="74021789" w:rsidR="002016BD" w:rsidRPr="002016BD" w:rsidRDefault="002016BD" w:rsidP="002016BD">
      <w:pPr>
        <w:pStyle w:val="Liststycke"/>
        <w:numPr>
          <w:ilvl w:val="0"/>
          <w:numId w:val="4"/>
        </w:numPr>
      </w:pPr>
      <w:r w:rsidRPr="00F17BE2">
        <w:t xml:space="preserve">As a </w:t>
      </w:r>
      <w:proofErr w:type="spellStart"/>
      <w:r w:rsidRPr="00F17BE2">
        <w:t>user</w:t>
      </w:r>
      <w:proofErr w:type="spellEnd"/>
      <w:r>
        <w:t>, I</w:t>
      </w:r>
      <w:r w:rsidRPr="00F17BE2">
        <w:t xml:space="preserve">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be </w:t>
      </w:r>
      <w:proofErr w:type="spellStart"/>
      <w:r w:rsidRPr="00F17BE2">
        <w:t>able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checkbox-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</w:t>
      </w:r>
      <w:r w:rsidRPr="00F17BE2">
        <w:t xml:space="preserve"> </w:t>
      </w:r>
      <w:proofErr w:type="spellStart"/>
      <w:r w:rsidRPr="00F17BE2">
        <w:t>can</w:t>
      </w:r>
      <w:proofErr w:type="spellEnd"/>
      <w:r w:rsidRPr="00F17BE2">
        <w:t xml:space="preserve"> </w:t>
      </w:r>
      <w:proofErr w:type="spellStart"/>
      <w:r w:rsidRPr="00F17BE2">
        <w:t>choose</w:t>
      </w:r>
      <w:proofErr w:type="spellEnd"/>
      <w:r w:rsidRPr="00F17BE2">
        <w:t xml:space="preserve"> </w:t>
      </w:r>
      <w:proofErr w:type="spellStart"/>
      <w:r w:rsidRPr="00F17BE2">
        <w:t>between</w:t>
      </w:r>
      <w:proofErr w:type="spellEnd"/>
      <w:r>
        <w:t xml:space="preserve"> </w:t>
      </w:r>
      <w:proofErr w:type="spellStart"/>
      <w:r w:rsidR="00355D2E">
        <w:t>location</w:t>
      </w:r>
      <w:proofErr w:type="spellEnd"/>
      <w:r>
        <w:t xml:space="preserve"> types</w:t>
      </w:r>
      <w:r w:rsidR="00C67012">
        <w:rPr>
          <w:vertAlign w:val="superscript"/>
        </w:rPr>
        <w:t>13</w:t>
      </w:r>
    </w:p>
    <w:p w14:paraId="45E015B2" w14:textId="3D3117C6" w:rsidR="005241B6" w:rsidRDefault="005241B6" w:rsidP="005241B6">
      <w:pPr>
        <w:pStyle w:val="Liststycke"/>
        <w:numPr>
          <w:ilvl w:val="0"/>
          <w:numId w:val="7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all the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by the </w:t>
      </w:r>
      <w:proofErr w:type="spellStart"/>
      <w:r>
        <w:t>specific</w:t>
      </w:r>
      <w:proofErr w:type="spellEnd"/>
      <w:r>
        <w:t xml:space="preserve"> layer</w:t>
      </w:r>
      <w:r w:rsidR="00C67012">
        <w:rPr>
          <w:vertAlign w:val="superscript"/>
        </w:rPr>
        <w:t>14</w:t>
      </w:r>
    </w:p>
    <w:p w14:paraId="16C6110E" w14:textId="039EB093" w:rsidR="00553B6A" w:rsidRPr="00095A55" w:rsidRDefault="005241B6" w:rsidP="00553B6A">
      <w:pPr>
        <w:pStyle w:val="Liststycke"/>
        <w:numPr>
          <w:ilvl w:val="0"/>
          <w:numId w:val="7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computer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lecture</w:t>
      </w:r>
      <w:proofErr w:type="spellEnd"/>
      <w:r>
        <w:t xml:space="preserve"> halls,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and pubs</w:t>
      </w:r>
      <w:r w:rsidR="00C67012">
        <w:rPr>
          <w:vertAlign w:val="superscript"/>
        </w:rPr>
        <w:t>15</w:t>
      </w:r>
    </w:p>
    <w:p w14:paraId="774C0A30" w14:textId="0C7A7293" w:rsidR="00095A55" w:rsidRPr="00095A55" w:rsidRDefault="00095A55" w:rsidP="00095A55">
      <w:pPr>
        <w:rPr>
          <w:b/>
        </w:rPr>
      </w:pPr>
      <w:r>
        <w:rPr>
          <w:b/>
        </w:rPr>
        <w:t>Different application modes</w:t>
      </w:r>
    </w:p>
    <w:p w14:paraId="62AAE6B9" w14:textId="77777777" w:rsidR="00095A55" w:rsidRPr="00831AB1" w:rsidRDefault="00095A55" w:rsidP="00095A55">
      <w:pPr>
        <w:pStyle w:val="Liststycke"/>
        <w:numPr>
          <w:ilvl w:val="0"/>
          <w:numId w:val="7"/>
        </w:numPr>
      </w:pPr>
      <w:r w:rsidRPr="00831AB1">
        <w:t xml:space="preserve">As a </w:t>
      </w:r>
      <w:proofErr w:type="spellStart"/>
      <w:r w:rsidRPr="00831AB1">
        <w:t>user</w:t>
      </w:r>
      <w:proofErr w:type="spellEnd"/>
      <w:r w:rsidRPr="00831AB1">
        <w:t xml:space="preserve">, I </w:t>
      </w:r>
      <w:proofErr w:type="spellStart"/>
      <w:r w:rsidRPr="00831AB1">
        <w:t>should</w:t>
      </w:r>
      <w:proofErr w:type="spellEnd"/>
      <w:r w:rsidRPr="00831AB1">
        <w:t xml:space="preserve"> be </w:t>
      </w:r>
      <w:proofErr w:type="spellStart"/>
      <w:r w:rsidRPr="00831AB1">
        <w:t>able</w:t>
      </w:r>
      <w:proofErr w:type="spellEnd"/>
      <w:r w:rsidRPr="00831AB1">
        <w:t xml:space="preserve"> </w:t>
      </w:r>
      <w:proofErr w:type="spellStart"/>
      <w:r w:rsidRPr="00831AB1">
        <w:t>to</w:t>
      </w:r>
      <w:proofErr w:type="spellEnd"/>
      <w:r w:rsidRPr="00831AB1">
        <w:t xml:space="preserve"> switch </w:t>
      </w:r>
      <w:proofErr w:type="spellStart"/>
      <w:r w:rsidRPr="00831AB1">
        <w:t>between</w:t>
      </w:r>
      <w:proofErr w:type="spellEnd"/>
      <w:r w:rsidRPr="00831AB1">
        <w:t xml:space="preserve"> </w:t>
      </w:r>
      <w:proofErr w:type="spellStart"/>
      <w:r>
        <w:t>night</w:t>
      </w:r>
      <w:proofErr w:type="spellEnd"/>
      <w:r>
        <w:t xml:space="preserve"> and </w:t>
      </w:r>
      <w:proofErr w:type="spellStart"/>
      <w:r>
        <w:t>day</w:t>
      </w:r>
      <w:proofErr w:type="spellEnd"/>
      <w:r>
        <w:t xml:space="preserve"> mode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or </w:t>
      </w:r>
      <w:proofErr w:type="spellStart"/>
      <w:r>
        <w:t>time</w:t>
      </w:r>
      <w:proofErr w:type="spellEnd"/>
      <w:r>
        <w:t xml:space="preserve"> in the </w:t>
      </w:r>
      <w:proofErr w:type="spellStart"/>
      <w:r>
        <w:t>application</w:t>
      </w:r>
      <w:proofErr w:type="spellEnd"/>
    </w:p>
    <w:p w14:paraId="51622BAF" w14:textId="77777777" w:rsidR="00095A55" w:rsidRDefault="00095A55" w:rsidP="00095A55">
      <w:pPr>
        <w:pStyle w:val="Liststycke"/>
        <w:numPr>
          <w:ilvl w:val="0"/>
          <w:numId w:val="7"/>
        </w:numPr>
      </w:pPr>
      <w:r w:rsidRPr="00831AB1">
        <w:t xml:space="preserve">As a </w:t>
      </w:r>
      <w:proofErr w:type="spellStart"/>
      <w:r w:rsidRPr="00831AB1">
        <w:t>user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night</w:t>
      </w:r>
      <w:proofErr w:type="spellEnd"/>
      <w:r>
        <w:t xml:space="preserve"> mode,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coloured</w:t>
      </w:r>
      <w:proofErr w:type="spellEnd"/>
      <w:r>
        <w:t xml:space="preserve"> </w:t>
      </w:r>
      <w:proofErr w:type="spellStart"/>
      <w:r w:rsidRPr="00831AB1">
        <w:t>according</w:t>
      </w:r>
      <w:proofErr w:type="spellEnd"/>
      <w:r w:rsidRPr="00831AB1">
        <w:t xml:space="preserve"> </w:t>
      </w:r>
      <w:proofErr w:type="spellStart"/>
      <w:r w:rsidRPr="00831AB1">
        <w:t>to</w:t>
      </w:r>
      <w:proofErr w:type="spellEnd"/>
      <w:r w:rsidRPr="00831AB1">
        <w:t xml:space="preserve"> </w:t>
      </w:r>
      <w:proofErr w:type="spellStart"/>
      <w:r w:rsidRPr="00831AB1">
        <w:t>the</w:t>
      </w:r>
      <w:r>
        <w:t>ir</w:t>
      </w:r>
      <w:proofErr w:type="spellEnd"/>
      <w:r>
        <w:t xml:space="preserve"> </w:t>
      </w:r>
      <w:proofErr w:type="spellStart"/>
      <w:r>
        <w:t>associated</w:t>
      </w:r>
      <w:proofErr w:type="spellEnd"/>
      <w:r w:rsidRPr="00831AB1">
        <w:t xml:space="preserve"> </w:t>
      </w:r>
      <w:proofErr w:type="spellStart"/>
      <w:r w:rsidRPr="00831AB1">
        <w:t>section</w:t>
      </w:r>
      <w:r>
        <w:t>’</w:t>
      </w:r>
      <w:r w:rsidRPr="00831AB1">
        <w:t>s</w:t>
      </w:r>
      <w:proofErr w:type="spellEnd"/>
      <w:r w:rsidRPr="00831AB1">
        <w:t xml:space="preserve"> </w:t>
      </w:r>
      <w:proofErr w:type="spellStart"/>
      <w:r w:rsidRPr="00831AB1">
        <w:t>colour</w:t>
      </w:r>
      <w:proofErr w:type="spellEnd"/>
      <w:r w:rsidRPr="00831AB1">
        <w:t>,</w:t>
      </w:r>
    </w:p>
    <w:p w14:paraId="6AF8B7AA" w14:textId="07EBACAC" w:rsidR="00095A55" w:rsidRPr="00095A55" w:rsidRDefault="00095A55" w:rsidP="00553B6A">
      <w:pPr>
        <w:pStyle w:val="Liststycke"/>
        <w:numPr>
          <w:ilvl w:val="0"/>
          <w:numId w:val="7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day</w:t>
      </w:r>
      <w:proofErr w:type="spellEnd"/>
      <w:r>
        <w:t xml:space="preserve"> mode,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coloured</w:t>
      </w:r>
      <w:proofErr w:type="spellEnd"/>
      <w:r>
        <w:t xml:space="preserve"> </w:t>
      </w:r>
      <w:proofErr w:type="spellStart"/>
      <w:r>
        <w:t>neutrally</w:t>
      </w:r>
      <w:proofErr w:type="spellEnd"/>
    </w:p>
    <w:p w14:paraId="5497ADD6" w14:textId="53332CA6" w:rsidR="00515841" w:rsidRPr="00553B6A" w:rsidRDefault="00515841" w:rsidP="00553B6A">
      <w:pPr>
        <w:rPr>
          <w:b/>
        </w:rPr>
      </w:pPr>
      <w:r w:rsidRPr="00553B6A">
        <w:rPr>
          <w:b/>
        </w:rPr>
        <w:t>Non-navigational features</w:t>
      </w:r>
    </w:p>
    <w:p w14:paraId="1702C026" w14:textId="02B90E53" w:rsidR="00515841" w:rsidRPr="00BF58D0" w:rsidRDefault="00515841" w:rsidP="00515841">
      <w:pPr>
        <w:pStyle w:val="Liststycke"/>
        <w:numPr>
          <w:ilvl w:val="0"/>
          <w:numId w:val="10"/>
        </w:numPr>
        <w:rPr>
          <w:highlight w:val="cyan"/>
        </w:rPr>
      </w:pPr>
      <w:r w:rsidRPr="00BF58D0">
        <w:rPr>
          <w:highlight w:val="cyan"/>
        </w:rPr>
        <w:t xml:space="preserve">As a </w:t>
      </w:r>
      <w:proofErr w:type="spellStart"/>
      <w:r w:rsidRPr="00BF58D0">
        <w:rPr>
          <w:highlight w:val="cyan"/>
        </w:rPr>
        <w:t>user</w:t>
      </w:r>
      <w:proofErr w:type="spellEnd"/>
      <w:r w:rsidRPr="00BF58D0">
        <w:rPr>
          <w:highlight w:val="cyan"/>
        </w:rPr>
        <w:t xml:space="preserve">, I </w:t>
      </w:r>
      <w:proofErr w:type="spellStart"/>
      <w:r w:rsidRPr="00BF58D0">
        <w:rPr>
          <w:highlight w:val="cyan"/>
        </w:rPr>
        <w:t>want</w:t>
      </w:r>
      <w:proofErr w:type="spellEnd"/>
      <w:r w:rsidRPr="00BF58D0">
        <w:rPr>
          <w:highlight w:val="cyan"/>
        </w:rPr>
        <w:t xml:space="preserve"> features not </w:t>
      </w:r>
      <w:proofErr w:type="spellStart"/>
      <w:r w:rsidRPr="00BF58D0">
        <w:rPr>
          <w:highlight w:val="cyan"/>
        </w:rPr>
        <w:t>only</w:t>
      </w:r>
      <w:proofErr w:type="spellEnd"/>
      <w:r w:rsidRPr="00BF58D0">
        <w:rPr>
          <w:highlight w:val="cyan"/>
        </w:rPr>
        <w:t xml:space="preserve"> </w:t>
      </w:r>
      <w:proofErr w:type="spellStart"/>
      <w:r w:rsidRPr="00BF58D0">
        <w:rPr>
          <w:highlight w:val="cyan"/>
        </w:rPr>
        <w:t>concerned</w:t>
      </w:r>
      <w:proofErr w:type="spellEnd"/>
      <w:r w:rsidRPr="00BF58D0">
        <w:rPr>
          <w:highlight w:val="cyan"/>
        </w:rPr>
        <w:t xml:space="preserve"> </w:t>
      </w:r>
      <w:proofErr w:type="spellStart"/>
      <w:r w:rsidRPr="00BF58D0">
        <w:rPr>
          <w:highlight w:val="cyan"/>
        </w:rPr>
        <w:t>with</w:t>
      </w:r>
      <w:proofErr w:type="spellEnd"/>
      <w:r w:rsidRPr="00BF58D0">
        <w:rPr>
          <w:highlight w:val="cyan"/>
        </w:rPr>
        <w:t xml:space="preserve"> the </w:t>
      </w:r>
      <w:proofErr w:type="spellStart"/>
      <w:r w:rsidRPr="00BF58D0">
        <w:rPr>
          <w:highlight w:val="cyan"/>
        </w:rPr>
        <w:t>map</w:t>
      </w:r>
      <w:proofErr w:type="spellEnd"/>
      <w:r w:rsidRPr="00BF58D0">
        <w:rPr>
          <w:highlight w:val="cyan"/>
        </w:rPr>
        <w:t xml:space="preserve"> and navigation</w:t>
      </w:r>
    </w:p>
    <w:p w14:paraId="59F4C062" w14:textId="6732118F" w:rsidR="00515841" w:rsidRPr="00BF58D0" w:rsidRDefault="00515841" w:rsidP="00515841">
      <w:pPr>
        <w:pStyle w:val="Liststycke"/>
        <w:numPr>
          <w:ilvl w:val="0"/>
          <w:numId w:val="10"/>
        </w:numPr>
        <w:rPr>
          <w:highlight w:val="cyan"/>
        </w:rPr>
      </w:pPr>
      <w:r w:rsidRPr="00BF58D0">
        <w:rPr>
          <w:highlight w:val="cyan"/>
        </w:rPr>
        <w:t xml:space="preserve">As a </w:t>
      </w:r>
      <w:proofErr w:type="spellStart"/>
      <w:r w:rsidRPr="00BF58D0">
        <w:rPr>
          <w:highlight w:val="cyan"/>
        </w:rPr>
        <w:t>user</w:t>
      </w:r>
      <w:proofErr w:type="spellEnd"/>
      <w:r w:rsidRPr="00BF58D0">
        <w:rPr>
          <w:highlight w:val="cyan"/>
        </w:rPr>
        <w:t xml:space="preserve">... step </w:t>
      </w:r>
      <w:proofErr w:type="spellStart"/>
      <w:r w:rsidRPr="00BF58D0">
        <w:rPr>
          <w:highlight w:val="cyan"/>
        </w:rPr>
        <w:t>counter</w:t>
      </w:r>
      <w:proofErr w:type="spellEnd"/>
    </w:p>
    <w:p w14:paraId="53B1CDD4" w14:textId="408CEA9C" w:rsidR="00515841" w:rsidRPr="00BF58D0" w:rsidRDefault="00515841" w:rsidP="00515841">
      <w:pPr>
        <w:pStyle w:val="Liststycke"/>
        <w:numPr>
          <w:ilvl w:val="0"/>
          <w:numId w:val="10"/>
        </w:numPr>
        <w:rPr>
          <w:highlight w:val="cyan"/>
        </w:rPr>
      </w:pPr>
      <w:r w:rsidRPr="00BF58D0">
        <w:rPr>
          <w:highlight w:val="cyan"/>
        </w:rPr>
        <w:t xml:space="preserve">As a </w:t>
      </w:r>
      <w:proofErr w:type="spellStart"/>
      <w:r w:rsidRPr="00BF58D0">
        <w:rPr>
          <w:highlight w:val="cyan"/>
        </w:rPr>
        <w:t>user</w:t>
      </w:r>
      <w:proofErr w:type="spellEnd"/>
      <w:r w:rsidRPr="00BF58D0">
        <w:rPr>
          <w:highlight w:val="cyan"/>
        </w:rPr>
        <w:t xml:space="preserve">… </w:t>
      </w:r>
      <w:proofErr w:type="spellStart"/>
      <w:r w:rsidRPr="00BF58D0">
        <w:rPr>
          <w:highlight w:val="cyan"/>
        </w:rPr>
        <w:t>drinking</w:t>
      </w:r>
      <w:proofErr w:type="spellEnd"/>
      <w:r w:rsidRPr="00BF58D0">
        <w:rPr>
          <w:highlight w:val="cyan"/>
        </w:rPr>
        <w:t xml:space="preserve"> progress</w:t>
      </w:r>
    </w:p>
    <w:p w14:paraId="65D42616" w14:textId="65A17D9E" w:rsidR="00553B6A" w:rsidRPr="00095A55" w:rsidRDefault="00515841" w:rsidP="00553B6A">
      <w:pPr>
        <w:pStyle w:val="Liststycke"/>
        <w:numPr>
          <w:ilvl w:val="0"/>
          <w:numId w:val="10"/>
        </w:numPr>
        <w:rPr>
          <w:highlight w:val="cyan"/>
        </w:rPr>
      </w:pPr>
      <w:r w:rsidRPr="00BF58D0">
        <w:rPr>
          <w:highlight w:val="cyan"/>
        </w:rPr>
        <w:t xml:space="preserve">As a </w:t>
      </w:r>
      <w:proofErr w:type="spellStart"/>
      <w:r w:rsidRPr="00BF58D0">
        <w:rPr>
          <w:highlight w:val="cyan"/>
        </w:rPr>
        <w:t>user</w:t>
      </w:r>
      <w:proofErr w:type="spellEnd"/>
      <w:r w:rsidRPr="00BF58D0">
        <w:rPr>
          <w:highlight w:val="cyan"/>
        </w:rPr>
        <w:t xml:space="preserve">… </w:t>
      </w:r>
      <w:proofErr w:type="spellStart"/>
      <w:r w:rsidRPr="00BF58D0">
        <w:rPr>
          <w:highlight w:val="cyan"/>
        </w:rPr>
        <w:t>iCal</w:t>
      </w:r>
      <w:proofErr w:type="spellEnd"/>
      <w:r w:rsidRPr="00BF58D0">
        <w:rPr>
          <w:highlight w:val="cyan"/>
        </w:rPr>
        <w:t xml:space="preserve"> </w:t>
      </w:r>
      <w:proofErr w:type="spellStart"/>
      <w:r w:rsidRPr="00BF58D0">
        <w:rPr>
          <w:highlight w:val="cyan"/>
        </w:rPr>
        <w:t>sync</w:t>
      </w:r>
      <w:proofErr w:type="spellEnd"/>
    </w:p>
    <w:p w14:paraId="4B41EF05" w14:textId="0FE7CC28" w:rsidR="005241B6" w:rsidRPr="00553B6A" w:rsidRDefault="00F17497" w:rsidP="00553B6A">
      <w:pPr>
        <w:rPr>
          <w:b/>
        </w:rPr>
      </w:pPr>
      <w:r w:rsidRPr="00553B6A">
        <w:rPr>
          <w:b/>
        </w:rPr>
        <w:t xml:space="preserve">Design, </w:t>
      </w:r>
      <w:r w:rsidR="005241B6" w:rsidRPr="00553B6A">
        <w:rPr>
          <w:b/>
        </w:rPr>
        <w:t>appearance</w:t>
      </w:r>
      <w:r w:rsidRPr="00553B6A">
        <w:rPr>
          <w:b/>
        </w:rPr>
        <w:t xml:space="preserve"> and </w:t>
      </w:r>
      <w:r w:rsidR="008639FB" w:rsidRPr="00553B6A">
        <w:rPr>
          <w:b/>
        </w:rPr>
        <w:t xml:space="preserve">user </w:t>
      </w:r>
      <w:r w:rsidRPr="00553B6A">
        <w:rPr>
          <w:b/>
        </w:rPr>
        <w:t>support</w:t>
      </w:r>
    </w:p>
    <w:p w14:paraId="3B7B7F17" w14:textId="03B49082" w:rsidR="005241B6" w:rsidRDefault="005241B6" w:rsidP="005241B6">
      <w:pPr>
        <w:pStyle w:val="Liststycke"/>
        <w:numPr>
          <w:ilvl w:val="0"/>
          <w:numId w:val="8"/>
        </w:numPr>
      </w:pPr>
      <w:r w:rsidRPr="00F17BE2">
        <w:t xml:space="preserve">As a </w:t>
      </w:r>
      <w:proofErr w:type="spellStart"/>
      <w:r w:rsidRPr="00F17BE2">
        <w:t>user</w:t>
      </w:r>
      <w:proofErr w:type="spellEnd"/>
      <w:r w:rsidRPr="00F17BE2">
        <w:t xml:space="preserve">, I </w:t>
      </w:r>
      <w:proofErr w:type="spellStart"/>
      <w:r w:rsidRPr="00F17BE2">
        <w:t>want</w:t>
      </w:r>
      <w:proofErr w:type="spellEnd"/>
      <w:r w:rsidRPr="00F17BE2">
        <w:t xml:space="preserve"> a </w:t>
      </w:r>
      <w:proofErr w:type="spellStart"/>
      <w:r w:rsidRPr="00F17BE2">
        <w:t>nice</w:t>
      </w:r>
      <w:proofErr w:type="spellEnd"/>
      <w:r w:rsidRPr="00F17BE2">
        <w:t xml:space="preserve"> </w:t>
      </w:r>
      <w:proofErr w:type="spellStart"/>
      <w:r w:rsidRPr="00F17BE2">
        <w:t>looking</w:t>
      </w:r>
      <w:proofErr w:type="spellEnd"/>
      <w:r w:rsidRPr="00F17BE2">
        <w:t xml:space="preserve"> </w:t>
      </w:r>
      <w:proofErr w:type="spellStart"/>
      <w:r w:rsidRPr="00F17BE2">
        <w:t>application</w:t>
      </w:r>
      <w:proofErr w:type="spellEnd"/>
      <w:r w:rsidRPr="00F17BE2">
        <w:t xml:space="preserve"> icon</w:t>
      </w:r>
      <w:r w:rsidR="00C67012">
        <w:rPr>
          <w:vertAlign w:val="superscript"/>
        </w:rPr>
        <w:t>16</w:t>
      </w:r>
    </w:p>
    <w:p w14:paraId="0BC75AE4" w14:textId="23FD4851" w:rsidR="005241B6" w:rsidRDefault="005241B6" w:rsidP="005241B6">
      <w:pPr>
        <w:pStyle w:val="Liststycke"/>
        <w:numPr>
          <w:ilvl w:val="0"/>
          <w:numId w:val="8"/>
        </w:numPr>
      </w:pPr>
      <w:r>
        <w:t xml:space="preserve">As a </w:t>
      </w:r>
      <w:proofErr w:type="spellStart"/>
      <w:r>
        <w:t>user</w:t>
      </w:r>
      <w:proofErr w:type="spellEnd"/>
      <w:r>
        <w:t>, I</w:t>
      </w:r>
      <w:r w:rsidRPr="00F17BE2">
        <w:t xml:space="preserve">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be </w:t>
      </w:r>
      <w:proofErr w:type="spellStart"/>
      <w:r w:rsidRPr="00F17BE2">
        <w:t>able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</w:t>
      </w:r>
      <w:proofErr w:type="spellStart"/>
      <w:r w:rsidRPr="00F17BE2">
        <w:t>reach</w:t>
      </w:r>
      <w:proofErr w:type="spellEnd"/>
      <w:r w:rsidRPr="00F17BE2">
        <w:t xml:space="preserve"> all the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from a </w:t>
      </w:r>
      <w:proofErr w:type="spellStart"/>
      <w:r>
        <w:t>menu</w:t>
      </w:r>
      <w:proofErr w:type="spellEnd"/>
      <w:r>
        <w:t xml:space="preserve"> system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Google maps</w:t>
      </w:r>
      <w:r w:rsidR="00C67012">
        <w:rPr>
          <w:vertAlign w:val="superscript"/>
        </w:rPr>
        <w:t>17</w:t>
      </w:r>
    </w:p>
    <w:p w14:paraId="0E29578F" w14:textId="5979F1DD" w:rsidR="00C86B70" w:rsidRDefault="005241B6" w:rsidP="00C86B70">
      <w:pPr>
        <w:pStyle w:val="Liststycke"/>
        <w:numPr>
          <w:ilvl w:val="0"/>
          <w:numId w:val="8"/>
        </w:numPr>
      </w:pPr>
      <w:r w:rsidRPr="00F17BE2">
        <w:t xml:space="preserve">As a </w:t>
      </w:r>
      <w:proofErr w:type="spellStart"/>
      <w:r w:rsidRPr="00F17BE2">
        <w:t>user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items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 w:rsidRPr="00F17BE2">
        <w:t xml:space="preserve"> an </w:t>
      </w:r>
      <w:proofErr w:type="spellStart"/>
      <w:r w:rsidRPr="00F17BE2">
        <w:t>icon</w:t>
      </w:r>
      <w:proofErr w:type="spellEnd"/>
      <w:r>
        <w:t xml:space="preserve"> </w:t>
      </w:r>
      <w:proofErr w:type="spellStart"/>
      <w:r>
        <w:t>symbolising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building</w:t>
      </w:r>
      <w:proofErr w:type="spellEnd"/>
      <w:r>
        <w:t xml:space="preserve"> or pub for </w:t>
      </w:r>
      <w:proofErr w:type="spellStart"/>
      <w:r w:rsidRPr="00F17BE2">
        <w:t>each</w:t>
      </w:r>
      <w:proofErr w:type="spellEnd"/>
      <w:r w:rsidRPr="00F17BE2">
        <w:t xml:space="preserve"> suggestion </w:t>
      </w:r>
      <w:r>
        <w:t>I get</w:t>
      </w:r>
      <w:r w:rsidR="00C67012">
        <w:rPr>
          <w:vertAlign w:val="superscript"/>
        </w:rPr>
        <w:t>18</w:t>
      </w:r>
    </w:p>
    <w:p w14:paraId="7A3A61D4" w14:textId="4A0F9702" w:rsidR="00DC1349" w:rsidRDefault="005241B6" w:rsidP="00C86B70">
      <w:pPr>
        <w:pStyle w:val="Liststycke"/>
        <w:numPr>
          <w:ilvl w:val="0"/>
          <w:numId w:val="8"/>
        </w:numPr>
      </w:pPr>
      <w:r>
        <w:t>As a user checking the “pub layer”, I want to be able to see the buildings where the pubs are painted with the colour of the respective pub’s sections</w:t>
      </w:r>
      <w:r w:rsidR="00C67012">
        <w:rPr>
          <w:vertAlign w:val="superscript"/>
        </w:rPr>
        <w:t>19</w:t>
      </w:r>
    </w:p>
    <w:p w14:paraId="4E80CF70" w14:textId="22AA2FEA" w:rsidR="00F17497" w:rsidRPr="00C67012" w:rsidRDefault="00F17497" w:rsidP="00F17497">
      <w:pPr>
        <w:pStyle w:val="Liststycke"/>
        <w:numPr>
          <w:ilvl w:val="0"/>
          <w:numId w:val="8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>, I</w:t>
      </w:r>
      <w:r w:rsidRPr="00F17BE2">
        <w:t xml:space="preserve"> </w:t>
      </w:r>
      <w:proofErr w:type="spellStart"/>
      <w:r w:rsidRPr="00F17BE2">
        <w:t>want</w:t>
      </w:r>
      <w:proofErr w:type="spellEnd"/>
      <w:r w:rsidRPr="00F17BE2">
        <w:t xml:space="preserve"> </w:t>
      </w:r>
      <w:proofErr w:type="spellStart"/>
      <w:r w:rsidRPr="00F17BE2">
        <w:t>to</w:t>
      </w:r>
      <w:proofErr w:type="spellEnd"/>
      <w:r w:rsidRPr="00F17BE2">
        <w:t xml:space="preserve"> be </w:t>
      </w:r>
      <w:proofErr w:type="spellStart"/>
      <w:r>
        <w:t>prompted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the GPS </w:t>
      </w:r>
      <w:proofErr w:type="spellStart"/>
      <w:r>
        <w:t>if</w:t>
      </w:r>
      <w:proofErr w:type="spellEnd"/>
      <w:r>
        <w:t xml:space="preserve"> it is not </w:t>
      </w:r>
      <w:proofErr w:type="spellStart"/>
      <w:r>
        <w:t>already</w:t>
      </w:r>
      <w:proofErr w:type="spellEnd"/>
      <w:r>
        <w:t xml:space="preserve"> enabled</w:t>
      </w:r>
      <w:r w:rsidR="00C67012">
        <w:rPr>
          <w:vertAlign w:val="superscript"/>
        </w:rPr>
        <w:t>20</w:t>
      </w:r>
    </w:p>
    <w:p w14:paraId="44772CD3" w14:textId="67AAC73D" w:rsidR="00C67012" w:rsidRPr="00C67012" w:rsidRDefault="00C67012" w:rsidP="00C67012">
      <w:pPr>
        <w:pStyle w:val="Liststycke"/>
        <w:numPr>
          <w:ilvl w:val="0"/>
          <w:numId w:val="8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the </w:t>
      </w:r>
      <w:proofErr w:type="spellStart"/>
      <w:r w:rsidR="0041057B">
        <w:t>GUI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appealing</w:t>
      </w:r>
      <w:proofErr w:type="spellEnd"/>
      <w:r>
        <w:t xml:space="preserve"> appearance</w:t>
      </w:r>
      <w:r>
        <w:rPr>
          <w:vertAlign w:val="superscript"/>
        </w:rPr>
        <w:t>21</w:t>
      </w:r>
    </w:p>
    <w:p w14:paraId="52FF4150" w14:textId="30968DC0" w:rsidR="00C67012" w:rsidRDefault="00C67012" w:rsidP="00C67012">
      <w:pPr>
        <w:pStyle w:val="Liststycke"/>
        <w:numPr>
          <w:ilvl w:val="0"/>
          <w:numId w:val="8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actions reasonably fast</w:t>
      </w:r>
      <w:r>
        <w:rPr>
          <w:vertAlign w:val="superscript"/>
        </w:rPr>
        <w:t>22</w:t>
      </w:r>
    </w:p>
    <w:p w14:paraId="33A826CA" w14:textId="77777777" w:rsidR="00F17BE2" w:rsidRDefault="00F17BE2" w:rsidP="000B1D5F"/>
    <w:p w14:paraId="38656674" w14:textId="77777777" w:rsidR="00F17BE2" w:rsidRPr="00F17BE2" w:rsidRDefault="00F17BE2" w:rsidP="00F17BE2"/>
    <w:p w14:paraId="1E60C1BC" w14:textId="6A1FBC3F" w:rsidR="00F17BE2" w:rsidRPr="00186398" w:rsidRDefault="00395AE8" w:rsidP="000B1D5F">
      <w:pPr>
        <w:rPr>
          <w:b/>
          <w:highlight w:val="cyan"/>
        </w:rPr>
      </w:pPr>
      <w:r w:rsidRPr="00186398">
        <w:rPr>
          <w:b/>
          <w:highlight w:val="cyan"/>
        </w:rPr>
        <w:t>Current user stories (20 may-current):</w:t>
      </w:r>
    </w:p>
    <w:p w14:paraId="45E4806D" w14:textId="4AD3B71D" w:rsidR="00395AE8" w:rsidRPr="00186398" w:rsidRDefault="00395AE8" w:rsidP="009C6918">
      <w:pPr>
        <w:rPr>
          <w:b/>
          <w:highlight w:val="cyan"/>
        </w:rPr>
      </w:pPr>
      <w:r w:rsidRPr="00186398">
        <w:rPr>
          <w:highlight w:val="cyan"/>
          <w:lang w:val="sv-SE"/>
        </w:rPr>
        <w:t xml:space="preserve">Get </w:t>
      </w:r>
      <w:proofErr w:type="spellStart"/>
      <w:r w:rsidRPr="00186398">
        <w:rPr>
          <w:highlight w:val="cyan"/>
          <w:lang w:val="sv-SE"/>
        </w:rPr>
        <w:t>distance</w:t>
      </w:r>
      <w:proofErr w:type="spellEnd"/>
      <w:r w:rsidRPr="00186398">
        <w:rPr>
          <w:highlight w:val="cyan"/>
          <w:lang w:val="sv-SE"/>
        </w:rPr>
        <w:t xml:space="preserve"> and duration </w:t>
      </w:r>
      <w:proofErr w:type="spellStart"/>
      <w:r w:rsidRPr="00186398">
        <w:rPr>
          <w:highlight w:val="cyan"/>
          <w:lang w:val="sv-SE"/>
        </w:rPr>
        <w:t>between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two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points</w:t>
      </w:r>
      <w:proofErr w:type="spellEnd"/>
    </w:p>
    <w:p w14:paraId="665CC344" w14:textId="4BB159B7" w:rsidR="008B2CBB" w:rsidRPr="00186398" w:rsidRDefault="00395AE8" w:rsidP="009C6918">
      <w:pPr>
        <w:rPr>
          <w:highlight w:val="cyan"/>
          <w:lang w:val="sv-SE"/>
        </w:rPr>
      </w:pPr>
      <w:r w:rsidRPr="00186398">
        <w:rPr>
          <w:highlight w:val="cyan"/>
          <w:lang w:val="sv-SE"/>
        </w:rPr>
        <w:t xml:space="preserve">The </w:t>
      </w:r>
      <w:proofErr w:type="spellStart"/>
      <w:r w:rsidRPr="00186398">
        <w:rPr>
          <w:highlight w:val="cyan"/>
          <w:lang w:val="sv-SE"/>
        </w:rPr>
        <w:t>user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should</w:t>
      </w:r>
      <w:proofErr w:type="spellEnd"/>
      <w:r w:rsidRPr="00186398">
        <w:rPr>
          <w:highlight w:val="cyan"/>
          <w:lang w:val="sv-SE"/>
        </w:rPr>
        <w:t xml:space="preserve"> be </w:t>
      </w:r>
      <w:proofErr w:type="spellStart"/>
      <w:r w:rsidRPr="00186398">
        <w:rPr>
          <w:highlight w:val="cyan"/>
          <w:lang w:val="sv-SE"/>
        </w:rPr>
        <w:t>able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see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where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his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next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Calendar</w:t>
      </w:r>
      <w:proofErr w:type="spellEnd"/>
      <w:r w:rsidRPr="00186398">
        <w:rPr>
          <w:highlight w:val="cyan"/>
          <w:lang w:val="sv-SE"/>
        </w:rPr>
        <w:t xml:space="preserve"> event is </w:t>
      </w:r>
      <w:proofErr w:type="spellStart"/>
      <w:r w:rsidRPr="00186398">
        <w:rPr>
          <w:highlight w:val="cyan"/>
          <w:lang w:val="sv-SE"/>
        </w:rPr>
        <w:t>located</w:t>
      </w:r>
      <w:proofErr w:type="spellEnd"/>
      <w:r w:rsidRPr="00186398">
        <w:rPr>
          <w:highlight w:val="cyan"/>
          <w:lang w:val="sv-SE"/>
        </w:rPr>
        <w:t xml:space="preserve"> on the </w:t>
      </w:r>
      <w:proofErr w:type="spellStart"/>
      <w:r w:rsidRPr="00186398">
        <w:rPr>
          <w:highlight w:val="cyan"/>
          <w:lang w:val="sv-SE"/>
        </w:rPr>
        <w:t>map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when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he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presses</w:t>
      </w:r>
      <w:proofErr w:type="spellEnd"/>
      <w:r w:rsidRPr="00186398">
        <w:rPr>
          <w:highlight w:val="cyan"/>
          <w:lang w:val="sv-SE"/>
        </w:rPr>
        <w:t xml:space="preserve"> a </w:t>
      </w:r>
      <w:proofErr w:type="spellStart"/>
      <w:r w:rsidRPr="00186398">
        <w:rPr>
          <w:highlight w:val="cyan"/>
          <w:lang w:val="sv-SE"/>
        </w:rPr>
        <w:t>button</w:t>
      </w:r>
      <w:proofErr w:type="spellEnd"/>
    </w:p>
    <w:p w14:paraId="5C58D288" w14:textId="5691A28B" w:rsidR="00395AE8" w:rsidRPr="00186398" w:rsidRDefault="00395AE8" w:rsidP="009C6918">
      <w:pPr>
        <w:rPr>
          <w:highlight w:val="cyan"/>
          <w:lang w:val="sv-SE"/>
        </w:rPr>
      </w:pPr>
      <w:r w:rsidRPr="00186398">
        <w:rPr>
          <w:highlight w:val="cyan"/>
          <w:lang w:val="sv-SE"/>
        </w:rPr>
        <w:t xml:space="preserve">As a </w:t>
      </w:r>
      <w:proofErr w:type="spellStart"/>
      <w:r w:rsidRPr="00186398">
        <w:rPr>
          <w:highlight w:val="cyan"/>
          <w:lang w:val="sv-SE"/>
        </w:rPr>
        <w:t>user</w:t>
      </w:r>
      <w:proofErr w:type="spellEnd"/>
      <w:r w:rsidRPr="00186398">
        <w:rPr>
          <w:highlight w:val="cyan"/>
          <w:lang w:val="sv-SE"/>
        </w:rPr>
        <w:t xml:space="preserve">, I </w:t>
      </w:r>
      <w:proofErr w:type="spellStart"/>
      <w:r w:rsidRPr="00186398">
        <w:rPr>
          <w:highlight w:val="cyan"/>
          <w:lang w:val="sv-SE"/>
        </w:rPr>
        <w:t>want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know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how</w:t>
      </w:r>
      <w:proofErr w:type="spellEnd"/>
      <w:r w:rsidRPr="00186398">
        <w:rPr>
          <w:highlight w:val="cyan"/>
          <w:lang w:val="sv-SE"/>
        </w:rPr>
        <w:t xml:space="preserve"> long it </w:t>
      </w:r>
      <w:proofErr w:type="spellStart"/>
      <w:r w:rsidRPr="00186398">
        <w:rPr>
          <w:highlight w:val="cyan"/>
          <w:lang w:val="sv-SE"/>
        </w:rPr>
        <w:t>will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take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proofErr w:type="gramStart"/>
      <w:r w:rsidRPr="00186398">
        <w:rPr>
          <w:highlight w:val="cyan"/>
          <w:lang w:val="sv-SE"/>
        </w:rPr>
        <w:t>me</w:t>
      </w:r>
      <w:proofErr w:type="spellEnd"/>
      <w:proofErr w:type="gram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get from </w:t>
      </w:r>
      <w:proofErr w:type="spellStart"/>
      <w:r w:rsidRPr="00186398">
        <w:rPr>
          <w:highlight w:val="cyan"/>
          <w:lang w:val="sv-SE"/>
        </w:rPr>
        <w:t>one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point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another</w:t>
      </w:r>
      <w:proofErr w:type="spellEnd"/>
      <w:r w:rsidRPr="00186398">
        <w:rPr>
          <w:highlight w:val="cyan"/>
          <w:lang w:val="sv-SE"/>
        </w:rPr>
        <w:t xml:space="preserve"> on the </w:t>
      </w:r>
      <w:proofErr w:type="spellStart"/>
      <w:r w:rsidRPr="00186398">
        <w:rPr>
          <w:highlight w:val="cyan"/>
          <w:lang w:val="sv-SE"/>
        </w:rPr>
        <w:t>map</w:t>
      </w:r>
      <w:proofErr w:type="spellEnd"/>
      <w:r w:rsidRPr="00186398">
        <w:rPr>
          <w:highlight w:val="cyan"/>
          <w:lang w:val="sv-SE"/>
        </w:rPr>
        <w:t xml:space="preserve">. </w:t>
      </w:r>
      <w:proofErr w:type="spellStart"/>
      <w:r w:rsidRPr="00186398">
        <w:rPr>
          <w:highlight w:val="cyan"/>
          <w:lang w:val="sv-SE"/>
        </w:rPr>
        <w:t>Also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if</w:t>
      </w:r>
      <w:proofErr w:type="spellEnd"/>
      <w:r w:rsidRPr="00186398">
        <w:rPr>
          <w:highlight w:val="cyan"/>
          <w:lang w:val="sv-SE"/>
        </w:rPr>
        <w:t xml:space="preserve"> i </w:t>
      </w:r>
      <w:proofErr w:type="spellStart"/>
      <w:r w:rsidRPr="00186398">
        <w:rPr>
          <w:highlight w:val="cyan"/>
          <w:lang w:val="sv-SE"/>
        </w:rPr>
        <w:t>am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estimated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show </w:t>
      </w:r>
      <w:proofErr w:type="spellStart"/>
      <w:r w:rsidRPr="00186398">
        <w:rPr>
          <w:highlight w:val="cyan"/>
          <w:lang w:val="sv-SE"/>
        </w:rPr>
        <w:t>up</w:t>
      </w:r>
      <w:proofErr w:type="spellEnd"/>
      <w:r w:rsidRPr="00186398">
        <w:rPr>
          <w:highlight w:val="cyan"/>
          <w:lang w:val="sv-SE"/>
        </w:rPr>
        <w:t xml:space="preserve"> late for </w:t>
      </w:r>
      <w:proofErr w:type="spellStart"/>
      <w:r w:rsidRPr="00186398">
        <w:rPr>
          <w:highlight w:val="cyan"/>
          <w:lang w:val="sv-SE"/>
        </w:rPr>
        <w:t>class</w:t>
      </w:r>
      <w:proofErr w:type="spellEnd"/>
      <w:r w:rsidRPr="00186398">
        <w:rPr>
          <w:highlight w:val="cyan"/>
          <w:lang w:val="sv-SE"/>
        </w:rPr>
        <w:t>(</w:t>
      </w:r>
      <w:proofErr w:type="spellStart"/>
      <w:r w:rsidRPr="00186398">
        <w:rPr>
          <w:highlight w:val="cyan"/>
          <w:lang w:val="sv-SE"/>
        </w:rPr>
        <w:t>if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synced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with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proofErr w:type="gramStart"/>
      <w:r w:rsidRPr="00186398">
        <w:rPr>
          <w:highlight w:val="cyan"/>
          <w:lang w:val="sv-SE"/>
        </w:rPr>
        <w:t>calendar</w:t>
      </w:r>
      <w:proofErr w:type="spellEnd"/>
      <w:r w:rsidRPr="00186398">
        <w:rPr>
          <w:highlight w:val="cyan"/>
          <w:lang w:val="sv-SE"/>
        </w:rPr>
        <w:t>) ,</w:t>
      </w:r>
      <w:proofErr w:type="gramEnd"/>
      <w:r w:rsidRPr="00186398">
        <w:rPr>
          <w:highlight w:val="cyan"/>
          <w:lang w:val="sv-SE"/>
        </w:rPr>
        <w:t xml:space="preserve"> the </w:t>
      </w:r>
      <w:proofErr w:type="spellStart"/>
      <w:r w:rsidRPr="00186398">
        <w:rPr>
          <w:highlight w:val="cyan"/>
          <w:lang w:val="sv-SE"/>
        </w:rPr>
        <w:t>app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should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tell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me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run</w:t>
      </w:r>
      <w:proofErr w:type="spellEnd"/>
    </w:p>
    <w:p w14:paraId="07998D1E" w14:textId="64AD3765" w:rsidR="00395AE8" w:rsidRPr="00186398" w:rsidRDefault="00395AE8" w:rsidP="009C6918">
      <w:pPr>
        <w:rPr>
          <w:highlight w:val="cyan"/>
        </w:rPr>
      </w:pPr>
      <w:proofErr w:type="gramStart"/>
      <w:r w:rsidRPr="00186398">
        <w:rPr>
          <w:highlight w:val="cyan"/>
          <w:lang w:val="sv-SE"/>
        </w:rPr>
        <w:t xml:space="preserve">A  </w:t>
      </w:r>
      <w:proofErr w:type="spellStart"/>
      <w:r w:rsidRPr="00186398">
        <w:rPr>
          <w:highlight w:val="cyan"/>
          <w:lang w:val="sv-SE"/>
        </w:rPr>
        <w:t>user</w:t>
      </w:r>
      <w:proofErr w:type="spellEnd"/>
      <w:proofErr w:type="gram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should</w:t>
      </w:r>
      <w:proofErr w:type="spellEnd"/>
      <w:r w:rsidRPr="00186398">
        <w:rPr>
          <w:highlight w:val="cyan"/>
          <w:lang w:val="sv-SE"/>
        </w:rPr>
        <w:t xml:space="preserve"> be </w:t>
      </w:r>
      <w:proofErr w:type="spellStart"/>
      <w:r w:rsidRPr="00186398">
        <w:rPr>
          <w:highlight w:val="cyan"/>
          <w:lang w:val="sv-SE"/>
        </w:rPr>
        <w:t>able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switch </w:t>
      </w:r>
      <w:proofErr w:type="spellStart"/>
      <w:r w:rsidRPr="00186398">
        <w:rPr>
          <w:highlight w:val="cyan"/>
          <w:lang w:val="sv-SE"/>
        </w:rPr>
        <w:t>orientation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without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loosing</w:t>
      </w:r>
      <w:proofErr w:type="spellEnd"/>
      <w:r w:rsidRPr="00186398">
        <w:rPr>
          <w:highlight w:val="cyan"/>
          <w:lang w:val="sv-SE"/>
        </w:rPr>
        <w:t xml:space="preserve"> al </w:t>
      </w:r>
      <w:proofErr w:type="spellStart"/>
      <w:r w:rsidRPr="00186398">
        <w:rPr>
          <w:highlight w:val="cyan"/>
          <w:lang w:val="sv-SE"/>
        </w:rPr>
        <w:t>his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choices</w:t>
      </w:r>
      <w:proofErr w:type="spellEnd"/>
    </w:p>
    <w:p w14:paraId="6C267920" w14:textId="16909479" w:rsidR="00F17BE2" w:rsidRPr="00186398" w:rsidRDefault="00395AE8" w:rsidP="009C6918">
      <w:pPr>
        <w:rPr>
          <w:highlight w:val="cyan"/>
        </w:rPr>
      </w:pPr>
      <w:r w:rsidRPr="00186398">
        <w:rPr>
          <w:highlight w:val="cyan"/>
          <w:lang w:val="sv-SE"/>
        </w:rPr>
        <w:t xml:space="preserve">A </w:t>
      </w:r>
      <w:proofErr w:type="spellStart"/>
      <w:r w:rsidRPr="00186398">
        <w:rPr>
          <w:highlight w:val="cyan"/>
          <w:lang w:val="sv-SE"/>
        </w:rPr>
        <w:t>user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should</w:t>
      </w:r>
      <w:proofErr w:type="spellEnd"/>
      <w:r w:rsidRPr="00186398">
        <w:rPr>
          <w:highlight w:val="cyan"/>
          <w:lang w:val="sv-SE"/>
        </w:rPr>
        <w:t xml:space="preserve"> be </w:t>
      </w:r>
      <w:proofErr w:type="spellStart"/>
      <w:r w:rsidRPr="00186398">
        <w:rPr>
          <w:highlight w:val="cyan"/>
          <w:lang w:val="sv-SE"/>
        </w:rPr>
        <w:t>able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to</w:t>
      </w:r>
      <w:proofErr w:type="spellEnd"/>
      <w:r w:rsidRPr="00186398">
        <w:rPr>
          <w:highlight w:val="cyan"/>
          <w:lang w:val="sv-SE"/>
        </w:rPr>
        <w:t xml:space="preserve"> </w:t>
      </w:r>
      <w:proofErr w:type="spellStart"/>
      <w:r w:rsidRPr="00186398">
        <w:rPr>
          <w:highlight w:val="cyan"/>
          <w:lang w:val="sv-SE"/>
        </w:rPr>
        <w:t>empty</w:t>
      </w:r>
      <w:proofErr w:type="spellEnd"/>
      <w:r w:rsidRPr="00186398">
        <w:rPr>
          <w:highlight w:val="cyan"/>
          <w:lang w:val="sv-SE"/>
        </w:rPr>
        <w:t xml:space="preserve"> the </w:t>
      </w:r>
      <w:proofErr w:type="spellStart"/>
      <w:r w:rsidRPr="00186398">
        <w:rPr>
          <w:highlight w:val="cyan"/>
          <w:lang w:val="sv-SE"/>
        </w:rPr>
        <w:t>map</w:t>
      </w:r>
      <w:proofErr w:type="spellEnd"/>
      <w:r w:rsidRPr="00186398">
        <w:rPr>
          <w:highlight w:val="cyan"/>
          <w:lang w:val="sv-SE"/>
        </w:rPr>
        <w:t xml:space="preserve"> </w:t>
      </w:r>
      <w:proofErr w:type="gramStart"/>
      <w:r w:rsidRPr="00186398">
        <w:rPr>
          <w:highlight w:val="cyan"/>
          <w:lang w:val="sv-SE"/>
        </w:rPr>
        <w:t>from markers</w:t>
      </w:r>
      <w:proofErr w:type="gramEnd"/>
    </w:p>
    <w:p w14:paraId="2C76037D" w14:textId="77777777" w:rsidR="005241B6" w:rsidRPr="00186398" w:rsidRDefault="005241B6" w:rsidP="005241B6">
      <w:pPr>
        <w:rPr>
          <w:highlight w:val="cyan"/>
        </w:rPr>
      </w:pPr>
      <w:r w:rsidRPr="00186398">
        <w:rPr>
          <w:highlight w:val="cyan"/>
        </w:rPr>
        <w:t>As a user located inside the Chalmers area and opening the application, I want to see a map over my current area</w:t>
      </w:r>
    </w:p>
    <w:p w14:paraId="6835EFE8" w14:textId="1F4CD6A9" w:rsidR="00FE7CFA" w:rsidRPr="00186398" w:rsidRDefault="00825466" w:rsidP="000B1D5F">
      <w:pPr>
        <w:rPr>
          <w:highlight w:val="cyan"/>
        </w:rPr>
      </w:pPr>
      <w:r w:rsidRPr="00186398">
        <w:rPr>
          <w:highlight w:val="cyan"/>
        </w:rPr>
        <w:t>Drinking progress bars</w:t>
      </w:r>
    </w:p>
    <w:p w14:paraId="0B24D6B0" w14:textId="17172F73" w:rsidR="00825466" w:rsidRPr="00186398" w:rsidRDefault="00825466" w:rsidP="000B1D5F">
      <w:pPr>
        <w:rPr>
          <w:highlight w:val="cyan"/>
        </w:rPr>
      </w:pPr>
      <w:r w:rsidRPr="00186398">
        <w:rPr>
          <w:highlight w:val="cyan"/>
        </w:rPr>
        <w:t>Step counter</w:t>
      </w:r>
    </w:p>
    <w:p w14:paraId="50559A0E" w14:textId="77777777" w:rsidR="0041791F" w:rsidRPr="00186398" w:rsidRDefault="0041791F" w:rsidP="0041791F">
      <w:pPr>
        <w:rPr>
          <w:highlight w:val="cyan"/>
        </w:rPr>
      </w:pPr>
      <w:r w:rsidRPr="00186398">
        <w:rPr>
          <w:highlight w:val="cyan"/>
        </w:rPr>
        <w:t xml:space="preserve">As a user, </w:t>
      </w:r>
      <w:proofErr w:type="spellStart"/>
      <w:r w:rsidRPr="00186398">
        <w:rPr>
          <w:highlight w:val="cyan"/>
        </w:rPr>
        <w:t>i</w:t>
      </w:r>
      <w:proofErr w:type="spellEnd"/>
      <w:r w:rsidRPr="00186398">
        <w:rPr>
          <w:highlight w:val="cyan"/>
        </w:rPr>
        <w:t xml:space="preserve"> want to be able to search for two separate locations, and get the path between them. – </w:t>
      </w:r>
      <w:proofErr w:type="gramStart"/>
      <w:r w:rsidRPr="00186398">
        <w:rPr>
          <w:highlight w:val="cyan"/>
        </w:rPr>
        <w:t>future</w:t>
      </w:r>
      <w:proofErr w:type="gramEnd"/>
      <w:r w:rsidRPr="00186398">
        <w:rPr>
          <w:highlight w:val="cyan"/>
        </w:rPr>
        <w:t xml:space="preserve"> implementation</w:t>
      </w:r>
    </w:p>
    <w:p w14:paraId="7F03EA17" w14:textId="77777777" w:rsidR="0041791F" w:rsidRPr="00186398" w:rsidRDefault="0041791F" w:rsidP="0041791F">
      <w:pPr>
        <w:rPr>
          <w:highlight w:val="cyan"/>
        </w:rPr>
      </w:pPr>
      <w:r w:rsidRPr="00186398">
        <w:rPr>
          <w:highlight w:val="cyan"/>
        </w:rPr>
        <w:t xml:space="preserve">As a user, I want to be able to mark which floor I’m interested in when checking a specific layer </w:t>
      </w:r>
    </w:p>
    <w:p w14:paraId="543880D8" w14:textId="77777777" w:rsidR="0041791F" w:rsidRPr="00186398" w:rsidRDefault="0041791F" w:rsidP="0041791F">
      <w:pPr>
        <w:rPr>
          <w:highlight w:val="cyan"/>
        </w:rPr>
      </w:pPr>
      <w:r w:rsidRPr="00186398">
        <w:rPr>
          <w:highlight w:val="cyan"/>
        </w:rPr>
        <w:t>As a user, I want to be able to see where I am on campus with just one click (should we have this? It’s a good function to have, but perhaps difficult?)</w:t>
      </w:r>
    </w:p>
    <w:p w14:paraId="050FF5CE" w14:textId="77777777" w:rsidR="0041791F" w:rsidRPr="00186398" w:rsidRDefault="0041791F" w:rsidP="000B1D5F">
      <w:pPr>
        <w:rPr>
          <w:highlight w:val="cyan"/>
        </w:rPr>
      </w:pPr>
    </w:p>
    <w:p w14:paraId="176A0FCD" w14:textId="5F5D1247" w:rsidR="00683416" w:rsidRPr="00F17BE2" w:rsidRDefault="00825466" w:rsidP="00FE7CFA">
      <w:r w:rsidRPr="00186398">
        <w:rPr>
          <w:highlight w:val="cyan"/>
        </w:rPr>
        <w:t>LOOK THROUGH THE APP FOR MORE USER STORIES/FUNCTIONS</w:t>
      </w:r>
    </w:p>
    <w:p w14:paraId="2280CF86" w14:textId="77777777" w:rsidR="003368D1" w:rsidRPr="00F17BE2" w:rsidRDefault="003368D1" w:rsidP="003368D1">
      <w:pPr>
        <w:pStyle w:val="Rubrik2"/>
      </w:pPr>
      <w:bookmarkStart w:id="4" w:name="_Toc230949241"/>
      <w:r w:rsidRPr="00F17BE2">
        <w:t>Acceptance tests</w:t>
      </w:r>
      <w:bookmarkEnd w:id="4"/>
    </w:p>
    <w:p w14:paraId="42A61049" w14:textId="77777777" w:rsidR="003368D1" w:rsidRPr="00F17BE2" w:rsidRDefault="003368D1" w:rsidP="003368D1"/>
    <w:p w14:paraId="77CB9ABB" w14:textId="0093E1CE" w:rsidR="003368D1" w:rsidRPr="00F17BE2" w:rsidRDefault="00FE7CFA" w:rsidP="003368D1">
      <w:r w:rsidRPr="00F17BE2">
        <w:t xml:space="preserve">What is </w:t>
      </w:r>
      <w:proofErr w:type="gramStart"/>
      <w:r w:rsidRPr="00F17BE2">
        <w:t>tested</w:t>
      </w:r>
      <w:proofErr w:type="gramEnd"/>
    </w:p>
    <w:p w14:paraId="611BBFA4" w14:textId="71672685" w:rsidR="00FE7CFA" w:rsidRPr="00F17BE2" w:rsidRDefault="00FE7CFA" w:rsidP="003368D1">
      <w:r w:rsidRPr="00F17BE2">
        <w:t xml:space="preserve">How is it </w:t>
      </w:r>
      <w:proofErr w:type="gramStart"/>
      <w:r w:rsidRPr="00F17BE2">
        <w:t>tested</w:t>
      </w:r>
      <w:proofErr w:type="gramEnd"/>
    </w:p>
    <w:p w14:paraId="444A4C8A" w14:textId="60377CF2" w:rsidR="00FE7CFA" w:rsidRPr="00F17BE2" w:rsidRDefault="00FE7CFA" w:rsidP="003368D1">
      <w:r w:rsidRPr="00F17BE2">
        <w:t>Expected result</w:t>
      </w:r>
    </w:p>
    <w:p w14:paraId="1D3DA033" w14:textId="50E0CF71" w:rsidR="00FE7CFA" w:rsidRPr="00F17BE2" w:rsidRDefault="00FE7CFA" w:rsidP="003368D1">
      <w:r w:rsidRPr="00F17BE2">
        <w:t>Actual result</w:t>
      </w:r>
    </w:p>
    <w:p w14:paraId="4BC14780" w14:textId="4CFD34DE" w:rsidR="00FE7CFA" w:rsidRPr="00F17BE2" w:rsidRDefault="00FE7CFA" w:rsidP="003368D1">
      <w:r w:rsidRPr="00F17BE2">
        <w:t>Potential fix</w:t>
      </w:r>
    </w:p>
    <w:p w14:paraId="5B830900" w14:textId="029D1A8B" w:rsidR="00FE7CFA" w:rsidRPr="00F17BE2" w:rsidRDefault="00FE7CFA" w:rsidP="003368D1">
      <w:r w:rsidRPr="00F17BE2">
        <w:t>New result</w:t>
      </w:r>
    </w:p>
    <w:p w14:paraId="28E209C2" w14:textId="600FE969" w:rsidR="00FE7CFA" w:rsidRPr="00F17BE2" w:rsidRDefault="00FE7CFA" w:rsidP="003368D1">
      <w:r w:rsidRPr="00F17BE2">
        <w:t>Connected user story</w:t>
      </w:r>
    </w:p>
    <w:p w14:paraId="2C06567F" w14:textId="77777777" w:rsidR="002872DF" w:rsidRPr="00F17BE2" w:rsidRDefault="002872DF" w:rsidP="006946D6">
      <w:pPr>
        <w:rPr>
          <w:noProof/>
        </w:rPr>
      </w:pPr>
    </w:p>
    <w:p w14:paraId="0192F68C" w14:textId="77777777" w:rsidR="006946D6" w:rsidRPr="00F17BE2" w:rsidRDefault="006946D6" w:rsidP="006946D6">
      <w:pPr>
        <w:rPr>
          <w:noProof/>
        </w:rPr>
      </w:pPr>
    </w:p>
    <w:p w14:paraId="7E090AE8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Acceptance tests – white box testing – customer testing – tests user stories</w:t>
      </w:r>
    </w:p>
    <w:p w14:paraId="3BF4735F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Coverage: stuff that the unit tests might miss</w:t>
      </w:r>
    </w:p>
    <w:p w14:paraId="2BFAEA17" w14:textId="77777777" w:rsidR="006946D6" w:rsidRPr="00F17BE2" w:rsidRDefault="006946D6" w:rsidP="006946D6">
      <w:pPr>
        <w:rPr>
          <w:noProof/>
        </w:rPr>
      </w:pPr>
    </w:p>
    <w:p w14:paraId="53F34162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 xml:space="preserve">Unit tests – black box testing – programmer testing – tests </w:t>
      </w:r>
    </w:p>
    <w:p w14:paraId="36201BF4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Coverage: either statements or branches/paths in the code</w:t>
      </w:r>
    </w:p>
    <w:p w14:paraId="08DD20D5" w14:textId="77777777" w:rsidR="006946D6" w:rsidRPr="00F17BE2" w:rsidRDefault="006946D6" w:rsidP="006946D6">
      <w:pPr>
        <w:rPr>
          <w:noProof/>
        </w:rPr>
      </w:pPr>
    </w:p>
    <w:p w14:paraId="3B0B5F5F" w14:textId="77777777" w:rsidR="006946D6" w:rsidRPr="00F17BE2" w:rsidRDefault="006946D6" w:rsidP="006946D6">
      <w:pPr>
        <w:rPr>
          <w:noProof/>
        </w:rPr>
      </w:pPr>
    </w:p>
    <w:p w14:paraId="033321F4" w14:textId="77777777" w:rsidR="006946D6" w:rsidRPr="00F17BE2" w:rsidRDefault="006946D6" w:rsidP="006946D6">
      <w:pPr>
        <w:rPr>
          <w:noProof/>
        </w:rPr>
      </w:pPr>
    </w:p>
    <w:p w14:paraId="5BAA43D0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Acceptance test:</w:t>
      </w:r>
    </w:p>
    <w:p w14:paraId="2DF868EB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“Writing cash reegister software”</w:t>
      </w:r>
    </w:p>
    <w:p w14:paraId="2DDDCE7F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>Acceptance test: Shopping cart for generating a receipt</w:t>
      </w:r>
    </w:p>
    <w:p w14:paraId="3147B0C9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ab/>
        <w:t>Create a shopping cart with:</w:t>
      </w:r>
    </w:p>
    <w:p w14:paraId="2655CFE9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ab/>
        <w:t>1 lollipop, 3 bags of cough drops, 1 litre milk</w:t>
      </w:r>
    </w:p>
    <w:p w14:paraId="4515DCA9" w14:textId="77777777" w:rsidR="006946D6" w:rsidRPr="00F17BE2" w:rsidRDefault="006946D6" w:rsidP="006946D6">
      <w:pPr>
        <w:rPr>
          <w:noProof/>
        </w:rPr>
      </w:pPr>
      <w:r w:rsidRPr="00F17BE2">
        <w:rPr>
          <w:noProof/>
        </w:rPr>
        <w:tab/>
        <w:t>Prices: 1 crown/lollipop, 3 crowns/cough drops, 10 crowns/litre milk</w:t>
      </w:r>
    </w:p>
    <w:p w14:paraId="72BF1004" w14:textId="77777777" w:rsidR="006946D6" w:rsidRDefault="006946D6" w:rsidP="006946D6">
      <w:pPr>
        <w:rPr>
          <w:noProof/>
        </w:rPr>
      </w:pPr>
      <w:r w:rsidRPr="00F17BE2">
        <w:rPr>
          <w:noProof/>
        </w:rPr>
        <w:tab/>
        <w:t>Verify total is 20 crowns</w:t>
      </w:r>
    </w:p>
    <w:p w14:paraId="0469BFDD" w14:textId="77777777" w:rsidR="0080003E" w:rsidRDefault="0080003E" w:rsidP="006946D6">
      <w:pPr>
        <w:rPr>
          <w:noProof/>
        </w:rPr>
      </w:pPr>
    </w:p>
    <w:p w14:paraId="67F22FF7" w14:textId="60FDD534" w:rsidR="0080003E" w:rsidRDefault="0080003E" w:rsidP="0080003E">
      <w:pPr>
        <w:pStyle w:val="Rubrik3"/>
        <w:rPr>
          <w:noProof/>
        </w:rPr>
      </w:pPr>
      <w:bookmarkStart w:id="5" w:name="_Toc230949242"/>
      <w:r>
        <w:rPr>
          <w:noProof/>
        </w:rPr>
        <w:t>Verification</w:t>
      </w:r>
      <w:bookmarkEnd w:id="5"/>
    </w:p>
    <w:p w14:paraId="39B2A243" w14:textId="77777777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Verification/Validation</w:t>
      </w:r>
    </w:p>
    <w:p w14:paraId="1507C453" w14:textId="355C2E20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Verification, check according to specification</w:t>
      </w:r>
    </w:p>
    <w:p w14:paraId="27363BEC" w14:textId="4E15CCBC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Validation, check according to initial requirements</w:t>
      </w:r>
    </w:p>
    <w:p w14:paraId="2C6255B2" w14:textId="77777777" w:rsidR="0080003E" w:rsidRDefault="0080003E" w:rsidP="0080003E">
      <w:pPr>
        <w:rPr>
          <w:noProof/>
          <w:lang w:val="sv-SE"/>
        </w:rPr>
      </w:pPr>
    </w:p>
    <w:p w14:paraId="51270529" w14:textId="2F644CB5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Verification:You implemented it correctly Validation:You implemented the correct thing</w:t>
      </w:r>
    </w:p>
    <w:p w14:paraId="04E90788" w14:textId="7AD2A580" w:rsidR="0080003E" w:rsidRPr="00F17BE2" w:rsidRDefault="0080003E" w:rsidP="0080003E">
      <w:pPr>
        <w:pStyle w:val="Rubrik3"/>
        <w:rPr>
          <w:noProof/>
        </w:rPr>
      </w:pPr>
      <w:bookmarkStart w:id="6" w:name="_Toc230949243"/>
      <w:r>
        <w:rPr>
          <w:noProof/>
        </w:rPr>
        <w:t>Validation</w:t>
      </w:r>
      <w:bookmarkEnd w:id="6"/>
    </w:p>
    <w:p w14:paraId="26D65461" w14:textId="35775FF7" w:rsidR="000804A0" w:rsidRDefault="00F0053E" w:rsidP="00F0053E">
      <w:pPr>
        <w:pStyle w:val="Rubrik2"/>
      </w:pPr>
      <w:bookmarkStart w:id="7" w:name="_Toc230949244"/>
      <w:commentRangeStart w:id="8"/>
      <w:r>
        <w:t>Unit tests</w:t>
      </w:r>
      <w:commentRangeEnd w:id="8"/>
      <w:r w:rsidR="00E16BA8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8"/>
      </w:r>
      <w:bookmarkEnd w:id="7"/>
    </w:p>
    <w:p w14:paraId="103BBE81" w14:textId="1A1AFAD9" w:rsidR="00F0053E" w:rsidRDefault="00F0053E" w:rsidP="00F0053E">
      <w:r w:rsidRPr="000D2447">
        <w:t>All database methods in the DAO (Data Access Object) class have been unit tested, using the public Assert class.</w:t>
      </w:r>
      <w:r w:rsidR="003B4585">
        <w:t xml:space="preserve"> </w:t>
      </w:r>
      <w:commentRangeStart w:id="9"/>
      <w:r w:rsidR="00CB74D7">
        <w:t>The methods are tested both to pass and to fail</w:t>
      </w:r>
      <w:commentRangeEnd w:id="9"/>
      <w:r w:rsidR="0039522F">
        <w:rPr>
          <w:rStyle w:val="Kommentarsreferens"/>
        </w:rPr>
        <w:commentReference w:id="9"/>
      </w:r>
      <w:r w:rsidR="00CB74D7">
        <w:t xml:space="preserve"> and</w:t>
      </w:r>
      <w:commentRangeStart w:id="10"/>
      <w:commentRangeStart w:id="11"/>
      <w:r w:rsidR="003B4585">
        <w:t xml:space="preserve"> </w:t>
      </w:r>
      <w:r w:rsidR="00E62D72">
        <w:t xml:space="preserve">the tests </w:t>
      </w:r>
      <w:r w:rsidR="003B4585">
        <w:t>have extensive statement coverage.</w:t>
      </w:r>
      <w:commentRangeEnd w:id="10"/>
      <w:r w:rsidR="003B4585">
        <w:rPr>
          <w:rStyle w:val="Kommentarsreferens"/>
        </w:rPr>
        <w:commentReference w:id="10"/>
      </w:r>
      <w:commentRangeEnd w:id="11"/>
      <w:r w:rsidR="00C05D2D">
        <w:rPr>
          <w:rStyle w:val="Kommentarsreferens"/>
        </w:rPr>
        <w:commentReference w:id="11"/>
      </w:r>
    </w:p>
    <w:p w14:paraId="7B0F704C" w14:textId="77777777" w:rsidR="00D673AD" w:rsidRPr="000D2447" w:rsidRDefault="00D673AD" w:rsidP="00F0053E"/>
    <w:p w14:paraId="52155D0C" w14:textId="225596DA" w:rsidR="00F0053E" w:rsidRPr="00B3396F" w:rsidRDefault="00F0053E" w:rsidP="00F0053E">
      <w:pPr>
        <w:numPr>
          <w:ilvl w:val="0"/>
          <w:numId w:val="9"/>
        </w:numPr>
        <w:rPr>
          <w:b/>
        </w:rPr>
      </w:pPr>
      <w:r w:rsidRPr="00B3396F">
        <w:rPr>
          <w:b/>
        </w:rPr>
        <w:t>Insertion and getting in table 4 (buildings table)</w:t>
      </w:r>
      <w:r w:rsidR="001471A9">
        <w:rPr>
          <w:b/>
        </w:rPr>
        <w:t>, test case</w:t>
      </w:r>
    </w:p>
    <w:p w14:paraId="189F6623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insertIntoTable4</w:t>
      </w:r>
      <w:proofErr w:type="gramEnd"/>
      <w:r w:rsidRPr="000D2447">
        <w:t xml:space="preserve"> and getAllFromTable4 were tested together: </w:t>
      </w:r>
    </w:p>
    <w:p w14:paraId="361DF8D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building name (String) was inserted into table 4 via insertIntoTable4 and fetched with getAllFromTable4</w:t>
      </w:r>
    </w:p>
    <w:p w14:paraId="36E07626" w14:textId="4888F027" w:rsidR="00F0053E" w:rsidRPr="00B3396F" w:rsidRDefault="00F0053E" w:rsidP="00F0053E">
      <w:pPr>
        <w:numPr>
          <w:ilvl w:val="0"/>
          <w:numId w:val="9"/>
        </w:numPr>
        <w:rPr>
          <w:b/>
        </w:rPr>
      </w:pPr>
      <w:r w:rsidRPr="00B3396F">
        <w:rPr>
          <w:b/>
        </w:rPr>
        <w:t>Insertion and getting in table 2 (room types table)</w:t>
      </w:r>
      <w:r w:rsidR="001471A9">
        <w:rPr>
          <w:b/>
        </w:rPr>
        <w:t>, test case</w:t>
      </w:r>
    </w:p>
    <w:p w14:paraId="5C21570F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insertIntoTable2</w:t>
      </w:r>
      <w:proofErr w:type="gramEnd"/>
      <w:r w:rsidRPr="000D2447">
        <w:t xml:space="preserve"> and getAllFromTable2 were tested together: </w:t>
      </w:r>
    </w:p>
    <w:p w14:paraId="0615D0B1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Three room types (String) were inserted into table 2 via insertIntoTable2 and fetched with getAllFromTable2</w:t>
      </w:r>
    </w:p>
    <w:p w14:paraId="0DF3BB8B" w14:textId="4871E288" w:rsidR="00F0053E" w:rsidRPr="00B3396F" w:rsidRDefault="00F0053E" w:rsidP="00F0053E">
      <w:pPr>
        <w:numPr>
          <w:ilvl w:val="0"/>
          <w:numId w:val="9"/>
        </w:numPr>
        <w:rPr>
          <w:b/>
        </w:rPr>
      </w:pPr>
      <w:r w:rsidRPr="00B3396F">
        <w:rPr>
          <w:b/>
        </w:rPr>
        <w:t>Insertion and getting in table 1 (coordinates and buildings table)</w:t>
      </w:r>
      <w:r w:rsidR="001471A9">
        <w:rPr>
          <w:b/>
        </w:rPr>
        <w:t>, test suite</w:t>
      </w:r>
    </w:p>
    <w:p w14:paraId="5A6E8189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insertIntoTable1</w:t>
      </w:r>
      <w:proofErr w:type="gramEnd"/>
      <w:r w:rsidRPr="000D2447">
        <w:t xml:space="preserve"> and </w:t>
      </w:r>
      <w:proofErr w:type="spellStart"/>
      <w:r w:rsidRPr="000D2447">
        <w:t>getClosestEntry</w:t>
      </w:r>
      <w:proofErr w:type="spellEnd"/>
      <w:r w:rsidRPr="000D2447">
        <w:t xml:space="preserve"> were tested together: </w:t>
      </w:r>
    </w:p>
    <w:p w14:paraId="5C6C4DE4" w14:textId="77777777" w:rsidR="00F0053E" w:rsidRPr="000D2447" w:rsidRDefault="00F0053E" w:rsidP="00F0053E">
      <w:pPr>
        <w:numPr>
          <w:ilvl w:val="2"/>
          <w:numId w:val="9"/>
        </w:numPr>
      </w:pPr>
      <w:proofErr w:type="gramStart"/>
      <w:r w:rsidRPr="000D2447">
        <w:t>A pair of coordinates (Double) and a building name (String) were</w:t>
      </w:r>
      <w:proofErr w:type="gramEnd"/>
      <w:r w:rsidRPr="000D2447">
        <w:t xml:space="preserve"> inserted into table 1 via insertIntoTable1. </w:t>
      </w:r>
    </w:p>
    <w:p w14:paraId="41F51DF6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The coordinates (Double) were used to create an object (</w:t>
      </w:r>
      <w:proofErr w:type="spellStart"/>
      <w:r w:rsidRPr="000D2447">
        <w:t>LatLng</w:t>
      </w:r>
      <w:proofErr w:type="spellEnd"/>
      <w:r w:rsidRPr="000D2447">
        <w:t xml:space="preserve">) containing latitude and longitude. </w:t>
      </w:r>
    </w:p>
    <w:p w14:paraId="738B430D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The object (</w:t>
      </w:r>
      <w:proofErr w:type="spellStart"/>
      <w:r w:rsidRPr="000D2447">
        <w:t>LatLng</w:t>
      </w:r>
      <w:proofErr w:type="spellEnd"/>
      <w:r w:rsidRPr="000D2447">
        <w:t xml:space="preserve">) and the building name (String) served as input in </w:t>
      </w:r>
      <w:proofErr w:type="spellStart"/>
      <w:r w:rsidRPr="000D2447">
        <w:t>getClosestEntry</w:t>
      </w:r>
      <w:proofErr w:type="spellEnd"/>
      <w:r w:rsidRPr="000D2447">
        <w:t xml:space="preserve">. </w:t>
      </w:r>
    </w:p>
    <w:p w14:paraId="40983E03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getClosestEntry</w:t>
      </w:r>
      <w:proofErr w:type="spellEnd"/>
      <w:r w:rsidRPr="000D2447">
        <w:t xml:space="preserve"> (</w:t>
      </w:r>
      <w:proofErr w:type="spellStart"/>
      <w:r w:rsidRPr="000D2447">
        <w:t>LatLng</w:t>
      </w:r>
      <w:proofErr w:type="spellEnd"/>
      <w:r w:rsidRPr="000D2447">
        <w:t>) and the object (</w:t>
      </w:r>
      <w:proofErr w:type="spellStart"/>
      <w:r w:rsidRPr="000D2447">
        <w:t>LatLng</w:t>
      </w:r>
      <w:proofErr w:type="spellEnd"/>
      <w:r w:rsidRPr="000D2447">
        <w:t>) containing the coordinates were compared and found to be equal.</w:t>
      </w:r>
    </w:p>
    <w:p w14:paraId="2B8FCF55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Calculating the closest entry</w:t>
      </w:r>
    </w:p>
    <w:p w14:paraId="4711CC57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insertIntoTable1</w:t>
      </w:r>
      <w:proofErr w:type="gramEnd"/>
      <w:r w:rsidRPr="000D2447">
        <w:t xml:space="preserve"> and </w:t>
      </w:r>
      <w:proofErr w:type="spellStart"/>
      <w:r w:rsidRPr="000D2447">
        <w:t>getClosestEntry</w:t>
      </w:r>
      <w:proofErr w:type="spellEnd"/>
      <w:r w:rsidRPr="000D2447">
        <w:t xml:space="preserve"> were tested together: </w:t>
      </w:r>
    </w:p>
    <w:p w14:paraId="10D904F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An object (</w:t>
      </w:r>
      <w:proofErr w:type="spellStart"/>
      <w:r w:rsidRPr="000D2447">
        <w:t>LatLng</w:t>
      </w:r>
      <w:proofErr w:type="spellEnd"/>
      <w:r w:rsidRPr="000D2447">
        <w:t xml:space="preserve">) containing zero coordinates, the current coordinates, were created. </w:t>
      </w:r>
    </w:p>
    <w:p w14:paraId="70A14083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Five different coordinate pairs (Double) and a building name (String) were inserted into table 1 via insertIntoTable1. </w:t>
      </w:r>
    </w:p>
    <w:p w14:paraId="7534E34A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pair of coordinates (Double) closest to the zero </w:t>
      </w:r>
      <w:proofErr w:type="gramStart"/>
      <w:r w:rsidRPr="000D2447">
        <w:t>coordinates,</w:t>
      </w:r>
      <w:proofErr w:type="gramEnd"/>
      <w:r w:rsidRPr="000D2447">
        <w:t xml:space="preserve"> were in addition used to create an object (</w:t>
      </w:r>
      <w:proofErr w:type="spellStart"/>
      <w:r w:rsidRPr="000D2447">
        <w:t>LatLng</w:t>
      </w:r>
      <w:proofErr w:type="spellEnd"/>
      <w:r w:rsidRPr="000D2447">
        <w:t xml:space="preserve">) containing latitude and longitude. </w:t>
      </w:r>
    </w:p>
    <w:p w14:paraId="090077E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The zero coordinates object (</w:t>
      </w:r>
      <w:proofErr w:type="spellStart"/>
      <w:r w:rsidRPr="000D2447">
        <w:t>LatLng</w:t>
      </w:r>
      <w:proofErr w:type="spellEnd"/>
      <w:r w:rsidRPr="000D2447">
        <w:t xml:space="preserve">) and the building name (String) served as input in </w:t>
      </w:r>
      <w:proofErr w:type="spellStart"/>
      <w:r w:rsidRPr="000D2447">
        <w:t>getClosestEntry</w:t>
      </w:r>
      <w:proofErr w:type="spellEnd"/>
      <w:r w:rsidRPr="000D2447">
        <w:t xml:space="preserve">. </w:t>
      </w:r>
    </w:p>
    <w:p w14:paraId="7204DA04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getClosestEntry</w:t>
      </w:r>
      <w:proofErr w:type="spellEnd"/>
      <w:r w:rsidRPr="000D2447">
        <w:t xml:space="preserve"> (</w:t>
      </w:r>
      <w:proofErr w:type="spellStart"/>
      <w:r w:rsidRPr="000D2447">
        <w:t>LatLng</w:t>
      </w:r>
      <w:proofErr w:type="spellEnd"/>
      <w:r w:rsidRPr="000D2447">
        <w:t>) and the closest coordinate pair object (</w:t>
      </w:r>
      <w:proofErr w:type="spellStart"/>
      <w:r w:rsidRPr="000D2447">
        <w:t>LatLng</w:t>
      </w:r>
      <w:proofErr w:type="spellEnd"/>
      <w:r w:rsidRPr="000D2447">
        <w:t>) were compared and found to be equal.</w:t>
      </w:r>
    </w:p>
    <w:p w14:paraId="3F2CCA62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Insertion and getting in table 3 (room name, coordinates, room type, building and floor table)</w:t>
      </w:r>
    </w:p>
    <w:p w14:paraId="345CE00D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insertIntoTable3</w:t>
      </w:r>
      <w:proofErr w:type="gramEnd"/>
      <w:r w:rsidRPr="000D2447">
        <w:t xml:space="preserve"> and </w:t>
      </w:r>
      <w:proofErr w:type="spellStart"/>
      <w:r w:rsidRPr="000D2447">
        <w:t>getRoomCoordinates</w:t>
      </w:r>
      <w:proofErr w:type="spellEnd"/>
      <w:r w:rsidRPr="000D2447">
        <w:t xml:space="preserve"> were tested together: </w:t>
      </w:r>
    </w:p>
    <w:p w14:paraId="6A0C3361" w14:textId="77777777" w:rsidR="00F0053E" w:rsidRPr="000D2447" w:rsidRDefault="00F0053E" w:rsidP="00F0053E">
      <w:pPr>
        <w:numPr>
          <w:ilvl w:val="2"/>
          <w:numId w:val="9"/>
        </w:numPr>
      </w:pPr>
      <w:proofErr w:type="gramStart"/>
      <w:r w:rsidRPr="000D2447">
        <w:t>A pair of coordinates (Double) were</w:t>
      </w:r>
      <w:proofErr w:type="gramEnd"/>
      <w:r w:rsidRPr="000D2447">
        <w:t xml:space="preserve"> used to create an object (</w:t>
      </w:r>
      <w:proofErr w:type="spellStart"/>
      <w:r w:rsidRPr="000D2447">
        <w:t>LatLng</w:t>
      </w:r>
      <w:proofErr w:type="spellEnd"/>
      <w:r w:rsidRPr="000D2447">
        <w:t xml:space="preserve">) containing latitude and longitude. </w:t>
      </w:r>
    </w:p>
    <w:p w14:paraId="711BF637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room type (String) was inserted into table 2 via insertIntoTable2. </w:t>
      </w:r>
    </w:p>
    <w:p w14:paraId="58C17DFC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building name (String) was inserted into table 4 via insertIntoTable4. </w:t>
      </w:r>
    </w:p>
    <w:p w14:paraId="120B1CD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room name (String), the coordinates (Double, the room type (String), the building name (String) and a floor (String) were inserted into table 3 via insertIntoTable3. </w:t>
      </w:r>
    </w:p>
    <w:p w14:paraId="4F5F2ED7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room name (String) served as input in </w:t>
      </w:r>
      <w:proofErr w:type="spellStart"/>
      <w:r w:rsidRPr="000D2447">
        <w:t>getRoomCoordinates</w:t>
      </w:r>
      <w:proofErr w:type="spellEnd"/>
      <w:r w:rsidRPr="000D2447">
        <w:t>.</w:t>
      </w:r>
    </w:p>
    <w:p w14:paraId="1194BEC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getRoomCoordinates</w:t>
      </w:r>
      <w:proofErr w:type="spellEnd"/>
      <w:r w:rsidRPr="000D2447">
        <w:t xml:space="preserve"> (</w:t>
      </w:r>
      <w:proofErr w:type="spellStart"/>
      <w:r w:rsidRPr="000D2447">
        <w:t>LatLng</w:t>
      </w:r>
      <w:proofErr w:type="spellEnd"/>
      <w:r w:rsidRPr="000D2447">
        <w:t>) and the object (</w:t>
      </w:r>
      <w:proofErr w:type="spellStart"/>
      <w:r w:rsidRPr="000D2447">
        <w:t>LatLng</w:t>
      </w:r>
      <w:proofErr w:type="spellEnd"/>
      <w:r w:rsidRPr="000D2447">
        <w:t>) containing the coordinates were compared and found to be equal.</w:t>
      </w:r>
    </w:p>
    <w:p w14:paraId="1268B05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all rooms in a specific building</w:t>
      </w:r>
    </w:p>
    <w:p w14:paraId="5542BD38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insertIntoTable2</w:t>
      </w:r>
      <w:proofErr w:type="gramEnd"/>
      <w:r w:rsidRPr="000D2447">
        <w:t xml:space="preserve">, insertIntoTable3, insertIntoTable4 and </w:t>
      </w:r>
      <w:proofErr w:type="spellStart"/>
      <w:r w:rsidRPr="000D2447">
        <w:t>getAllRoomsInBuilding</w:t>
      </w:r>
      <w:proofErr w:type="spellEnd"/>
      <w:r w:rsidRPr="000D2447">
        <w:t xml:space="preserve"> were tested together: </w:t>
      </w:r>
    </w:p>
    <w:p w14:paraId="7C61FA96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room type (String) was inserted into table 2 via insertIntoTable2. </w:t>
      </w:r>
    </w:p>
    <w:p w14:paraId="55D7464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real building name (String) was inserted into table 4 via insertIntoTable4</w:t>
      </w:r>
    </w:p>
    <w:p w14:paraId="3EAEE58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false building name (String) was inserted the same way. </w:t>
      </w:r>
    </w:p>
    <w:p w14:paraId="56A87BE7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Room name1 (String), coordinate pair1 (Double), the room type (String), the true building name (String) and floor1 (String) were inserted into table 3 via insertIntoTable3.</w:t>
      </w:r>
    </w:p>
    <w:p w14:paraId="18A64388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Room name2 (String), coordinate pair1 (Double), the room type (String), the true building name (String) and floor2 (String) were inserted into table 3 via insertIntoTable3.</w:t>
      </w:r>
    </w:p>
    <w:p w14:paraId="3D79807D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false room name (String), coordinate pair1 (Double), the room type (String), the false building name (String) and floor1 (String) were inserted into table 3 via insertIntoTable3.</w:t>
      </w:r>
    </w:p>
    <w:p w14:paraId="79430B35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true building name (String) served as input in </w:t>
      </w:r>
      <w:proofErr w:type="spellStart"/>
      <w:r w:rsidRPr="000D2447">
        <w:t>getAllRoomsInBuilding</w:t>
      </w:r>
      <w:proofErr w:type="spellEnd"/>
      <w:r w:rsidRPr="000D2447">
        <w:t>.</w:t>
      </w:r>
    </w:p>
    <w:p w14:paraId="1C11DB41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getAllRoomsInBuilding</w:t>
      </w:r>
      <w:proofErr w:type="spellEnd"/>
      <w:r w:rsidRPr="000D2447">
        <w:t xml:space="preserve"> (</w:t>
      </w:r>
      <w:proofErr w:type="spellStart"/>
      <w:r w:rsidRPr="000D2447">
        <w:t>ArrayList</w:t>
      </w:r>
      <w:proofErr w:type="spellEnd"/>
      <w:r w:rsidRPr="000D2447">
        <w:t>&lt;String&gt;) was tested using methods size and contains, and found to be satisfactory.</w:t>
      </w:r>
    </w:p>
    <w:p w14:paraId="74150EC6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all rooms with a specific type</w:t>
      </w:r>
    </w:p>
    <w:p w14:paraId="66E4AAAD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insertIntoTable2</w:t>
      </w:r>
      <w:proofErr w:type="gramEnd"/>
      <w:r w:rsidRPr="000D2447">
        <w:t xml:space="preserve">, insertIntoTable3, insertIntoTable4 and </w:t>
      </w:r>
      <w:proofErr w:type="spellStart"/>
      <w:r w:rsidRPr="000D2447">
        <w:t>getAllRoomsInBuilding</w:t>
      </w:r>
      <w:proofErr w:type="spellEnd"/>
      <w:r w:rsidRPr="000D2447">
        <w:t xml:space="preserve"> were tested together:</w:t>
      </w:r>
    </w:p>
    <w:p w14:paraId="6D74ACA6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room type (String) was inserted into table 2 via insertIntoTable2. </w:t>
      </w:r>
    </w:p>
    <w:p w14:paraId="30105B8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false room type (String) was inserted the same way.</w:t>
      </w:r>
    </w:p>
    <w:p w14:paraId="7E945ABA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building name (String) was inserted into table 4 via insertIntoTable4</w:t>
      </w:r>
    </w:p>
    <w:p w14:paraId="1C69881C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Room name1 (String), a coordinate pair1 (Double), the true room type (String), the building name (String) and floor1 (String) were inserted into table 3 via insertIntoTable3.</w:t>
      </w:r>
    </w:p>
    <w:p w14:paraId="17975B7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Room name2 (String), coordinate pair1 (Double), the true room type (String), the building name (String) and floor2 (String) were inserted into table 3 via insertIntoTable3.</w:t>
      </w:r>
    </w:p>
    <w:p w14:paraId="249B932F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false room name (String), coordinate pair1 (Double), the false room type (String), the building name (String) and floor1 (String) were inserted into table 3 via insertIntoTable3.</w:t>
      </w:r>
    </w:p>
    <w:p w14:paraId="7F6A2E17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building name (String) served as input in </w:t>
      </w:r>
      <w:proofErr w:type="spellStart"/>
      <w:r w:rsidRPr="000D2447">
        <w:t>getAllRoomsInBuilding</w:t>
      </w:r>
      <w:proofErr w:type="spellEnd"/>
      <w:r w:rsidRPr="000D2447">
        <w:t>.</w:t>
      </w:r>
    </w:p>
    <w:p w14:paraId="27771527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getAllRoomsInBuilding</w:t>
      </w:r>
      <w:proofErr w:type="spellEnd"/>
      <w:r w:rsidRPr="000D2447">
        <w:t xml:space="preserve"> (</w:t>
      </w:r>
      <w:proofErr w:type="spellStart"/>
      <w:r w:rsidRPr="000D2447">
        <w:t>ArrayList</w:t>
      </w:r>
      <w:proofErr w:type="spellEnd"/>
      <w:r w:rsidRPr="000D2447">
        <w:t>&lt;String&gt;) was tested using methods size and contains, and found to be satisfactory.</w:t>
      </w:r>
    </w:p>
    <w:p w14:paraId="1E73491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suggestions</w:t>
      </w:r>
    </w:p>
    <w:p w14:paraId="47C8D678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insertIntoTable2</w:t>
      </w:r>
      <w:proofErr w:type="gramEnd"/>
      <w:r w:rsidRPr="000D2447">
        <w:t>, insertIntoTable3, insertIntoTable4 and suggestions were tested together:</w:t>
      </w:r>
    </w:p>
    <w:p w14:paraId="7ED899E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A room type (String) was inserted into table 2 via insertIntoTable2. </w:t>
      </w:r>
    </w:p>
    <w:p w14:paraId="56940FDF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building name (String) was inserted into table 4 via insertIntoTable4</w:t>
      </w:r>
    </w:p>
    <w:p w14:paraId="0931D4A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room name (String), a coordinate pair (Double), the room type (String), the building name (String) and a floor (String) were inserted into table 3 via insertIntoTable3.</w:t>
      </w:r>
    </w:p>
    <w:p w14:paraId="57B6C634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Different strings of letters matching the strings in table 3 served as input in suggestions.</w:t>
      </w:r>
    </w:p>
    <w:p w14:paraId="19DEAF0E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The result of suggestions (</w:t>
      </w:r>
      <w:proofErr w:type="spellStart"/>
      <w:r w:rsidRPr="000D2447">
        <w:t>ArrayList</w:t>
      </w:r>
      <w:proofErr w:type="spellEnd"/>
      <w:r w:rsidRPr="000D2447">
        <w:t>&lt;String&gt;) was tested using methods for size and null, and found to be satisfactory.</w:t>
      </w:r>
    </w:p>
    <w:p w14:paraId="0EEE70B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room names</w:t>
      </w:r>
    </w:p>
    <w:p w14:paraId="6C672B5E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insertIntoTable3</w:t>
      </w:r>
      <w:proofErr w:type="gramEnd"/>
      <w:r w:rsidRPr="000D2447">
        <w:t xml:space="preserve"> and </w:t>
      </w:r>
      <w:proofErr w:type="spellStart"/>
      <w:r w:rsidRPr="000D2447">
        <w:t>getName</w:t>
      </w:r>
      <w:proofErr w:type="spellEnd"/>
      <w:r w:rsidRPr="000D2447">
        <w:t xml:space="preserve"> were tested together:</w:t>
      </w:r>
    </w:p>
    <w:p w14:paraId="4CF79DE6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room name (String), a coordinate pair (Double), a room type (String), a building name (String) and a floor (String) were inserted into table 3 via insertIntoTable3.</w:t>
      </w:r>
    </w:p>
    <w:p w14:paraId="527157FF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room name (String) served as input in </w:t>
      </w:r>
      <w:proofErr w:type="spellStart"/>
      <w:r w:rsidRPr="000D2447">
        <w:t>getType</w:t>
      </w:r>
      <w:proofErr w:type="spellEnd"/>
      <w:r w:rsidRPr="000D2447">
        <w:t>.</w:t>
      </w:r>
    </w:p>
    <w:p w14:paraId="6149AA8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getName</w:t>
      </w:r>
      <w:proofErr w:type="spellEnd"/>
      <w:r w:rsidRPr="000D2447">
        <w:t xml:space="preserve"> (String) and the room name were compared and found to be equal.</w:t>
      </w:r>
    </w:p>
    <w:p w14:paraId="621EDAAC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room types</w:t>
      </w:r>
    </w:p>
    <w:p w14:paraId="54B7E115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insertIntoTable3</w:t>
      </w:r>
      <w:proofErr w:type="gramEnd"/>
      <w:r w:rsidRPr="000D2447">
        <w:t xml:space="preserve"> and </w:t>
      </w:r>
      <w:proofErr w:type="spellStart"/>
      <w:r w:rsidRPr="000D2447">
        <w:t>getType</w:t>
      </w:r>
      <w:proofErr w:type="spellEnd"/>
      <w:r w:rsidRPr="000D2447">
        <w:t xml:space="preserve"> were tested together:</w:t>
      </w:r>
    </w:p>
    <w:p w14:paraId="2D42D259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room name (String), a coordinate pair (Double), a room type (String), a building name (String) and a floor (String) were inserted into table 3 via insertIntoTable3.</w:t>
      </w:r>
    </w:p>
    <w:p w14:paraId="778C7380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room name (String) served as input in </w:t>
      </w:r>
      <w:proofErr w:type="spellStart"/>
      <w:r w:rsidRPr="000D2447">
        <w:t>getType</w:t>
      </w:r>
      <w:proofErr w:type="spellEnd"/>
      <w:r w:rsidRPr="000D2447">
        <w:t>.</w:t>
      </w:r>
    </w:p>
    <w:p w14:paraId="6237E72A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result of </w:t>
      </w:r>
      <w:proofErr w:type="spellStart"/>
      <w:r w:rsidRPr="000D2447">
        <w:t>getType</w:t>
      </w:r>
      <w:proofErr w:type="spellEnd"/>
      <w:r w:rsidRPr="000D2447">
        <w:t xml:space="preserve"> (String) and the room type were compared and found to be equal.</w:t>
      </w:r>
    </w:p>
    <w:p w14:paraId="15AC253B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Getting floor</w:t>
      </w:r>
    </w:p>
    <w:p w14:paraId="081CFC4A" w14:textId="77777777" w:rsidR="00F0053E" w:rsidRPr="000D2447" w:rsidRDefault="00F0053E" w:rsidP="00F0053E">
      <w:pPr>
        <w:numPr>
          <w:ilvl w:val="1"/>
          <w:numId w:val="9"/>
        </w:numPr>
      </w:pPr>
      <w:proofErr w:type="gramStart"/>
      <w:r w:rsidRPr="000D2447">
        <w:t>insertIntoTable3</w:t>
      </w:r>
      <w:proofErr w:type="gramEnd"/>
      <w:r w:rsidRPr="000D2447">
        <w:t xml:space="preserve"> and </w:t>
      </w:r>
      <w:proofErr w:type="spellStart"/>
      <w:r w:rsidRPr="000D2447">
        <w:t>getFloor</w:t>
      </w:r>
      <w:proofErr w:type="spellEnd"/>
      <w:r w:rsidRPr="000D2447">
        <w:t xml:space="preserve"> were tested together:</w:t>
      </w:r>
    </w:p>
    <w:p w14:paraId="5B074AAB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>A room name (String), a coordinate pair (Double), a room type (String), a building name (String) and a floor (String) were inserted into table 3 via insertIntoTable3.</w:t>
      </w:r>
    </w:p>
    <w:p w14:paraId="41C86D45" w14:textId="77777777" w:rsidR="00F0053E" w:rsidRPr="000D2447" w:rsidRDefault="00F0053E" w:rsidP="00F0053E">
      <w:pPr>
        <w:numPr>
          <w:ilvl w:val="2"/>
          <w:numId w:val="9"/>
        </w:numPr>
      </w:pPr>
      <w:r w:rsidRPr="000D2447">
        <w:t xml:space="preserve">The room name (String) served as input in </w:t>
      </w:r>
      <w:proofErr w:type="spellStart"/>
      <w:r w:rsidRPr="000D2447">
        <w:t>getFloor</w:t>
      </w:r>
      <w:proofErr w:type="spellEnd"/>
      <w:r w:rsidRPr="000D2447">
        <w:t>.</w:t>
      </w:r>
    </w:p>
    <w:p w14:paraId="368093D5" w14:textId="29E7B901" w:rsidR="0080003E" w:rsidRDefault="00F0053E" w:rsidP="00F0053E">
      <w:r w:rsidRPr="000D2447">
        <w:t xml:space="preserve">The result of </w:t>
      </w:r>
      <w:proofErr w:type="spellStart"/>
      <w:r w:rsidRPr="000D2447">
        <w:t>getFloor</w:t>
      </w:r>
      <w:proofErr w:type="spellEnd"/>
      <w:r w:rsidRPr="000D2447">
        <w:t xml:space="preserve"> (String) and the floor were compared and found to be equal.</w:t>
      </w:r>
    </w:p>
    <w:p w14:paraId="0302FE2D" w14:textId="77777777" w:rsidR="0080003E" w:rsidRDefault="0080003E" w:rsidP="0080003E">
      <w:pPr>
        <w:pStyle w:val="Rubrik3"/>
        <w:rPr>
          <w:noProof/>
        </w:rPr>
      </w:pPr>
      <w:bookmarkStart w:id="12" w:name="_Toc230949245"/>
      <w:r>
        <w:rPr>
          <w:noProof/>
        </w:rPr>
        <w:t>Verification</w:t>
      </w:r>
      <w:bookmarkEnd w:id="12"/>
    </w:p>
    <w:p w14:paraId="24DDBB1F" w14:textId="77777777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Verification/Validation</w:t>
      </w:r>
    </w:p>
    <w:p w14:paraId="696065A2" w14:textId="77777777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Verification, check according to specification</w:t>
      </w:r>
    </w:p>
    <w:p w14:paraId="3227F2BC" w14:textId="77777777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Validation, check according to initial requirements</w:t>
      </w:r>
    </w:p>
    <w:p w14:paraId="4197EBF1" w14:textId="77777777" w:rsidR="0080003E" w:rsidRDefault="0080003E" w:rsidP="0080003E">
      <w:pPr>
        <w:rPr>
          <w:noProof/>
          <w:lang w:val="sv-SE"/>
        </w:rPr>
      </w:pPr>
    </w:p>
    <w:p w14:paraId="7C4347A0" w14:textId="77777777" w:rsidR="0080003E" w:rsidRPr="0080003E" w:rsidRDefault="0080003E" w:rsidP="0080003E">
      <w:pPr>
        <w:rPr>
          <w:noProof/>
          <w:lang w:val="sv-SE"/>
        </w:rPr>
      </w:pPr>
      <w:r w:rsidRPr="0080003E">
        <w:rPr>
          <w:noProof/>
          <w:lang w:val="sv-SE"/>
        </w:rPr>
        <w:t>Verification:You implemented it correctly Validation:You implemented the correct thing</w:t>
      </w:r>
    </w:p>
    <w:p w14:paraId="3C1FC57A" w14:textId="77777777" w:rsidR="0080003E" w:rsidRPr="00F17BE2" w:rsidRDefault="0080003E" w:rsidP="0080003E">
      <w:pPr>
        <w:pStyle w:val="Rubrik3"/>
        <w:rPr>
          <w:noProof/>
        </w:rPr>
      </w:pPr>
      <w:bookmarkStart w:id="13" w:name="_Toc230949246"/>
      <w:r>
        <w:rPr>
          <w:noProof/>
        </w:rPr>
        <w:t>Validation</w:t>
      </w:r>
      <w:bookmarkEnd w:id="13"/>
    </w:p>
    <w:p w14:paraId="7DB4252C" w14:textId="77777777" w:rsidR="0080003E" w:rsidRPr="00F0053E" w:rsidRDefault="0080003E" w:rsidP="00F0053E">
      <w:bookmarkStart w:id="14" w:name="_GoBack"/>
      <w:bookmarkEnd w:id="14"/>
    </w:p>
    <w:sectPr w:rsidR="0080003E" w:rsidRPr="00F0053E" w:rsidSect="00FA71DF">
      <w:headerReference w:type="default" r:id="rId13"/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ofie Peters" w:date="2013-05-23T16:57:00Z" w:initials="SP">
    <w:p w14:paraId="56262315" w14:textId="77777777" w:rsidR="00C25752" w:rsidRPr="00C2511C" w:rsidRDefault="00C25752" w:rsidP="00C25752">
      <w:r>
        <w:rPr>
          <w:rStyle w:val="Kommentarsreferens"/>
        </w:rPr>
        <w:annotationRef/>
      </w:r>
      <w:r w:rsidRPr="00C2511C">
        <w:t>Requirements Analysis – acceptance test</w:t>
      </w:r>
    </w:p>
    <w:p w14:paraId="60B0CFB6" w14:textId="101CC827" w:rsidR="00C25752" w:rsidRDefault="00C25752" w:rsidP="00C25752">
      <w:pPr>
        <w:pStyle w:val="Kommentarer"/>
      </w:pPr>
      <w:r>
        <w:t>Implementation – unit test</w:t>
      </w:r>
    </w:p>
  </w:comment>
  <w:comment w:id="3" w:author="Sofie Peters" w:date="2013-05-23T16:35:00Z" w:initials="SP">
    <w:p w14:paraId="07D4483C" w14:textId="21F1F71F" w:rsidR="00C25752" w:rsidRDefault="00C25752">
      <w:pPr>
        <w:pStyle w:val="Kommentarer"/>
      </w:pPr>
      <w:r>
        <w:rPr>
          <w:rStyle w:val="Kommentarsreferens"/>
        </w:rPr>
        <w:annotationRef/>
      </w:r>
      <w:r>
        <w:t xml:space="preserve">OBS </w:t>
      </w:r>
      <w:proofErr w:type="spellStart"/>
      <w:r>
        <w:t>måste</w:t>
      </w:r>
      <w:proofErr w:type="spellEnd"/>
      <w:r>
        <w:t xml:space="preserve"> </w:t>
      </w:r>
      <w:proofErr w:type="spellStart"/>
      <w:r>
        <w:t>beskriva</w:t>
      </w:r>
      <w:proofErr w:type="spellEnd"/>
      <w:r>
        <w:t xml:space="preserve"> I developer manual</w:t>
      </w:r>
    </w:p>
  </w:comment>
  <w:comment w:id="8" w:author="Sofie Peters" w:date="2013-05-23T17:09:00Z" w:initials="SP">
    <w:p w14:paraId="62E037AF" w14:textId="7D6CD4A3" w:rsidR="00E16BA8" w:rsidRDefault="00E16BA8">
      <w:pPr>
        <w:pStyle w:val="Kommentarer"/>
      </w:pPr>
      <w:r>
        <w:rPr>
          <w:rStyle w:val="Kommentarsreferens"/>
        </w:rPr>
        <w:annotationRef/>
      </w:r>
      <w:r>
        <w:t>Unit tests on other classes as well?</w:t>
      </w:r>
    </w:p>
  </w:comment>
  <w:comment w:id="9" w:author="Sofie Peters" w:date="2013-05-23T16:56:00Z" w:initials="SP">
    <w:p w14:paraId="0CCF4B55" w14:textId="4A74AC92" w:rsidR="00C25752" w:rsidRDefault="00C25752">
      <w:pPr>
        <w:pStyle w:val="Kommentarer"/>
      </w:pPr>
      <w:r>
        <w:rPr>
          <w:rStyle w:val="Kommentarsreferens"/>
        </w:rPr>
        <w:annotationRef/>
      </w:r>
      <w:r>
        <w:t>True?</w:t>
      </w:r>
    </w:p>
  </w:comment>
  <w:comment w:id="10" w:author="Sofie Peters" w:date="2013-05-23T16:55:00Z" w:initials="SP">
    <w:p w14:paraId="73BAFEBA" w14:textId="72FCE225" w:rsidR="00C25752" w:rsidRDefault="00C25752">
      <w:pPr>
        <w:pStyle w:val="Kommentarer"/>
      </w:pPr>
      <w:r>
        <w:rPr>
          <w:rStyle w:val="Kommentarsreferens"/>
        </w:rPr>
        <w:annotationRef/>
      </w:r>
      <w:r>
        <w:t>True?</w:t>
      </w:r>
    </w:p>
  </w:comment>
  <w:comment w:id="11" w:author="Sofie Peters" w:date="2013-05-23T16:55:00Z" w:initials="SP">
    <w:p w14:paraId="46675EF4" w14:textId="4AC4C323" w:rsidR="00C25752" w:rsidRDefault="00C25752" w:rsidP="00C05D2D">
      <w:r>
        <w:rPr>
          <w:rStyle w:val="Kommentarsreferens"/>
        </w:rPr>
        <w:annotationRef/>
      </w:r>
      <w:r w:rsidRPr="00C2511C">
        <w:t>Statement coverage (</w:t>
      </w:r>
      <w:proofErr w:type="spellStart"/>
      <w:r w:rsidRPr="00C2511C">
        <w:t>alla</w:t>
      </w:r>
      <w:proofErr w:type="spellEnd"/>
      <w:r w:rsidRPr="00C2511C">
        <w:t xml:space="preserve"> statements/tester </w:t>
      </w:r>
      <w:proofErr w:type="spellStart"/>
      <w:r w:rsidRPr="00C2511C">
        <w:t>gårs</w:t>
      </w:r>
      <w:proofErr w:type="spellEnd"/>
      <w:r w:rsidRPr="00C2511C">
        <w:t xml:space="preserve"> </w:t>
      </w:r>
      <w:proofErr w:type="spellStart"/>
      <w:r w:rsidRPr="00C2511C">
        <w:t>igenom</w:t>
      </w:r>
      <w:proofErr w:type="spellEnd"/>
      <w:r w:rsidRPr="00C2511C">
        <w:t>) and branch coverage (</w:t>
      </w:r>
      <w:proofErr w:type="spellStart"/>
      <w:r w:rsidRPr="00C2511C">
        <w:t>alla</w:t>
      </w:r>
      <w:proofErr w:type="spellEnd"/>
      <w:r w:rsidRPr="00C2511C">
        <w:t xml:space="preserve"> decisions </w:t>
      </w:r>
      <w:proofErr w:type="spellStart"/>
      <w:r w:rsidRPr="00C2511C">
        <w:t>gårs</w:t>
      </w:r>
      <w:proofErr w:type="spellEnd"/>
      <w:r w:rsidRPr="00C2511C">
        <w:t xml:space="preserve"> </w:t>
      </w:r>
      <w:proofErr w:type="spellStart"/>
      <w:r w:rsidRPr="00C2511C">
        <w:t>igenom</w:t>
      </w:r>
      <w:proofErr w:type="spellEnd"/>
      <w:r w:rsidRPr="00C2511C">
        <w:t>/</w:t>
      </w:r>
      <w:proofErr w:type="spellStart"/>
      <w:r w:rsidRPr="00C2511C">
        <w:t>alla</w:t>
      </w:r>
      <w:proofErr w:type="spellEnd"/>
      <w:r w:rsidRPr="00C2511C">
        <w:t xml:space="preserve"> </w:t>
      </w:r>
      <w:proofErr w:type="spellStart"/>
      <w:r w:rsidRPr="00C2511C">
        <w:t>möjliga</w:t>
      </w:r>
      <w:proofErr w:type="spellEnd"/>
      <w:r w:rsidRPr="00C2511C">
        <w:t xml:space="preserve"> </w:t>
      </w:r>
      <w:proofErr w:type="spellStart"/>
      <w:r w:rsidRPr="00C2511C">
        <w:t>vägar</w:t>
      </w:r>
      <w:proofErr w:type="spellEnd"/>
      <w:r w:rsidRPr="00C2511C">
        <w:t xml:space="preserve"> </w:t>
      </w:r>
      <w:proofErr w:type="spellStart"/>
      <w:r w:rsidRPr="00C2511C">
        <w:t>som</w:t>
      </w:r>
      <w:proofErr w:type="spellEnd"/>
      <w:r w:rsidRPr="00C2511C">
        <w:t xml:space="preserve"> </w:t>
      </w:r>
      <w:proofErr w:type="spellStart"/>
      <w:r w:rsidRPr="00C2511C">
        <w:t>kan</w:t>
      </w:r>
      <w:proofErr w:type="spellEnd"/>
      <w:r w:rsidRPr="00C2511C">
        <w:t xml:space="preserve"> </w:t>
      </w:r>
      <w:proofErr w:type="spellStart"/>
      <w:r w:rsidRPr="00C2511C">
        <w:t>tas</w:t>
      </w:r>
      <w:proofErr w:type="spellEnd"/>
      <w:r w:rsidRPr="00C2511C">
        <w:t>) – find paths through the program (while white box-testing) and make sure to cover them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927E3" w14:textId="77777777" w:rsidR="00C25752" w:rsidRDefault="00C25752" w:rsidP="00C8125A">
      <w:r>
        <w:separator/>
      </w:r>
    </w:p>
  </w:endnote>
  <w:endnote w:type="continuationSeparator" w:id="0">
    <w:p w14:paraId="6D09D185" w14:textId="77777777" w:rsidR="00C25752" w:rsidRDefault="00C25752" w:rsidP="00C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89EA1" w14:textId="77777777" w:rsidR="00C25752" w:rsidRDefault="00C25752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3B8A4608" w14:textId="77777777" w:rsidR="00C25752" w:rsidRDefault="00C25752" w:rsidP="00C8125A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B7B81" w14:textId="77777777" w:rsidR="00C25752" w:rsidRDefault="00C25752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5558C5">
      <w:rPr>
        <w:rStyle w:val="Sidnummer"/>
        <w:noProof/>
      </w:rPr>
      <w:t>7</w:t>
    </w:r>
    <w:r>
      <w:rPr>
        <w:rStyle w:val="Sidnummer"/>
      </w:rPr>
      <w:fldChar w:fldCharType="end"/>
    </w:r>
  </w:p>
  <w:p w14:paraId="292DC281" w14:textId="77777777" w:rsidR="00C25752" w:rsidRDefault="00C25752" w:rsidP="00C8125A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5B79" w14:textId="77777777" w:rsidR="00C25752" w:rsidRDefault="00C25752" w:rsidP="00C8125A">
      <w:r>
        <w:separator/>
      </w:r>
    </w:p>
  </w:footnote>
  <w:footnote w:type="continuationSeparator" w:id="0">
    <w:p w14:paraId="10F4F14C" w14:textId="77777777" w:rsidR="00C25752" w:rsidRDefault="00C25752" w:rsidP="00C81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C01B3" w14:textId="326451B5" w:rsidR="00C25752" w:rsidRPr="00FA71DF" w:rsidRDefault="00C25752">
    <w:pPr>
      <w:pStyle w:val="Sidhuvud"/>
      <w:rPr>
        <w:b/>
      </w:rPr>
    </w:pPr>
    <w:proofErr w:type="spellStart"/>
    <w:r w:rsidRPr="00C8125A">
      <w:rPr>
        <w:b/>
      </w:rPr>
      <w:t>C</w:t>
    </w:r>
    <w:r>
      <w:rPr>
        <w:b/>
      </w:rPr>
      <w:t>halmersOnTheGo</w:t>
    </w:r>
    <w:proofErr w:type="spellEnd"/>
    <w:r>
      <w:rPr>
        <w:b/>
      </w:rPr>
      <w:tab/>
    </w:r>
    <w:r>
      <w:rPr>
        <w:b/>
      </w:rPr>
      <w:tab/>
    </w:r>
    <w:r>
      <w:t>Test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AD4"/>
    <w:multiLevelType w:val="hybridMultilevel"/>
    <w:tmpl w:val="51D6D52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1BA6"/>
    <w:multiLevelType w:val="hybridMultilevel"/>
    <w:tmpl w:val="DC600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B74C1"/>
    <w:multiLevelType w:val="hybridMultilevel"/>
    <w:tmpl w:val="E7D8DE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27386"/>
    <w:multiLevelType w:val="hybridMultilevel"/>
    <w:tmpl w:val="4A7AA9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E0407"/>
    <w:multiLevelType w:val="hybridMultilevel"/>
    <w:tmpl w:val="6E426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41DAA"/>
    <w:multiLevelType w:val="hybridMultilevel"/>
    <w:tmpl w:val="99DE539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017DC1"/>
    <w:multiLevelType w:val="hybridMultilevel"/>
    <w:tmpl w:val="256CF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64141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>
    <w:nsid w:val="7DDB0E4B"/>
    <w:multiLevelType w:val="hybridMultilevel"/>
    <w:tmpl w:val="2A846B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0FCF"/>
    <w:multiLevelType w:val="hybridMultilevel"/>
    <w:tmpl w:val="51D6D52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D6"/>
    <w:rsid w:val="00035E60"/>
    <w:rsid w:val="000509A6"/>
    <w:rsid w:val="000519DD"/>
    <w:rsid w:val="000804A0"/>
    <w:rsid w:val="00095A55"/>
    <w:rsid w:val="000B1D5F"/>
    <w:rsid w:val="000B1F5D"/>
    <w:rsid w:val="000B4FE2"/>
    <w:rsid w:val="000E5C3A"/>
    <w:rsid w:val="00142714"/>
    <w:rsid w:val="00145E35"/>
    <w:rsid w:val="001471A9"/>
    <w:rsid w:val="001852E2"/>
    <w:rsid w:val="00186398"/>
    <w:rsid w:val="00186FBB"/>
    <w:rsid w:val="00194FF0"/>
    <w:rsid w:val="001A0B7E"/>
    <w:rsid w:val="002016BD"/>
    <w:rsid w:val="00230136"/>
    <w:rsid w:val="002510CF"/>
    <w:rsid w:val="002872DF"/>
    <w:rsid w:val="002D3325"/>
    <w:rsid w:val="002D50F4"/>
    <w:rsid w:val="002D5FCD"/>
    <w:rsid w:val="002F43CA"/>
    <w:rsid w:val="00324BBB"/>
    <w:rsid w:val="003368D1"/>
    <w:rsid w:val="00336A17"/>
    <w:rsid w:val="00355D2E"/>
    <w:rsid w:val="00355FE7"/>
    <w:rsid w:val="00357E19"/>
    <w:rsid w:val="0037204A"/>
    <w:rsid w:val="0039522F"/>
    <w:rsid w:val="00395AE8"/>
    <w:rsid w:val="003B4585"/>
    <w:rsid w:val="0041057B"/>
    <w:rsid w:val="0041791F"/>
    <w:rsid w:val="00432E8E"/>
    <w:rsid w:val="0043492F"/>
    <w:rsid w:val="004E2E2E"/>
    <w:rsid w:val="00515841"/>
    <w:rsid w:val="00522575"/>
    <w:rsid w:val="005241B6"/>
    <w:rsid w:val="00553B6A"/>
    <w:rsid w:val="005558C5"/>
    <w:rsid w:val="005D661A"/>
    <w:rsid w:val="005E272C"/>
    <w:rsid w:val="005E54DE"/>
    <w:rsid w:val="005F3A12"/>
    <w:rsid w:val="0065672F"/>
    <w:rsid w:val="00683416"/>
    <w:rsid w:val="006946D6"/>
    <w:rsid w:val="00720D42"/>
    <w:rsid w:val="00723CB7"/>
    <w:rsid w:val="00743EB1"/>
    <w:rsid w:val="0080003E"/>
    <w:rsid w:val="00825466"/>
    <w:rsid w:val="00831AB1"/>
    <w:rsid w:val="008639FB"/>
    <w:rsid w:val="00866EC9"/>
    <w:rsid w:val="008729DB"/>
    <w:rsid w:val="00896277"/>
    <w:rsid w:val="008B2CBB"/>
    <w:rsid w:val="009573F4"/>
    <w:rsid w:val="00974F9F"/>
    <w:rsid w:val="009B08DA"/>
    <w:rsid w:val="009B41CB"/>
    <w:rsid w:val="009C6918"/>
    <w:rsid w:val="00A223B4"/>
    <w:rsid w:val="00A74DDA"/>
    <w:rsid w:val="00AD5C50"/>
    <w:rsid w:val="00AF5FF0"/>
    <w:rsid w:val="00B3396F"/>
    <w:rsid w:val="00B74C76"/>
    <w:rsid w:val="00B92369"/>
    <w:rsid w:val="00BE4EB8"/>
    <w:rsid w:val="00BF58D0"/>
    <w:rsid w:val="00BF5F37"/>
    <w:rsid w:val="00C05D2D"/>
    <w:rsid w:val="00C13758"/>
    <w:rsid w:val="00C25752"/>
    <w:rsid w:val="00C31133"/>
    <w:rsid w:val="00C55613"/>
    <w:rsid w:val="00C67012"/>
    <w:rsid w:val="00C6790E"/>
    <w:rsid w:val="00C8125A"/>
    <w:rsid w:val="00C86B70"/>
    <w:rsid w:val="00C95C1F"/>
    <w:rsid w:val="00CB74D7"/>
    <w:rsid w:val="00D12B1A"/>
    <w:rsid w:val="00D3779E"/>
    <w:rsid w:val="00D673AD"/>
    <w:rsid w:val="00D6790E"/>
    <w:rsid w:val="00DC1349"/>
    <w:rsid w:val="00DF2AC9"/>
    <w:rsid w:val="00DF4C9D"/>
    <w:rsid w:val="00DF5991"/>
    <w:rsid w:val="00E16BA8"/>
    <w:rsid w:val="00E3143B"/>
    <w:rsid w:val="00E42371"/>
    <w:rsid w:val="00E62D72"/>
    <w:rsid w:val="00EA160D"/>
    <w:rsid w:val="00EC43D4"/>
    <w:rsid w:val="00ED63CD"/>
    <w:rsid w:val="00F0053E"/>
    <w:rsid w:val="00F17497"/>
    <w:rsid w:val="00F17BE2"/>
    <w:rsid w:val="00FA71DF"/>
    <w:rsid w:val="00FE6448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451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5241B6"/>
    <w:pPr>
      <w:ind w:left="720"/>
      <w:contextualSpacing/>
    </w:pPr>
    <w:rPr>
      <w:lang w:val="sv-SE"/>
    </w:rPr>
  </w:style>
  <w:style w:type="character" w:styleId="Hyperlnk">
    <w:name w:val="Hyperlink"/>
    <w:basedOn w:val="Standardstycketypsnitt"/>
    <w:uiPriority w:val="99"/>
    <w:unhideWhenUsed/>
    <w:rsid w:val="005E272C"/>
    <w:rPr>
      <w:color w:val="67AABF" w:themeColor="hyperlink"/>
      <w:u w:val="singl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E272C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E272C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5241B6"/>
    <w:pPr>
      <w:ind w:left="720"/>
      <w:contextualSpacing/>
    </w:pPr>
    <w:rPr>
      <w:lang w:val="sv-SE"/>
    </w:rPr>
  </w:style>
  <w:style w:type="character" w:styleId="Hyperlnk">
    <w:name w:val="Hyperlink"/>
    <w:basedOn w:val="Standardstycketypsnitt"/>
    <w:uiPriority w:val="99"/>
    <w:unhideWhenUsed/>
    <w:rsid w:val="005E272C"/>
    <w:rPr>
      <w:color w:val="67AABF" w:themeColor="hyperlink"/>
      <w:u w:val="singl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E272C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E272C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Developer%20manual.docx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nkh-Morpork:Users:Ridcully:Library:Application%20Support:Microsoft:Office:Dokumentmallar:Mina%20mallar:Documentation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</Abstract>
  <CompanyAddress>Fredrik Einarsson - Niklas Johansson - René Niendorf 
Anders Nordin - Sofie Peters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7BC24-40C2-E243-8B36-7605C12C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template.dotx</Template>
  <TotalTime>80</TotalTime>
  <Pages>7</Pages>
  <Words>2051</Words>
  <Characters>10874</Characters>
  <Application>Microsoft Macintosh Word</Application>
  <DocSecurity>0</DocSecurity>
  <Lines>90</Lines>
  <Paragraphs>25</Paragraphs>
  <ScaleCrop>false</ScaleCrop>
  <Company/>
  <LinksUpToDate>false</LinksUpToDate>
  <CharactersWithSpaces>12900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Chalmers On The Go – the Complete Chalmers Experience</dc:creator>
  <cp:keywords/>
  <dc:description/>
  <cp:lastModifiedBy>Sofie Peters</cp:lastModifiedBy>
  <cp:revision>85</cp:revision>
  <dcterms:created xsi:type="dcterms:W3CDTF">2013-05-23T07:41:00Z</dcterms:created>
  <dcterms:modified xsi:type="dcterms:W3CDTF">2013-05-23T15:25:00Z</dcterms:modified>
</cp:coreProperties>
</file>