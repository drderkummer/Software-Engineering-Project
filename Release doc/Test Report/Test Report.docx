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15138567"/>
        <w:docPartObj>
          <w:docPartGallery w:val="Cover Pages"/>
          <w:docPartUnique/>
        </w:docPartObj>
      </w:sdtPr>
      <w:sdtEndPr>
        <w:rPr>
          <w:rFonts w:asciiTheme="majorHAnsi" w:eastAsiaTheme="majorEastAsia" w:hAnsiTheme="majorHAnsi" w:cstheme="majorBidi"/>
          <w:color w:val="343437" w:themeColor="text2" w:themeShade="BF"/>
          <w:spacing w:val="5"/>
          <w:kern w:val="28"/>
          <w:sz w:val="52"/>
          <w:szCs w:val="52"/>
        </w:rPr>
      </w:sdtEndPr>
      <w:sdtContent>
        <w:p w14:paraId="24F6198B" w14:textId="77777777" w:rsidR="00FA71DF" w:rsidRPr="00F4708F" w:rsidRDefault="00FA71DF">
          <w:r w:rsidRPr="00F4708F">
            <w:rPr>
              <w:noProof/>
              <w:lang w:val="sv-SE"/>
            </w:rPr>
            <mc:AlternateContent>
              <mc:Choice Requires="wps">
                <w:drawing>
                  <wp:anchor distT="0" distB="0" distL="114300" distR="114300" simplePos="0" relativeHeight="251664384" behindDoc="1" locked="1" layoutInCell="0" allowOverlap="1" wp14:anchorId="076FC883" wp14:editId="666BF0B3">
                    <wp:simplePos x="0" y="0"/>
                    <wp:positionH relativeFrom="page">
                      <wp:posOffset>276225</wp:posOffset>
                    </wp:positionH>
                    <wp:positionV relativeFrom="page">
                      <wp:posOffset>9953625</wp:posOffset>
                    </wp:positionV>
                    <wp:extent cx="7013448" cy="457200"/>
                    <wp:effectExtent l="0" t="0" r="0" b="0"/>
                    <wp:wrapNone/>
                    <wp:docPr id="35" name="Rectangle 35"/>
                    <wp:cNvGraphicFramePr/>
                    <a:graphic xmlns:a="http://schemas.openxmlformats.org/drawingml/2006/main">
                      <a:graphicData uri="http://schemas.microsoft.com/office/word/2010/wordprocessingShape">
                        <wps:wsp>
                          <wps:cNvSpPr/>
                          <wps:spPr>
                            <a:xfrm>
                              <a:off x="0" y="0"/>
                              <a:ext cx="7013448" cy="457200"/>
                            </a:xfrm>
                            <a:prstGeom prst="rect">
                              <a:avLst/>
                            </a:prstGeom>
                            <a:solidFill>
                              <a:schemeClr val="bg1">
                                <a:lumMod val="50000"/>
                              </a:schemeClr>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21.75pt;margin-top:783.75pt;width:552.2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" o:allowincell="f" fillcolor="#7f7f7f [1612]" stroked="f">
                    <v:textbox inset="18pt,18pt,1in,18pt"/>
                    <w10:wrap anchorx="page" anchory="page"/>
                    <w10:anchorlock/>
                  </v:rect>
                </w:pict>
              </mc:Fallback>
            </mc:AlternateContent>
          </w:r>
          <w:r w:rsidRPr="00F4708F">
            <w:rPr>
              <w:noProof/>
              <w:lang w:val="sv-SE"/>
            </w:rPr>
            <mc:AlternateContent>
              <mc:Choice Requires="wps">
                <w:drawing>
                  <wp:anchor distT="0" distB="0" distL="114300" distR="114300" simplePos="0" relativeHeight="251663360" behindDoc="1" locked="1" layoutInCell="0" allowOverlap="1" wp14:anchorId="55FDFC2F" wp14:editId="0BC08C44">
                    <wp:simplePos x="0" y="0"/>
                    <wp:positionH relativeFrom="page">
                      <wp:posOffset>276225</wp:posOffset>
                    </wp:positionH>
                    <wp:positionV relativeFrom="page">
                      <wp:posOffset>9020175</wp:posOffset>
                    </wp:positionV>
                    <wp:extent cx="7013448" cy="914400"/>
                    <wp:effectExtent l="0" t="0" r="0" b="0"/>
                    <wp:wrapNone/>
                    <wp:docPr id="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914400"/>
                            </a:xfrm>
                            <a:prstGeom prst="rect">
                              <a:avLst/>
                            </a:prstGeom>
                            <a:solidFill>
                              <a:schemeClr val="bg1">
                                <a:lumMod val="50000"/>
                              </a:schemeClr>
                            </a:solidFill>
                            <a:ln>
                              <a:noFill/>
                            </a:ln>
                            <a:effectLst/>
                            <a:extLst/>
                          </wps:spPr>
                          <wps:txbx>
                            <w:txbxContent>
                              <w:sdt>
                                <w:sdtPr>
                                  <w:rPr>
                                    <w:rFonts w:cstheme="minorHAnsi"/>
                                    <w:bCs/>
                                    <w:color w:val="FFFFFF" w:themeColor="background1"/>
                                    <w:spacing w:val="60"/>
                                    <w:sz w:val="20"/>
                                    <w:szCs w:val="20"/>
                                  </w:rPr>
                                  <w:alias w:val="Adress"/>
                                  <w:id w:val="85429590"/>
                                  <w:dataBinding w:prefixMappings="xmlns:ns0='http://schemas.microsoft.com/office/2006/coverPageProps'" w:xpath="/ns0:CoverPageProperties[1]/ns0:CompanyAddress[1]" w:storeItemID="{55AF091B-3C7A-41E3-B477-F2FDAA23CFDA}"/>
                                  <w:text w:multiLine="1"/>
                                </w:sdtPr>
                                <w:sdtEndPr/>
                                <w:sdtContent>
                                  <w:p w14:paraId="20E3B616" w14:textId="4A6F30B6" w:rsidR="0019651C" w:rsidRDefault="0019651C" w:rsidP="006946D6">
                                    <w:pPr>
                                      <w:contextualSpacing/>
                                      <w:jc w:val="center"/>
                                      <w:rPr>
                                        <w:rFonts w:cstheme="minorHAnsi"/>
                                        <w:bCs/>
                                        <w:color w:val="FFFFFF" w:themeColor="background1"/>
                                        <w:spacing w:val="60"/>
                                        <w:sz w:val="20"/>
                                        <w:szCs w:val="20"/>
                                      </w:rPr>
                                    </w:pPr>
                                    <w:r>
                                      <w:rPr>
                                        <w:rFonts w:cstheme="minorHAnsi"/>
                                        <w:bCs/>
                                        <w:color w:val="FFFFFF" w:themeColor="background1"/>
                                        <w:spacing w:val="60"/>
                                        <w:sz w:val="20"/>
                                        <w:szCs w:val="20"/>
                                        <w:lang w:val="sv-SE"/>
                                      </w:rPr>
                                      <w:t xml:space="preserve">Fredrik Einarsson - Niklas Johansson - René </w:t>
                                    </w:r>
                                    <w:proofErr w:type="spellStart"/>
                                    <w:r>
                                      <w:rPr>
                                        <w:rFonts w:cstheme="minorHAnsi"/>
                                        <w:bCs/>
                                        <w:color w:val="FFFFFF" w:themeColor="background1"/>
                                        <w:spacing w:val="60"/>
                                        <w:sz w:val="20"/>
                                        <w:szCs w:val="20"/>
                                        <w:lang w:val="sv-SE"/>
                                      </w:rPr>
                                      <w:t>Niendorf</w:t>
                                    </w:r>
                                    <w:proofErr w:type="spellEnd"/>
                                    <w:r>
                                      <w:rPr>
                                        <w:rFonts w:cstheme="minorHAnsi"/>
                                        <w:bCs/>
                                        <w:color w:val="FFFFFF" w:themeColor="background1"/>
                                        <w:spacing w:val="60"/>
                                        <w:sz w:val="20"/>
                                        <w:szCs w:val="20"/>
                                        <w:lang w:val="sv-SE"/>
                                      </w:rPr>
                                      <w:t xml:space="preserve"> </w:t>
                                    </w:r>
                                    <w:r>
                                      <w:rPr>
                                        <w:rFonts w:cstheme="minorHAnsi"/>
                                        <w:bCs/>
                                        <w:color w:val="FFFFFF" w:themeColor="background1"/>
                                        <w:spacing w:val="60"/>
                                        <w:sz w:val="20"/>
                                        <w:szCs w:val="20"/>
                                        <w:lang w:val="sv-SE"/>
                                      </w:rPr>
                                      <w:br/>
                                      <w:t>Anders Nordin - Sofie Peters</w:t>
                                    </w:r>
                                    <w:r>
                                      <w:rPr>
                                        <w:rFonts w:cstheme="minorHAnsi"/>
                                        <w:bCs/>
                                        <w:color w:val="FFFFFF" w:themeColor="background1"/>
                                        <w:spacing w:val="60"/>
                                        <w:sz w:val="20"/>
                                        <w:szCs w:val="20"/>
                                        <w:lang w:val="sv-SE"/>
                                      </w:rPr>
                                      <w:br/>
                                    </w:r>
                                  </w:p>
                                </w:sdtContent>
                              </w:sdt>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Rectangle 79" o:spid="_x0000_s1026" style="position:absolute;margin-left:21.75pt;margin-top:710.25pt;width:552.25pt;height:1in;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" o:allowincell="f" fillcolor="#7f7f7f [1612]" stroked="f">
                    <v:textbox inset="18pt,18pt,1in,18pt">
                      <w:txbxContent>
                        <w:sdt>
                          <w:sdtPr>
                            <w:rPr>
                              <w:rFonts w:cstheme="minorHAnsi"/>
                              <w:bCs/>
                              <w:color w:val="FFFFFF" w:themeColor="background1"/>
                              <w:spacing w:val="60"/>
                              <w:sz w:val="20"/>
                              <w:szCs w:val="20"/>
                            </w:rPr>
                            <w:alias w:val="Adress"/>
                            <w:id w:val="85429590"/>
                            <w:dataBinding w:prefixMappings="xmlns:ns0='http://schemas.microsoft.com/office/2006/coverPageProps'" w:xpath="/ns0:CoverPageProperties[1]/ns0:CompanyAddress[1]" w:storeItemID="{55AF091B-3C7A-41E3-B477-F2FDAA23CFDA}"/>
                            <w:text w:multiLine="1"/>
                          </w:sdtPr>
                          <w:sdtEndPr/>
                          <w:sdtContent>
                            <w:p w14:paraId="20E3B616" w14:textId="4A6F30B6" w:rsidR="00A264CE" w:rsidRDefault="00A264CE" w:rsidP="006946D6">
                              <w:pPr>
                                <w:contextualSpacing/>
                                <w:jc w:val="center"/>
                                <w:rPr>
                                  <w:rFonts w:cstheme="minorHAnsi"/>
                                  <w:bCs/>
                                  <w:color w:val="FFFFFF" w:themeColor="background1"/>
                                  <w:spacing w:val="60"/>
                                  <w:sz w:val="20"/>
                                  <w:szCs w:val="20"/>
                                </w:rPr>
                              </w:pPr>
                              <w:r>
                                <w:rPr>
                                  <w:rFonts w:cstheme="minorHAnsi"/>
                                  <w:bCs/>
                                  <w:color w:val="FFFFFF" w:themeColor="background1"/>
                                  <w:spacing w:val="60"/>
                                  <w:sz w:val="20"/>
                                  <w:szCs w:val="20"/>
                                  <w:lang w:val="sv-SE"/>
                                </w:rPr>
                                <w:t xml:space="preserve">Fredrik Einarsson - Niklas Johansson - René </w:t>
                              </w:r>
                              <w:proofErr w:type="spellStart"/>
                              <w:r>
                                <w:rPr>
                                  <w:rFonts w:cstheme="minorHAnsi"/>
                                  <w:bCs/>
                                  <w:color w:val="FFFFFF" w:themeColor="background1"/>
                                  <w:spacing w:val="60"/>
                                  <w:sz w:val="20"/>
                                  <w:szCs w:val="20"/>
                                  <w:lang w:val="sv-SE"/>
                                </w:rPr>
                                <w:t>Niendorf</w:t>
                              </w:r>
                              <w:proofErr w:type="spellEnd"/>
                              <w:r>
                                <w:rPr>
                                  <w:rFonts w:cstheme="minorHAnsi"/>
                                  <w:bCs/>
                                  <w:color w:val="FFFFFF" w:themeColor="background1"/>
                                  <w:spacing w:val="60"/>
                                  <w:sz w:val="20"/>
                                  <w:szCs w:val="20"/>
                                  <w:lang w:val="sv-SE"/>
                                </w:rPr>
                                <w:t xml:space="preserve"> </w:t>
                              </w:r>
                              <w:r>
                                <w:rPr>
                                  <w:rFonts w:cstheme="minorHAnsi"/>
                                  <w:bCs/>
                                  <w:color w:val="FFFFFF" w:themeColor="background1"/>
                                  <w:spacing w:val="60"/>
                                  <w:sz w:val="20"/>
                                  <w:szCs w:val="20"/>
                                  <w:lang w:val="sv-SE"/>
                                </w:rPr>
                                <w:br/>
                                <w:t>Anders Nordin - Sofie Peters</w:t>
                              </w:r>
                              <w:r>
                                <w:rPr>
                                  <w:rFonts w:cstheme="minorHAnsi"/>
                                  <w:bCs/>
                                  <w:color w:val="FFFFFF" w:themeColor="background1"/>
                                  <w:spacing w:val="60"/>
                                  <w:sz w:val="20"/>
                                  <w:szCs w:val="20"/>
                                  <w:lang w:val="sv-SE"/>
                                </w:rPr>
                                <w:br/>
                              </w:r>
                            </w:p>
                          </w:sdtContent>
                        </w:sdt>
                      </w:txbxContent>
                    </v:textbox>
                    <w10:wrap anchorx="page" anchory="page"/>
                    <w10:anchorlock/>
                  </v:rect>
                </w:pict>
              </mc:Fallback>
            </mc:AlternateContent>
          </w:r>
          <w:r w:rsidR="006946D6" w:rsidRPr="00F4708F">
            <w:rPr>
              <w:rFonts w:asciiTheme="majorHAnsi" w:eastAsiaTheme="majorEastAsia" w:hAnsiTheme="majorHAnsi" w:cstheme="majorBidi"/>
              <w:noProof/>
              <w:color w:val="343437" w:themeColor="text2" w:themeShade="BF"/>
              <w:spacing w:val="5"/>
              <w:kern w:val="28"/>
              <w:sz w:val="52"/>
              <w:szCs w:val="52"/>
              <w:lang w:val="sv-SE"/>
            </w:rPr>
            <mc:AlternateContent>
              <mc:Choice Requires="wps">
                <w:drawing>
                  <wp:anchor distT="0" distB="0" distL="114300" distR="114300" simplePos="0" relativeHeight="251667456" behindDoc="0" locked="0" layoutInCell="1" allowOverlap="1" wp14:anchorId="74D1C379" wp14:editId="2E44F0B2">
                    <wp:simplePos x="0" y="0"/>
                    <wp:positionH relativeFrom="column">
                      <wp:posOffset>-457200</wp:posOffset>
                    </wp:positionH>
                    <wp:positionV relativeFrom="paragraph">
                      <wp:posOffset>6057900</wp:posOffset>
                    </wp:positionV>
                    <wp:extent cx="4343400" cy="342900"/>
                    <wp:effectExtent l="0" t="0" r="0" b="12700"/>
                    <wp:wrapSquare wrapText="bothSides"/>
                    <wp:docPr id="6" name="Textruta 6"/>
                    <wp:cNvGraphicFramePr/>
                    <a:graphic xmlns:a="http://schemas.openxmlformats.org/drawingml/2006/main">
                      <a:graphicData uri="http://schemas.microsoft.com/office/word/2010/wordprocessingShape">
                        <wps:wsp>
                          <wps:cNvSpPr txBox="1"/>
                          <wps:spPr>
                            <a:xfrm>
                              <a:off x="0" y="0"/>
                              <a:ext cx="4343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A0F864" w14:textId="7B547EFD" w:rsidR="0019651C" w:rsidRPr="001A0B7E" w:rsidRDefault="0019651C" w:rsidP="006946D6">
                                <w:pPr>
                                  <w:rPr>
                                    <w:color w:val="FFFFFF" w:themeColor="background1"/>
                                  </w:rPr>
                                </w:pPr>
                                <w:r w:rsidRPr="001A0B7E">
                                  <w:rPr>
                                    <w:color w:val="FFFFFF" w:themeColor="background1"/>
                                  </w:rPr>
                                  <w:t xml:space="preserve">For </w:t>
                                </w:r>
                                <w:proofErr w:type="spellStart"/>
                                <w:r w:rsidRPr="001A0B7E">
                                  <w:rPr>
                                    <w:color w:val="FFFFFF" w:themeColor="background1"/>
                                  </w:rPr>
                                  <w:t>Chal</w:t>
                                </w:r>
                                <w:r>
                                  <w:rPr>
                                    <w:color w:val="FFFFFF" w:themeColor="background1"/>
                                  </w:rPr>
                                  <w:t>mersOnTheGo</w:t>
                                </w:r>
                                <w:proofErr w:type="spellEnd"/>
                                <w:r>
                                  <w:rPr>
                                    <w:color w:val="FFFFFF" w:themeColor="background1"/>
                                  </w:rPr>
                                  <w:t xml:space="preserve"> 1.0, Jelly Bean 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ruta 6" o:spid="_x0000_s1027" type="#_x0000_t202" style="position:absolute;margin-left:-35.95pt;margin-top:477pt;width:342pt;height:2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" filled="f" stroked="f">
                    <v:textbox>
                      <w:txbxContent>
                        <w:p w14:paraId="01A0F864" w14:textId="7B547EFD" w:rsidR="0019651C" w:rsidRPr="001A0B7E" w:rsidRDefault="0019651C" w:rsidP="006946D6">
                          <w:pPr>
                            <w:rPr>
                              <w:color w:val="FFFFFF" w:themeColor="background1"/>
                            </w:rPr>
                          </w:pPr>
                          <w:r w:rsidRPr="001A0B7E">
                            <w:rPr>
                              <w:color w:val="FFFFFF" w:themeColor="background1"/>
                            </w:rPr>
                            <w:t xml:space="preserve">For </w:t>
                          </w:r>
                          <w:proofErr w:type="spellStart"/>
                          <w:r w:rsidRPr="001A0B7E">
                            <w:rPr>
                              <w:color w:val="FFFFFF" w:themeColor="background1"/>
                            </w:rPr>
                            <w:t>Chal</w:t>
                          </w:r>
                          <w:r>
                            <w:rPr>
                              <w:color w:val="FFFFFF" w:themeColor="background1"/>
                            </w:rPr>
                            <w:t>mersOnTheGo</w:t>
                          </w:r>
                          <w:proofErr w:type="spellEnd"/>
                          <w:r>
                            <w:rPr>
                              <w:color w:val="FFFFFF" w:themeColor="background1"/>
                            </w:rPr>
                            <w:t xml:space="preserve"> 1.0, Jelly Bean 4.1.</w:t>
                          </w:r>
                        </w:p>
                      </w:txbxContent>
                    </v:textbox>
                    <w10:wrap type="square"/>
                  </v:shape>
                </w:pict>
              </mc:Fallback>
            </mc:AlternateContent>
          </w:r>
          <w:r w:rsidRPr="00F4708F">
            <w:rPr>
              <w:noProof/>
              <w:lang w:val="sv-SE"/>
            </w:rPr>
            <mc:AlternateContent>
              <mc:Choice Requires="wps">
                <w:drawing>
                  <wp:anchor distT="0" distB="0" distL="114300" distR="114300" simplePos="0" relativeHeight="251661312" behindDoc="1" locked="1" layoutInCell="0" allowOverlap="1" wp14:anchorId="25D29A55" wp14:editId="1B77752A">
                    <wp:simplePos x="0" y="0"/>
                    <wp:positionH relativeFrom="page">
                      <wp:posOffset>276225</wp:posOffset>
                    </wp:positionH>
                    <wp:positionV relativeFrom="page">
                      <wp:posOffset>5381625</wp:posOffset>
                    </wp:positionV>
                    <wp:extent cx="7013448" cy="3619500"/>
                    <wp:effectExtent l="0" t="0" r="0" b="0"/>
                    <wp:wrapNone/>
                    <wp:docPr id="1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619500"/>
                            </a:xfrm>
                            <a:prstGeom prst="rect">
                              <a:avLst/>
                            </a:prstGeom>
                            <a:solidFill>
                              <a:schemeClr val="bg1">
                                <a:lumMod val="50000"/>
                              </a:schemeClr>
                            </a:solidFill>
                            <a:ln>
                              <a:noFill/>
                            </a:ln>
                            <a:effectLst/>
                            <a:extLst/>
                          </wps:spPr>
                          <wps:txbx>
                            <w:txbxContent>
                              <w:sdt>
                                <w:sdtPr>
                                  <w:rPr>
                                    <w:rFonts w:eastAsiaTheme="majorEastAsia" w:cstheme="minorHAnsi"/>
                                    <w:color w:val="FFFFFF" w:themeColor="background1"/>
                                    <w:sz w:val="38"/>
                                    <w:szCs w:val="38"/>
                                    <w:lang w:val="en-US"/>
                                  </w:rPr>
                                  <w:alias w:val="Författare"/>
                                  <w:id w:val="-513768102"/>
                                  <w:dataBinding w:prefixMappings="xmlns:ns0='http://schemas.openxmlformats.org/package/2006/metadata/core-properties' xmlns:ns1='http://purl.org/dc/elements/1.1/'" w:xpath="/ns0:coreProperties[1]/ns1:creator[1]" w:storeItemID="{6C3C8BC8-F283-45AE-878A-BAB7291924A1}"/>
                                  <w:text/>
                                </w:sdtPr>
                                <w:sdtEndPr/>
                                <w:sdtContent>
                                  <w:p w14:paraId="0E3784FF" w14:textId="77777777" w:rsidR="0019651C" w:rsidRPr="00FA71DF" w:rsidRDefault="0019651C" w:rsidP="006946D6">
                                    <w:pPr>
                                      <w:contextualSpacing/>
                                      <w:rPr>
                                        <w:rFonts w:eastAsiaTheme="majorEastAsia" w:cstheme="minorHAnsi"/>
                                        <w:color w:val="FFFFFF" w:themeColor="background1"/>
                                        <w:sz w:val="38"/>
                                        <w:szCs w:val="38"/>
                                      </w:rPr>
                                    </w:pPr>
                                    <w:r w:rsidRPr="00056F70">
                                      <w:rPr>
                                        <w:rFonts w:eastAsiaTheme="majorEastAsia" w:cstheme="minorHAnsi"/>
                                        <w:color w:val="FFFFFF" w:themeColor="background1"/>
                                        <w:sz w:val="38"/>
                                        <w:szCs w:val="38"/>
                                        <w:lang w:val="en-US"/>
                                      </w:rPr>
                                      <w:t>Chalmers On The Go – the Complete Chalmers Experience</w:t>
                                    </w:r>
                                  </w:p>
                                </w:sdtContent>
                              </w:sdt>
                              <w:p w14:paraId="02F5E070" w14:textId="5B791368" w:rsidR="0019651C" w:rsidRDefault="0019651C" w:rsidP="006946D6">
                                <w:pPr>
                                  <w:contextualSpacing/>
                                  <w:rPr>
                                    <w:rFonts w:cstheme="minorHAnsi"/>
                                    <w:color w:val="FFFFFF" w:themeColor="background1"/>
                                  </w:rPr>
                                </w:pPr>
                                <w:r>
                                  <w:rPr>
                                    <w:rFonts w:cstheme="minorHAnsi"/>
                                    <w:color w:val="FFFFFF" w:themeColor="background1"/>
                                  </w:rPr>
                                  <w:t xml:space="preserve"> </w:t>
                                </w:r>
                                <w:sdt>
                                  <w:sdtPr>
                                    <w:rPr>
                                      <w:rFonts w:cstheme="minorHAnsi"/>
                                      <w:color w:val="FFFFFF" w:themeColor="background1"/>
                                    </w:rPr>
                                    <w:alias w:val="Sammanfattning"/>
                                    <w:id w:val="695584399"/>
                                    <w:dataBinding w:prefixMappings="xmlns:ns0='http://schemas.microsoft.com/office/2006/coverPageProps'" w:xpath="/ns0:CoverPageProperties[1]/ns0:Abstract[1]" w:storeItemID="{55AF091B-3C7A-41E3-B477-F2FDAA23CFDA}"/>
                                    <w:text/>
                                  </w:sdtPr>
                                  <w:sdtEndPr/>
                                  <w:sdtContent>
                                    <w:r>
                                      <w:rPr>
                                        <w:rFonts w:cstheme="minorHAnsi"/>
                                        <w:color w:val="FFFFFF" w:themeColor="background1"/>
                                      </w:rPr>
                                      <w:t>This document</w:t>
                                    </w:r>
                                  </w:sdtContent>
                                </w:sdt>
                                <w:r>
                                  <w:rPr>
                                    <w:rFonts w:cstheme="minorHAnsi"/>
                                    <w:color w:val="FFFFFF" w:themeColor="background1"/>
                                  </w:rPr>
                                  <w:t xml:space="preserve"> describes the different user stories, their associated acceptance tests and the unit tests made when developing the </w:t>
                                </w:r>
                                <w:proofErr w:type="spellStart"/>
                                <w:r>
                                  <w:rPr>
                                    <w:rFonts w:cstheme="minorHAnsi"/>
                                    <w:color w:val="FFFFFF" w:themeColor="background1"/>
                                  </w:rPr>
                                  <w:t>ChalmersOnTheGo</w:t>
                                </w:r>
                                <w:proofErr w:type="spellEnd"/>
                                <w:r>
                                  <w:rPr>
                                    <w:rFonts w:cstheme="minorHAnsi"/>
                                    <w:color w:val="FFFFFF" w:themeColor="background1"/>
                                  </w:rPr>
                                  <w:t xml:space="preserve"> </w:t>
                                </w:r>
                                <w:proofErr w:type="spellStart"/>
                                <w:r>
                                  <w:rPr>
                                    <w:rFonts w:cstheme="minorHAnsi"/>
                                    <w:color w:val="FFFFFF" w:themeColor="background1"/>
                                  </w:rPr>
                                  <w:t>Androis</w:t>
                                </w:r>
                                <w:proofErr w:type="spellEnd"/>
                                <w:r>
                                  <w:rPr>
                                    <w:rFonts w:cstheme="minorHAnsi"/>
                                    <w:color w:val="FFFFFF" w:themeColor="background1"/>
                                  </w:rPr>
                                  <w:t xml:space="preserve"> application.</w:t>
                                </w:r>
                              </w:p>
                            </w:txbxContent>
                          </wps:txbx>
                          <wps:bodyPr rot="0" vert="horz" wrap="square" lIns="228600" tIns="228600" rIns="914400" bIns="228600" anchor="t" anchorCtr="0" upright="1">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21.75pt;margin-top:423.75pt;width:552.25pt;height:2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" o:allowincell="f" fillcolor="#7f7f7f [1612]" stroked="f">
                    <v:textbox inset="18pt,18pt,1in,18pt">
                      <w:txbxContent>
                        <w:sdt>
                          <w:sdtPr>
                            <w:rPr>
                              <w:rFonts w:eastAsiaTheme="majorEastAsia" w:cstheme="minorHAnsi"/>
                              <w:color w:val="FFFFFF" w:themeColor="background1"/>
                              <w:sz w:val="38"/>
                              <w:szCs w:val="38"/>
                              <w:lang w:val="en-US"/>
                            </w:rPr>
                            <w:alias w:val="Författare"/>
                            <w:id w:val="-513768102"/>
                            <w:dataBinding w:prefixMappings="xmlns:ns0='http://schemas.openxmlformats.org/package/2006/metadata/core-properties' xmlns:ns1='http://purl.org/dc/elements/1.1/'" w:xpath="/ns0:coreProperties[1]/ns1:creator[1]" w:storeItemID="{6C3C8BC8-F283-45AE-878A-BAB7291924A1}"/>
                            <w:text/>
                          </w:sdtPr>
                          <w:sdtEndPr/>
                          <w:sdtContent>
                            <w:p w14:paraId="0E3784FF" w14:textId="77777777" w:rsidR="00A264CE" w:rsidRPr="00FA71DF" w:rsidRDefault="00A264CE" w:rsidP="006946D6">
                              <w:pPr>
                                <w:contextualSpacing/>
                                <w:rPr>
                                  <w:rFonts w:eastAsiaTheme="majorEastAsia" w:cstheme="minorHAnsi"/>
                                  <w:color w:val="FFFFFF" w:themeColor="background1"/>
                                  <w:sz w:val="38"/>
                                  <w:szCs w:val="38"/>
                                </w:rPr>
                              </w:pPr>
                              <w:r w:rsidRPr="00056F70">
                                <w:rPr>
                                  <w:rFonts w:eastAsiaTheme="majorEastAsia" w:cstheme="minorHAnsi"/>
                                  <w:color w:val="FFFFFF" w:themeColor="background1"/>
                                  <w:sz w:val="38"/>
                                  <w:szCs w:val="38"/>
                                  <w:lang w:val="en-US"/>
                                </w:rPr>
                                <w:t>Chalmers On The Go – the Complete Chalmers Experience</w:t>
                              </w:r>
                            </w:p>
                          </w:sdtContent>
                        </w:sdt>
                        <w:p w14:paraId="02F5E070" w14:textId="5B791368" w:rsidR="00A264CE" w:rsidRDefault="00A264CE" w:rsidP="006946D6">
                          <w:pPr>
                            <w:contextualSpacing/>
                            <w:rPr>
                              <w:rFonts w:cstheme="minorHAnsi"/>
                              <w:color w:val="FFFFFF" w:themeColor="background1"/>
                            </w:rPr>
                          </w:pPr>
                          <w:r>
                            <w:rPr>
                              <w:rFonts w:cstheme="minorHAnsi"/>
                              <w:color w:val="FFFFFF" w:themeColor="background1"/>
                            </w:rPr>
                            <w:t xml:space="preserve"> </w:t>
                          </w:r>
                          <w:sdt>
                            <w:sdtPr>
                              <w:rPr>
                                <w:rFonts w:cstheme="minorHAnsi"/>
                                <w:color w:val="FFFFFF" w:themeColor="background1"/>
                              </w:rPr>
                              <w:alias w:val="Sammanfattning"/>
                              <w:id w:val="695584399"/>
                              <w:dataBinding w:prefixMappings="xmlns:ns0='http://schemas.microsoft.com/office/2006/coverPageProps'" w:xpath="/ns0:CoverPageProperties[1]/ns0:Abstract[1]" w:storeItemID="{55AF091B-3C7A-41E3-B477-F2FDAA23CFDA}"/>
                              <w:text/>
                            </w:sdtPr>
                            <w:sdtEndPr/>
                            <w:sdtContent>
                              <w:r>
                                <w:rPr>
                                  <w:rFonts w:cstheme="minorHAnsi"/>
                                  <w:color w:val="FFFFFF" w:themeColor="background1"/>
                                </w:rPr>
                                <w:t>This document</w:t>
                              </w:r>
                            </w:sdtContent>
                          </w:sdt>
                          <w:r>
                            <w:rPr>
                              <w:rFonts w:cstheme="minorHAnsi"/>
                              <w:color w:val="FFFFFF" w:themeColor="background1"/>
                            </w:rPr>
                            <w:t xml:space="preserve"> describes the different user stories, their associated acceptance tests and the unit tests made when developing the </w:t>
                          </w:r>
                          <w:proofErr w:type="spellStart"/>
                          <w:r>
                            <w:rPr>
                              <w:rFonts w:cstheme="minorHAnsi"/>
                              <w:color w:val="FFFFFF" w:themeColor="background1"/>
                            </w:rPr>
                            <w:t>ChalmersOnTheGo</w:t>
                          </w:r>
                          <w:proofErr w:type="spellEnd"/>
                          <w:r>
                            <w:rPr>
                              <w:rFonts w:cstheme="minorHAnsi"/>
                              <w:color w:val="FFFFFF" w:themeColor="background1"/>
                            </w:rPr>
                            <w:t xml:space="preserve"> </w:t>
                          </w:r>
                          <w:proofErr w:type="spellStart"/>
                          <w:r>
                            <w:rPr>
                              <w:rFonts w:cstheme="minorHAnsi"/>
                              <w:color w:val="FFFFFF" w:themeColor="background1"/>
                            </w:rPr>
                            <w:t>Androis</w:t>
                          </w:r>
                          <w:proofErr w:type="spellEnd"/>
                          <w:r>
                            <w:rPr>
                              <w:rFonts w:cstheme="minorHAnsi"/>
                              <w:color w:val="FFFFFF" w:themeColor="background1"/>
                            </w:rPr>
                            <w:t xml:space="preserve"> application.</w:t>
                          </w:r>
                        </w:p>
                      </w:txbxContent>
                    </v:textbox>
                    <w10:wrap anchorx="page" anchory="page"/>
                    <w10:anchorlock/>
                  </v:rect>
                </w:pict>
              </mc:Fallback>
            </mc:AlternateContent>
          </w:r>
          <w:r w:rsidRPr="00F4708F">
            <w:rPr>
              <w:noProof/>
              <w:lang w:val="sv-SE"/>
            </w:rPr>
            <mc:AlternateContent>
              <mc:Choice Requires="wps">
                <w:drawing>
                  <wp:anchor distT="0" distB="0" distL="114300" distR="114300" simplePos="0" relativeHeight="251662336" behindDoc="0" locked="1" layoutInCell="0" allowOverlap="1" wp14:anchorId="50D68E45" wp14:editId="6E28AAFC">
                    <wp:simplePos x="0" y="0"/>
                    <wp:positionH relativeFrom="page">
                      <wp:posOffset>213995</wp:posOffset>
                    </wp:positionH>
                    <wp:positionV relativeFrom="page">
                      <wp:posOffset>4214495</wp:posOffset>
                    </wp:positionV>
                    <wp:extent cx="7012940" cy="834390"/>
                    <wp:effectExtent l="0" t="0" r="0" b="3810"/>
                    <wp:wrapNone/>
                    <wp:docPr id="11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834390"/>
                            </a:xfrm>
                            <a:prstGeom prst="rect">
                              <a:avLst/>
                            </a:prstGeom>
                            <a:solidFill>
                              <a:srgbClr val="000000">
                                <a:alpha val="7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ajorEastAsia" w:hAnsiTheme="minorHAnsi" w:cstheme="minorHAnsi"/>
                                    <w:color w:val="FFFFFF" w:themeColor="background1"/>
                                    <w:sz w:val="72"/>
                                    <w:szCs w:val="52"/>
                                  </w:rPr>
                                  <w:alias w:val="Rubrik"/>
                                  <w:id w:val="-1995643181"/>
                                  <w:dataBinding w:prefixMappings="xmlns:ns0='http://schemas.openxmlformats.org/package/2006/metadata/core-properties' xmlns:ns1='http://purl.org/dc/elements/1.1/'" w:xpath="/ns0:coreProperties[1]/ns1:title[1]" w:storeItemID="{6C3C8BC8-F283-45AE-878A-BAB7291924A1}"/>
                                  <w:text/>
                                </w:sdtPr>
                                <w:sdtEndPr/>
                                <w:sdtContent>
                                  <w:p w14:paraId="51052D41" w14:textId="5B3BD3B1" w:rsidR="0019651C" w:rsidRDefault="0019651C">
                                    <w:pPr>
                                      <w:pStyle w:val="Ingetavstnd"/>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 xml:space="preserve">Test </w:t>
                                    </w:r>
                                    <w:proofErr w:type="spellStart"/>
                                    <w:r>
                                      <w:rPr>
                                        <w:rFonts w:asciiTheme="minorHAnsi" w:eastAsiaTheme="majorEastAsia" w:hAnsiTheme="minorHAnsi" w:cstheme="minorHAnsi"/>
                                        <w:color w:val="FFFFFF" w:themeColor="background1"/>
                                        <w:sz w:val="72"/>
                                        <w:szCs w:val="52"/>
                                      </w:rPr>
                                      <w:t>Report</w:t>
                                    </w:r>
                                    <w:proofErr w:type="spellEnd"/>
                                  </w:p>
                                </w:sdtContent>
                              </w:sdt>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id="Rectangle 82" o:spid="_x0000_s1029" style="position:absolute;margin-left:16.85pt;margin-top:331.85pt;width:552.2pt;height:65.7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" o:allowincell="f" fillcolor="black" stroked="f">
                    <v:fill opacity="46003f"/>
                    <v:textbox style="mso-fit-shape-to-text:t" inset="18pt,,1in">
                      <w:txbxContent>
                        <w:sdt>
                          <w:sdtPr>
                            <w:rPr>
                              <w:rFonts w:asciiTheme="minorHAnsi" w:eastAsiaTheme="majorEastAsia" w:hAnsiTheme="minorHAnsi" w:cstheme="minorHAnsi"/>
                              <w:color w:val="FFFFFF" w:themeColor="background1"/>
                              <w:sz w:val="72"/>
                              <w:szCs w:val="52"/>
                            </w:rPr>
                            <w:alias w:val="Rubrik"/>
                            <w:id w:val="-1995643181"/>
                            <w:dataBinding w:prefixMappings="xmlns:ns0='http://schemas.openxmlformats.org/package/2006/metadata/core-properties' xmlns:ns1='http://purl.org/dc/elements/1.1/'" w:xpath="/ns0:coreProperties[1]/ns1:title[1]" w:storeItemID="{6C3C8BC8-F283-45AE-878A-BAB7291924A1}"/>
                            <w:text/>
                          </w:sdtPr>
                          <w:sdtEndPr/>
                          <w:sdtContent>
                            <w:p w14:paraId="51052D41" w14:textId="5B3BD3B1" w:rsidR="00A264CE" w:rsidRDefault="00A264CE">
                              <w:pPr>
                                <w:pStyle w:val="Ingetavstnd"/>
                                <w:snapToGrid w:val="0"/>
                                <w:spacing w:before="120" w:after="240"/>
                                <w:rPr>
                                  <w:rFonts w:asciiTheme="minorHAnsi" w:eastAsiaTheme="majorEastAsia" w:hAnsiTheme="minorHAnsi" w:cstheme="minorHAnsi"/>
                                  <w:color w:val="FFFFFF" w:themeColor="background1"/>
                                  <w:sz w:val="72"/>
                                  <w:szCs w:val="52"/>
                                </w:rPr>
                              </w:pPr>
                              <w:r>
                                <w:rPr>
                                  <w:rFonts w:asciiTheme="minorHAnsi" w:eastAsiaTheme="majorEastAsia" w:hAnsiTheme="minorHAnsi" w:cstheme="minorHAnsi"/>
                                  <w:color w:val="FFFFFF" w:themeColor="background1"/>
                                  <w:sz w:val="72"/>
                                  <w:szCs w:val="52"/>
                                </w:rPr>
                                <w:t xml:space="preserve">Test </w:t>
                              </w:r>
                              <w:proofErr w:type="spellStart"/>
                              <w:r>
                                <w:rPr>
                                  <w:rFonts w:asciiTheme="minorHAnsi" w:eastAsiaTheme="majorEastAsia" w:hAnsiTheme="minorHAnsi" w:cstheme="minorHAnsi"/>
                                  <w:color w:val="FFFFFF" w:themeColor="background1"/>
                                  <w:sz w:val="72"/>
                                  <w:szCs w:val="52"/>
                                </w:rPr>
                                <w:t>Report</w:t>
                              </w:r>
                              <w:proofErr w:type="spellEnd"/>
                            </w:p>
                          </w:sdtContent>
                        </w:sdt>
                      </w:txbxContent>
                    </v:textbox>
                    <w10:wrap anchorx="page" anchory="page"/>
                    <w10:anchorlock/>
                  </v:rect>
                </w:pict>
              </mc:Fallback>
            </mc:AlternateContent>
          </w:r>
          <w:r w:rsidRPr="00F4708F">
            <w:rPr>
              <w:noProof/>
              <w:lang w:val="sv-SE"/>
            </w:rPr>
            <w:drawing>
              <wp:anchor distT="0" distB="0" distL="114300" distR="114300" simplePos="0" relativeHeight="251659264" behindDoc="1" locked="1" layoutInCell="0" allowOverlap="1" wp14:anchorId="352CE246" wp14:editId="15F1619D">
                <wp:simplePos x="0" y="0"/>
                <wp:positionH relativeFrom="page">
                  <wp:posOffset>1699895</wp:posOffset>
                </wp:positionH>
                <wp:positionV relativeFrom="page">
                  <wp:posOffset>328295</wp:posOffset>
                </wp:positionV>
                <wp:extent cx="4000500" cy="4000500"/>
                <wp:effectExtent l="228600" t="0" r="342900" b="292100"/>
                <wp:wrapNone/>
                <wp:docPr id="113"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ve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00500" cy="400050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46D6" w:rsidRPr="00F4708F">
            <w:rPr>
              <w:rFonts w:asciiTheme="majorHAnsi" w:eastAsiaTheme="majorEastAsia" w:hAnsiTheme="majorHAnsi" w:cstheme="majorBidi"/>
              <w:noProof/>
              <w:color w:val="343437" w:themeColor="text2" w:themeShade="BF"/>
              <w:spacing w:val="5"/>
              <w:kern w:val="28"/>
              <w:sz w:val="52"/>
              <w:szCs w:val="52"/>
              <w:lang w:val="sv-SE"/>
            </w:rPr>
            <mc:AlternateContent>
              <mc:Choice Requires="wps">
                <w:drawing>
                  <wp:anchor distT="0" distB="0" distL="114300" distR="114300" simplePos="0" relativeHeight="251669504" behindDoc="0" locked="0" layoutInCell="1" allowOverlap="1" wp14:anchorId="683A70C4" wp14:editId="2504F9E7">
                    <wp:simplePos x="0" y="0"/>
                    <wp:positionH relativeFrom="column">
                      <wp:posOffset>-571500</wp:posOffset>
                    </wp:positionH>
                    <wp:positionV relativeFrom="paragraph">
                      <wp:posOffset>-571500</wp:posOffset>
                    </wp:positionV>
                    <wp:extent cx="6972300" cy="342900"/>
                    <wp:effectExtent l="0" t="0" r="0" b="12700"/>
                    <wp:wrapSquare wrapText="bothSides"/>
                    <wp:docPr id="5" name="Textruta 5"/>
                    <wp:cNvGraphicFramePr/>
                    <a:graphic xmlns:a="http://schemas.openxmlformats.org/drawingml/2006/main">
                      <a:graphicData uri="http://schemas.microsoft.com/office/word/2010/wordprocessingShape">
                        <wps:wsp>
                          <wps:cNvSpPr txBox="1"/>
                          <wps:spPr>
                            <a:xfrm>
                              <a:off x="0" y="0"/>
                              <a:ext cx="6972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EE8FAF" w14:textId="2B6A5FFC" w:rsidR="0019651C" w:rsidRPr="005E54DE" w:rsidRDefault="0019651C" w:rsidP="006946D6">
                                <w:pPr>
                                  <w:jc w:val="center"/>
                                  <w:rPr>
                                    <w:b/>
                                    <w:bCs/>
                                    <w:color w:val="FFFFFF" w:themeColor="background1"/>
                                    <w:sz w:val="22"/>
                                    <w:szCs w:val="22"/>
                                  </w:rPr>
                                </w:pPr>
                                <w:r w:rsidRPr="005E54DE">
                                  <w:rPr>
                                    <w:bCs/>
                                    <w:color w:val="FFFFFF" w:themeColor="background1"/>
                                    <w:sz w:val="22"/>
                                    <w:szCs w:val="22"/>
                                  </w:rPr>
                                  <w:t>Software Engineering Project – DAT255 - lp4, 2013</w:t>
                                </w:r>
                                <w:r w:rsidRPr="005E54DE">
                                  <w:rPr>
                                    <w:b/>
                                    <w:bCs/>
                                    <w:color w:val="FFFFFF" w:themeColor="background1"/>
                                    <w:sz w:val="22"/>
                                    <w:szCs w:val="22"/>
                                  </w:rPr>
                                  <w:tab/>
                                </w:r>
                                <w:r w:rsidRPr="005E54DE">
                                  <w:rPr>
                                    <w:b/>
                                    <w:bCs/>
                                    <w:color w:val="FFFFFF" w:themeColor="background1"/>
                                    <w:sz w:val="22"/>
                                    <w:szCs w:val="22"/>
                                  </w:rPr>
                                  <w:tab/>
                                </w:r>
                                <w:r w:rsidRPr="005E54DE">
                                  <w:rPr>
                                    <w:color w:val="FFFFFF" w:themeColor="background1"/>
                                    <w:sz w:val="22"/>
                                    <w:szCs w:val="22"/>
                                  </w:rPr>
                                  <w:t xml:space="preserve">Chalmers University of Technology, </w:t>
                                </w:r>
                                <w:r>
                                  <w:rPr>
                                    <w:color w:val="FFFFFF" w:themeColor="background1"/>
                                    <w:sz w:val="22"/>
                                    <w:szCs w:val="22"/>
                                  </w:rPr>
                                  <w:fldChar w:fldCharType="begin"/>
                                </w:r>
                                <w:r>
                                  <w:rPr>
                                    <w:color w:val="FFFFFF" w:themeColor="background1"/>
                                    <w:sz w:val="22"/>
                                    <w:szCs w:val="22"/>
                                  </w:rPr>
                                  <w:instrText xml:space="preserve"> TIME \@ "dd.MM.yyyy" </w:instrText>
                                </w:r>
                                <w:r>
                                  <w:rPr>
                                    <w:color w:val="FFFFFF" w:themeColor="background1"/>
                                    <w:sz w:val="22"/>
                                    <w:szCs w:val="22"/>
                                  </w:rPr>
                                  <w:fldChar w:fldCharType="separate"/>
                                </w:r>
                                <w:r w:rsidR="00584F2F">
                                  <w:rPr>
                                    <w:noProof/>
                                    <w:color w:val="FFFFFF" w:themeColor="background1"/>
                                    <w:sz w:val="22"/>
                                    <w:szCs w:val="22"/>
                                  </w:rPr>
                                  <w:t>28.05.2013</w:t>
                                </w:r>
                                <w:r>
                                  <w:rPr>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ruta 5" o:spid="_x0000_s1030" type="#_x0000_t202" style="position:absolute;margin-left:-44.95pt;margin-top:-44.95pt;width:549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" filled="f" stroked="f">
                    <v:textbox>
                      <w:txbxContent>
                        <w:p w14:paraId="34EE8FAF" w14:textId="2B6A5FFC" w:rsidR="0019651C" w:rsidRPr="005E54DE" w:rsidRDefault="0019651C" w:rsidP="006946D6">
                          <w:pPr>
                            <w:jc w:val="center"/>
                            <w:rPr>
                              <w:b/>
                              <w:bCs/>
                              <w:color w:val="FFFFFF" w:themeColor="background1"/>
                              <w:sz w:val="22"/>
                              <w:szCs w:val="22"/>
                            </w:rPr>
                          </w:pPr>
                          <w:r w:rsidRPr="005E54DE">
                            <w:rPr>
                              <w:bCs/>
                              <w:color w:val="FFFFFF" w:themeColor="background1"/>
                              <w:sz w:val="22"/>
                              <w:szCs w:val="22"/>
                            </w:rPr>
                            <w:t>Software Engineering Project – DAT255 - lp4, 2013</w:t>
                          </w:r>
                          <w:r w:rsidRPr="005E54DE">
                            <w:rPr>
                              <w:b/>
                              <w:bCs/>
                              <w:color w:val="FFFFFF" w:themeColor="background1"/>
                              <w:sz w:val="22"/>
                              <w:szCs w:val="22"/>
                            </w:rPr>
                            <w:tab/>
                          </w:r>
                          <w:r w:rsidRPr="005E54DE">
                            <w:rPr>
                              <w:b/>
                              <w:bCs/>
                              <w:color w:val="FFFFFF" w:themeColor="background1"/>
                              <w:sz w:val="22"/>
                              <w:szCs w:val="22"/>
                            </w:rPr>
                            <w:tab/>
                          </w:r>
                          <w:r w:rsidRPr="005E54DE">
                            <w:rPr>
                              <w:color w:val="FFFFFF" w:themeColor="background1"/>
                              <w:sz w:val="22"/>
                              <w:szCs w:val="22"/>
                            </w:rPr>
                            <w:t xml:space="preserve">Chalmers University of Technology, </w:t>
                          </w:r>
                          <w:r>
                            <w:rPr>
                              <w:color w:val="FFFFFF" w:themeColor="background1"/>
                              <w:sz w:val="22"/>
                              <w:szCs w:val="22"/>
                            </w:rPr>
                            <w:fldChar w:fldCharType="begin"/>
                          </w:r>
                          <w:r>
                            <w:rPr>
                              <w:color w:val="FFFFFF" w:themeColor="background1"/>
                              <w:sz w:val="22"/>
                              <w:szCs w:val="22"/>
                            </w:rPr>
                            <w:instrText xml:space="preserve"> TIME \@ "dd.MM.yyyy" </w:instrText>
                          </w:r>
                          <w:r>
                            <w:rPr>
                              <w:color w:val="FFFFFF" w:themeColor="background1"/>
                              <w:sz w:val="22"/>
                              <w:szCs w:val="22"/>
                            </w:rPr>
                            <w:fldChar w:fldCharType="separate"/>
                          </w:r>
                          <w:r w:rsidR="00584F2F">
                            <w:rPr>
                              <w:noProof/>
                              <w:color w:val="FFFFFF" w:themeColor="background1"/>
                              <w:sz w:val="22"/>
                              <w:szCs w:val="22"/>
                            </w:rPr>
                            <w:t>28.05.2013</w:t>
                          </w:r>
                          <w:r>
                            <w:rPr>
                              <w:color w:val="FFFFFF" w:themeColor="background1"/>
                              <w:sz w:val="22"/>
                              <w:szCs w:val="22"/>
                            </w:rPr>
                            <w:fldChar w:fldCharType="end"/>
                          </w:r>
                        </w:p>
                      </w:txbxContent>
                    </v:textbox>
                    <w10:wrap type="square"/>
                  </v:shape>
                </w:pict>
              </mc:Fallback>
            </mc:AlternateContent>
          </w:r>
          <w:r w:rsidRPr="00F4708F">
            <w:rPr>
              <w:noProof/>
              <w:lang w:val="sv-SE"/>
            </w:rPr>
            <mc:AlternateContent>
              <mc:Choice Requires="wps">
                <w:drawing>
                  <wp:anchor distT="0" distB="0" distL="114300" distR="114300" simplePos="0" relativeHeight="251660288" behindDoc="1" locked="1" layoutInCell="0" allowOverlap="1" wp14:anchorId="4AF3DF92" wp14:editId="08D4B6EA">
                    <wp:simplePos x="0" y="0"/>
                    <wp:positionH relativeFrom="page">
                      <wp:posOffset>276225</wp:posOffset>
                    </wp:positionH>
                    <wp:positionV relativeFrom="page">
                      <wp:posOffset>276225</wp:posOffset>
                    </wp:positionV>
                    <wp:extent cx="7013448" cy="323850"/>
                    <wp:effectExtent l="0" t="0" r="0" b="0"/>
                    <wp:wrapNone/>
                    <wp:docPr id="42"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323850"/>
                            </a:xfrm>
                            <a:prstGeom prst="rect">
                              <a:avLst/>
                            </a:prstGeom>
                            <a:solidFill>
                              <a:schemeClr val="accent5">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26" style="position:absolute;margin-left:21.75pt;margin-top:21.75pt;width:552.25pt;height:25.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E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qbsYkU300n05t5mlkGxbnakQ/vNXYibkpJTD6hw/7Rh8gGinNK&#10;Yo+mrR5aY1IQbabXhsQe2CCglLZhnsrNrmO6w/linufnZ5MzY0lC9tdoxkZMixF9eHg40cmHAxso&#10;uLMTsbMyg8IbrI6sEuHgUf5TvGmQfkjRsz9L6b/vgLQU5oNlpd+NZ7No6OuAroPNdQBWMVQpgxTD&#10;dh2GT7Bz1G4bfmmcurZ4x9Op2yRc5DewOs2UPZi6Pv2XaPLrOGX9+tWrnwA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DdEJ&#10;AxUCAAAdBAAADgAAAAAAAAAAAAAAAAAsAgAAZHJzL2Uyb0RvYy54bWxQSwECLQAUAAYACAAAACEA&#10;c2Fk9twAAAAJAQAADwAAAAAAAAAAAAAAAABtBAAAZHJzL2Rvd25yZXYueG1sUEsFBgAAAAAEAAQA&#10;8wAAAHYFAAAAAA==&#10;" o:allowincell="f" fillcolor="#75614b [2408]" stroked="f">
                    <v:textbox inset=",7.2pt,,7.2pt"/>
                    <w10:wrap anchorx="page" anchory="page"/>
                    <w10:anchorlock/>
                  </v:rect>
                </w:pict>
              </mc:Fallback>
            </mc:AlternateContent>
          </w:r>
        </w:p>
        <w:p w14:paraId="103EC00B" w14:textId="77777777" w:rsidR="00FA71DF" w:rsidRPr="00F4708F" w:rsidRDefault="00FA71DF"/>
        <w:p w14:paraId="525A119B" w14:textId="77777777" w:rsidR="00FA71DF" w:rsidRPr="00F4708F" w:rsidRDefault="00FA71DF">
          <w:pPr>
            <w:rPr>
              <w:rFonts w:asciiTheme="majorHAnsi" w:eastAsiaTheme="majorEastAsia" w:hAnsiTheme="majorHAnsi" w:cstheme="majorBidi"/>
              <w:color w:val="343437" w:themeColor="text2" w:themeShade="BF"/>
              <w:spacing w:val="5"/>
              <w:kern w:val="28"/>
              <w:sz w:val="52"/>
              <w:szCs w:val="52"/>
            </w:rPr>
          </w:pPr>
          <w:r w:rsidRPr="00F4708F">
            <w:rPr>
              <w:rFonts w:asciiTheme="majorHAnsi" w:eastAsiaTheme="majorEastAsia" w:hAnsiTheme="majorHAnsi" w:cstheme="majorBidi"/>
              <w:color w:val="343437" w:themeColor="text2" w:themeShade="BF"/>
              <w:spacing w:val="5"/>
              <w:kern w:val="28"/>
              <w:sz w:val="52"/>
              <w:szCs w:val="52"/>
            </w:rPr>
            <w:br w:type="page"/>
          </w:r>
        </w:p>
      </w:sdtContent>
    </w:sdt>
    <w:p w14:paraId="64623635" w14:textId="77FD33F0" w:rsidR="00974F9F" w:rsidRPr="00F4708F" w:rsidRDefault="00C6790E" w:rsidP="00743EB1">
      <w:pPr>
        <w:pStyle w:val="Rubrik"/>
      </w:pPr>
      <w:r w:rsidRPr="00F4708F">
        <w:lastRenderedPageBreak/>
        <w:t>Test Report</w:t>
      </w:r>
    </w:p>
    <w:sdt>
      <w:sdtPr>
        <w:rPr>
          <w:rFonts w:asciiTheme="minorHAnsi" w:eastAsiaTheme="minorEastAsia" w:hAnsiTheme="minorHAnsi" w:cstheme="minorBidi"/>
          <w:b w:val="0"/>
          <w:bCs w:val="0"/>
          <w:color w:val="auto"/>
          <w:sz w:val="24"/>
          <w:szCs w:val="24"/>
          <w:lang w:val="en-GB"/>
        </w:rPr>
        <w:id w:val="-569728240"/>
        <w:docPartObj>
          <w:docPartGallery w:val="Table of Contents"/>
          <w:docPartUnique/>
        </w:docPartObj>
      </w:sdtPr>
      <w:sdtEndPr>
        <w:rPr>
          <w:noProof/>
        </w:rPr>
      </w:sdtEndPr>
      <w:sdtContent>
        <w:p w14:paraId="26C6735C" w14:textId="77777777" w:rsidR="00743EB1" w:rsidRPr="00F4708F" w:rsidRDefault="00743EB1">
          <w:pPr>
            <w:pStyle w:val="Innehllsfrteckningsrubrik"/>
            <w:rPr>
              <w:lang w:val="en-GB"/>
            </w:rPr>
          </w:pPr>
          <w:r w:rsidRPr="00F4708F">
            <w:rPr>
              <w:lang w:val="en-GB"/>
            </w:rPr>
            <w:t>Table of Contents</w:t>
          </w:r>
        </w:p>
        <w:p w14:paraId="6F3A2BD7" w14:textId="77777777" w:rsidR="00E23B2F" w:rsidRDefault="00743EB1">
          <w:pPr>
            <w:pStyle w:val="Innehll1"/>
            <w:tabs>
              <w:tab w:val="left" w:pos="370"/>
              <w:tab w:val="right" w:leader="dot" w:pos="9056"/>
            </w:tabs>
            <w:rPr>
              <w:b w:val="0"/>
              <w:caps w:val="0"/>
              <w:noProof/>
              <w:sz w:val="24"/>
              <w:szCs w:val="24"/>
              <w:lang w:val="sv-SE" w:eastAsia="ja-JP"/>
            </w:rPr>
          </w:pPr>
          <w:r w:rsidRPr="00F4708F">
            <w:rPr>
              <w:caps w:val="0"/>
            </w:rPr>
            <w:fldChar w:fldCharType="begin"/>
          </w:r>
          <w:r w:rsidRPr="00F4708F">
            <w:rPr>
              <w:caps w:val="0"/>
            </w:rPr>
            <w:instrText xml:space="preserve"> TOC \o "1-3" </w:instrText>
          </w:r>
          <w:r w:rsidRPr="00F4708F">
            <w:rPr>
              <w:caps w:val="0"/>
            </w:rPr>
            <w:fldChar w:fldCharType="separate"/>
          </w:r>
          <w:r w:rsidR="00E23B2F">
            <w:rPr>
              <w:noProof/>
            </w:rPr>
            <w:t>1</w:t>
          </w:r>
          <w:r w:rsidR="00E23B2F">
            <w:rPr>
              <w:b w:val="0"/>
              <w:caps w:val="0"/>
              <w:noProof/>
              <w:sz w:val="24"/>
              <w:szCs w:val="24"/>
              <w:lang w:val="sv-SE" w:eastAsia="ja-JP"/>
            </w:rPr>
            <w:tab/>
          </w:r>
          <w:r w:rsidR="00E23B2F">
            <w:rPr>
              <w:noProof/>
            </w:rPr>
            <w:t>User stories</w:t>
          </w:r>
          <w:r w:rsidR="00E23B2F">
            <w:rPr>
              <w:noProof/>
            </w:rPr>
            <w:tab/>
          </w:r>
          <w:r w:rsidR="00E23B2F">
            <w:rPr>
              <w:noProof/>
            </w:rPr>
            <w:fldChar w:fldCharType="begin"/>
          </w:r>
          <w:r w:rsidR="00E23B2F">
            <w:rPr>
              <w:noProof/>
            </w:rPr>
            <w:instrText xml:space="preserve"> PAGEREF _Toc231034213 \h </w:instrText>
          </w:r>
          <w:r w:rsidR="00E23B2F">
            <w:rPr>
              <w:noProof/>
            </w:rPr>
          </w:r>
          <w:r w:rsidR="00E23B2F">
            <w:rPr>
              <w:noProof/>
            </w:rPr>
            <w:fldChar w:fldCharType="separate"/>
          </w:r>
          <w:r w:rsidR="00E23B2F">
            <w:rPr>
              <w:noProof/>
            </w:rPr>
            <w:t>2</w:t>
          </w:r>
          <w:r w:rsidR="00E23B2F">
            <w:rPr>
              <w:noProof/>
            </w:rPr>
            <w:fldChar w:fldCharType="end"/>
          </w:r>
        </w:p>
        <w:p w14:paraId="25B0C04F" w14:textId="77777777" w:rsidR="00E23B2F" w:rsidRDefault="00E23B2F">
          <w:pPr>
            <w:pStyle w:val="Innehll1"/>
            <w:tabs>
              <w:tab w:val="left" w:pos="370"/>
              <w:tab w:val="right" w:leader="dot" w:pos="9056"/>
            </w:tabs>
            <w:rPr>
              <w:b w:val="0"/>
              <w:caps w:val="0"/>
              <w:noProof/>
              <w:sz w:val="24"/>
              <w:szCs w:val="24"/>
              <w:lang w:val="sv-SE" w:eastAsia="ja-JP"/>
            </w:rPr>
          </w:pPr>
          <w:r>
            <w:rPr>
              <w:noProof/>
            </w:rPr>
            <w:t>2</w:t>
          </w:r>
          <w:r>
            <w:rPr>
              <w:b w:val="0"/>
              <w:caps w:val="0"/>
              <w:noProof/>
              <w:sz w:val="24"/>
              <w:szCs w:val="24"/>
              <w:lang w:val="sv-SE" w:eastAsia="ja-JP"/>
            </w:rPr>
            <w:tab/>
          </w:r>
          <w:r>
            <w:rPr>
              <w:noProof/>
            </w:rPr>
            <w:t>Testing</w:t>
          </w:r>
          <w:r>
            <w:rPr>
              <w:noProof/>
            </w:rPr>
            <w:tab/>
          </w:r>
          <w:r>
            <w:rPr>
              <w:noProof/>
            </w:rPr>
            <w:fldChar w:fldCharType="begin"/>
          </w:r>
          <w:r>
            <w:rPr>
              <w:noProof/>
            </w:rPr>
            <w:instrText xml:space="preserve"> PAGEREF _Toc231034214 \h </w:instrText>
          </w:r>
          <w:r>
            <w:rPr>
              <w:noProof/>
            </w:rPr>
          </w:r>
          <w:r>
            <w:rPr>
              <w:noProof/>
            </w:rPr>
            <w:fldChar w:fldCharType="separate"/>
          </w:r>
          <w:r>
            <w:rPr>
              <w:noProof/>
            </w:rPr>
            <w:t>4</w:t>
          </w:r>
          <w:r>
            <w:rPr>
              <w:noProof/>
            </w:rPr>
            <w:fldChar w:fldCharType="end"/>
          </w:r>
        </w:p>
        <w:p w14:paraId="08CE4B14" w14:textId="77777777" w:rsidR="00E23B2F" w:rsidRDefault="00E23B2F">
          <w:pPr>
            <w:pStyle w:val="Innehll2"/>
            <w:tabs>
              <w:tab w:val="left" w:pos="769"/>
              <w:tab w:val="right" w:leader="dot" w:pos="9056"/>
            </w:tabs>
            <w:rPr>
              <w:smallCaps w:val="0"/>
              <w:noProof/>
              <w:sz w:val="24"/>
              <w:szCs w:val="24"/>
              <w:lang w:val="sv-SE" w:eastAsia="ja-JP"/>
            </w:rPr>
          </w:pPr>
          <w:r>
            <w:rPr>
              <w:noProof/>
            </w:rPr>
            <w:t>2.1</w:t>
          </w:r>
          <w:r>
            <w:rPr>
              <w:smallCaps w:val="0"/>
              <w:noProof/>
              <w:sz w:val="24"/>
              <w:szCs w:val="24"/>
              <w:lang w:val="sv-SE" w:eastAsia="ja-JP"/>
            </w:rPr>
            <w:tab/>
          </w:r>
          <w:r>
            <w:rPr>
              <w:noProof/>
            </w:rPr>
            <w:t>Acceptance tests</w:t>
          </w:r>
          <w:r>
            <w:rPr>
              <w:noProof/>
            </w:rPr>
            <w:tab/>
          </w:r>
          <w:r>
            <w:rPr>
              <w:noProof/>
            </w:rPr>
            <w:fldChar w:fldCharType="begin"/>
          </w:r>
          <w:r>
            <w:rPr>
              <w:noProof/>
            </w:rPr>
            <w:instrText xml:space="preserve"> PAGEREF _Toc231034215 \h </w:instrText>
          </w:r>
          <w:r>
            <w:rPr>
              <w:noProof/>
            </w:rPr>
          </w:r>
          <w:r>
            <w:rPr>
              <w:noProof/>
            </w:rPr>
            <w:fldChar w:fldCharType="separate"/>
          </w:r>
          <w:r>
            <w:rPr>
              <w:noProof/>
            </w:rPr>
            <w:t>4</w:t>
          </w:r>
          <w:r>
            <w:rPr>
              <w:noProof/>
            </w:rPr>
            <w:fldChar w:fldCharType="end"/>
          </w:r>
        </w:p>
        <w:p w14:paraId="6D22F077" w14:textId="77777777" w:rsidR="00E23B2F" w:rsidRDefault="00E23B2F">
          <w:pPr>
            <w:pStyle w:val="Innehll2"/>
            <w:tabs>
              <w:tab w:val="left" w:pos="769"/>
              <w:tab w:val="right" w:leader="dot" w:pos="9056"/>
            </w:tabs>
            <w:rPr>
              <w:smallCaps w:val="0"/>
              <w:noProof/>
              <w:sz w:val="24"/>
              <w:szCs w:val="24"/>
              <w:lang w:val="sv-SE" w:eastAsia="ja-JP"/>
            </w:rPr>
          </w:pPr>
          <w:r>
            <w:rPr>
              <w:noProof/>
            </w:rPr>
            <w:t>2.2</w:t>
          </w:r>
          <w:r>
            <w:rPr>
              <w:smallCaps w:val="0"/>
              <w:noProof/>
              <w:sz w:val="24"/>
              <w:szCs w:val="24"/>
              <w:lang w:val="sv-SE" w:eastAsia="ja-JP"/>
            </w:rPr>
            <w:tab/>
          </w:r>
          <w:r>
            <w:rPr>
              <w:noProof/>
            </w:rPr>
            <w:t>Unit tests</w:t>
          </w:r>
          <w:r>
            <w:rPr>
              <w:noProof/>
            </w:rPr>
            <w:tab/>
          </w:r>
          <w:r>
            <w:rPr>
              <w:noProof/>
            </w:rPr>
            <w:fldChar w:fldCharType="begin"/>
          </w:r>
          <w:r>
            <w:rPr>
              <w:noProof/>
            </w:rPr>
            <w:instrText xml:space="preserve"> PAGEREF _Toc231034216 \h </w:instrText>
          </w:r>
          <w:r>
            <w:rPr>
              <w:noProof/>
            </w:rPr>
          </w:r>
          <w:r>
            <w:rPr>
              <w:noProof/>
            </w:rPr>
            <w:fldChar w:fldCharType="separate"/>
          </w:r>
          <w:r>
            <w:rPr>
              <w:noProof/>
            </w:rPr>
            <w:t>14</w:t>
          </w:r>
          <w:r>
            <w:rPr>
              <w:noProof/>
            </w:rPr>
            <w:fldChar w:fldCharType="end"/>
          </w:r>
        </w:p>
        <w:p w14:paraId="3D42AE68" w14:textId="77777777" w:rsidR="006946D6" w:rsidRPr="00F4708F" w:rsidRDefault="00743EB1" w:rsidP="00743EB1">
          <w:pPr>
            <w:rPr>
              <w:noProof/>
            </w:rPr>
          </w:pPr>
          <w:r w:rsidRPr="00F4708F">
            <w:rPr>
              <w:caps/>
              <w:sz w:val="22"/>
              <w:szCs w:val="22"/>
            </w:rPr>
            <w:fldChar w:fldCharType="end"/>
          </w:r>
        </w:p>
      </w:sdtContent>
    </w:sdt>
    <w:p w14:paraId="1A2F2261" w14:textId="0617F42A" w:rsidR="00B74C76" w:rsidRPr="00F4708F" w:rsidRDefault="009B08DA" w:rsidP="00456BAA">
      <w:pPr>
        <w:pStyle w:val="Rubrik1"/>
      </w:pPr>
      <w:bookmarkStart w:id="0" w:name="_Toc231034213"/>
      <w:r w:rsidRPr="00F4708F">
        <w:t>User stories</w:t>
      </w:r>
      <w:bookmarkEnd w:id="0"/>
    </w:p>
    <w:p w14:paraId="1D46AE18" w14:textId="68FA4EE6" w:rsidR="00B74C76" w:rsidRPr="00F4708F" w:rsidRDefault="00057709" w:rsidP="003368D1">
      <w:r w:rsidRPr="00F4708F">
        <w:t xml:space="preserve">Below you will find a complete list of user stories, used while developing the </w:t>
      </w:r>
      <w:proofErr w:type="spellStart"/>
      <w:r w:rsidRPr="00F4708F">
        <w:t>ChalmersOnTheGo</w:t>
      </w:r>
      <w:proofErr w:type="spellEnd"/>
      <w:r w:rsidRPr="00F4708F">
        <w:t xml:space="preserve"> application. </w:t>
      </w:r>
      <w:r w:rsidR="008F15A0" w:rsidRPr="00F4708F">
        <w:t xml:space="preserve">Their presented order is not an internal prioritising between the stories. </w:t>
      </w:r>
      <w:r w:rsidR="009573F4" w:rsidRPr="00F4708F">
        <w:t xml:space="preserve">Please note that </w:t>
      </w:r>
      <w:r w:rsidR="00B74C76" w:rsidRPr="00F4708F">
        <w:t xml:space="preserve">some user stories </w:t>
      </w:r>
      <w:r w:rsidR="009573F4" w:rsidRPr="00F4708F">
        <w:t xml:space="preserve">are generally formulated, for an </w:t>
      </w:r>
      <w:r w:rsidR="00B74C76" w:rsidRPr="00F4708F">
        <w:t>ex</w:t>
      </w:r>
      <w:r w:rsidR="009573F4" w:rsidRPr="00F4708F">
        <w:t xml:space="preserve">ample “I want to see all rooms”. These are tested only with a limited amount of data, not the data for </w:t>
      </w:r>
      <w:r w:rsidR="009573F4" w:rsidRPr="00F4708F">
        <w:rPr>
          <w:i/>
        </w:rPr>
        <w:t xml:space="preserve">all </w:t>
      </w:r>
      <w:r w:rsidR="009573F4" w:rsidRPr="00F4708F">
        <w:t xml:space="preserve">the rooms there are in the Chalmers, </w:t>
      </w:r>
      <w:r w:rsidR="005E272C" w:rsidRPr="00F4708F">
        <w:t>due to time limitations regarding collection of data. A</w:t>
      </w:r>
      <w:r w:rsidR="00B74C76" w:rsidRPr="00F4708F">
        <w:t xml:space="preserve">s long as </w:t>
      </w:r>
      <w:r w:rsidR="005E272C" w:rsidRPr="00F4708F">
        <w:t>more data is added</w:t>
      </w:r>
      <w:r w:rsidR="00B74C76" w:rsidRPr="00F4708F">
        <w:t xml:space="preserve"> in the correct way</w:t>
      </w:r>
      <w:r w:rsidR="005E272C" w:rsidRPr="00F4708F">
        <w:t xml:space="preserve"> described in the </w:t>
      </w:r>
      <w:hyperlink r:id="rId11" w:history="1">
        <w:r w:rsidR="005E272C" w:rsidRPr="00F4708F">
          <w:rPr>
            <w:rStyle w:val="Hyperlnk"/>
          </w:rPr>
          <w:t>Developer Manual</w:t>
        </w:r>
      </w:hyperlink>
      <w:r w:rsidR="00B74C76" w:rsidRPr="00F4708F">
        <w:t xml:space="preserve">, those user stories </w:t>
      </w:r>
      <w:r w:rsidR="005E272C" w:rsidRPr="00F4708F">
        <w:t>are probable to</w:t>
      </w:r>
      <w:r w:rsidR="00B74C76" w:rsidRPr="00F4708F">
        <w:t xml:space="preserve"> be </w:t>
      </w:r>
      <w:r w:rsidR="005E272C" w:rsidRPr="00F4708F">
        <w:t>correct</w:t>
      </w:r>
      <w:r w:rsidR="008729DB" w:rsidRPr="00F4708F">
        <w:t>.</w:t>
      </w:r>
      <w:r w:rsidR="00D53BC3" w:rsidRPr="00F4708F">
        <w:t xml:space="preserve"> Please also note that user stories marked with an asterisk (*) have not been implemented. For more information on these, see section 3.3. Design decisions in document </w:t>
      </w:r>
      <w:hyperlink r:id="rId12" w:history="1">
        <w:r w:rsidR="00D53BC3" w:rsidRPr="00F4708F">
          <w:rPr>
            <w:rStyle w:val="Hyperlnk"/>
          </w:rPr>
          <w:t>Software Development Document.docx</w:t>
        </w:r>
      </w:hyperlink>
      <w:r w:rsidR="00D53BC3" w:rsidRPr="00F4708F">
        <w:t>.</w:t>
      </w:r>
    </w:p>
    <w:p w14:paraId="3C6063CC" w14:textId="77777777" w:rsidR="00553B6A" w:rsidRPr="00F4708F" w:rsidRDefault="00553B6A" w:rsidP="00553B6A">
      <w:pPr>
        <w:rPr>
          <w:b/>
        </w:rPr>
      </w:pPr>
    </w:p>
    <w:p w14:paraId="1A92CB28" w14:textId="77777777" w:rsidR="005241B6" w:rsidRPr="00F4708F" w:rsidRDefault="005241B6" w:rsidP="00553B6A">
      <w:pPr>
        <w:rPr>
          <w:b/>
        </w:rPr>
      </w:pPr>
      <w:r w:rsidRPr="00F4708F">
        <w:rPr>
          <w:b/>
        </w:rPr>
        <w:t>General</w:t>
      </w:r>
    </w:p>
    <w:p w14:paraId="5E2E3613" w14:textId="79B6F8EA" w:rsidR="000E5C3A" w:rsidRPr="00F4708F" w:rsidRDefault="000E5C3A" w:rsidP="005241B6">
      <w:pPr>
        <w:pStyle w:val="Liststycke"/>
        <w:numPr>
          <w:ilvl w:val="0"/>
          <w:numId w:val="5"/>
        </w:numPr>
        <w:rPr>
          <w:lang w:val="en-GB"/>
        </w:rPr>
      </w:pPr>
      <w:r w:rsidRPr="00F4708F">
        <w:rPr>
          <w:lang w:val="en-GB"/>
        </w:rPr>
        <w:t xml:space="preserve">As a user, I should be able to exit the application </w:t>
      </w:r>
      <w:r w:rsidR="00E3143B" w:rsidRPr="00F4708F">
        <w:rPr>
          <w:lang w:val="en-GB"/>
        </w:rPr>
        <w:t xml:space="preserve">at any time </w:t>
      </w:r>
      <w:r w:rsidRPr="00F4708F">
        <w:rPr>
          <w:lang w:val="en-GB"/>
        </w:rPr>
        <w:t>from inside the application</w:t>
      </w:r>
      <w:r w:rsidR="001852E2" w:rsidRPr="00F4708F">
        <w:rPr>
          <w:vertAlign w:val="superscript"/>
          <w:lang w:val="en-GB"/>
        </w:rPr>
        <w:t>1</w:t>
      </w:r>
      <w:r w:rsidRPr="00F4708F">
        <w:rPr>
          <w:lang w:val="en-GB"/>
        </w:rPr>
        <w:t xml:space="preserve"> </w:t>
      </w:r>
    </w:p>
    <w:p w14:paraId="011C7926" w14:textId="2E4A1447" w:rsidR="00553B6A" w:rsidRPr="00F4708F" w:rsidRDefault="00AD5C50" w:rsidP="00553B6A">
      <w:pPr>
        <w:pStyle w:val="Liststycke"/>
        <w:numPr>
          <w:ilvl w:val="0"/>
          <w:numId w:val="5"/>
        </w:numPr>
        <w:rPr>
          <w:lang w:val="en-GB"/>
        </w:rPr>
      </w:pPr>
      <w:r w:rsidRPr="00F4708F">
        <w:rPr>
          <w:lang w:val="en-GB"/>
        </w:rPr>
        <w:t>As a user, I want to be able to reverse my actions with a back-button</w:t>
      </w:r>
      <w:r w:rsidR="001852E2" w:rsidRPr="00F4708F">
        <w:rPr>
          <w:vertAlign w:val="superscript"/>
          <w:lang w:val="en-GB"/>
        </w:rPr>
        <w:t>2</w:t>
      </w:r>
    </w:p>
    <w:p w14:paraId="6CA2E605" w14:textId="5BE96AF4" w:rsidR="005241B6" w:rsidRPr="00F4708F" w:rsidRDefault="005241B6" w:rsidP="002C1DA9">
      <w:pPr>
        <w:tabs>
          <w:tab w:val="left" w:pos="5006"/>
        </w:tabs>
        <w:rPr>
          <w:b/>
        </w:rPr>
      </w:pPr>
      <w:r w:rsidRPr="00F4708F">
        <w:rPr>
          <w:b/>
        </w:rPr>
        <w:t>Map</w:t>
      </w:r>
      <w:r w:rsidR="002C1DA9" w:rsidRPr="00F4708F">
        <w:rPr>
          <w:b/>
        </w:rPr>
        <w:tab/>
      </w:r>
    </w:p>
    <w:p w14:paraId="76F9CB0E" w14:textId="23105DEB" w:rsidR="001852E2" w:rsidRPr="00F4708F" w:rsidRDefault="001852E2" w:rsidP="001852E2">
      <w:pPr>
        <w:pStyle w:val="Liststycke"/>
        <w:numPr>
          <w:ilvl w:val="0"/>
          <w:numId w:val="4"/>
        </w:numPr>
        <w:rPr>
          <w:lang w:val="en-GB"/>
        </w:rPr>
      </w:pPr>
      <w:r w:rsidRPr="00F4708F">
        <w:rPr>
          <w:lang w:val="en-GB"/>
        </w:rPr>
        <w:t>As a user, I should only be able to see and navigate inside the Chalmers area</w:t>
      </w:r>
      <w:r w:rsidRPr="00F4708F">
        <w:rPr>
          <w:vertAlign w:val="superscript"/>
          <w:lang w:val="en-GB"/>
        </w:rPr>
        <w:t>3</w:t>
      </w:r>
    </w:p>
    <w:p w14:paraId="0E0940B7" w14:textId="07E83588" w:rsidR="005241B6" w:rsidRPr="00F4708F" w:rsidRDefault="005241B6" w:rsidP="005241B6">
      <w:pPr>
        <w:pStyle w:val="Liststycke"/>
        <w:numPr>
          <w:ilvl w:val="0"/>
          <w:numId w:val="4"/>
        </w:numPr>
        <w:rPr>
          <w:lang w:val="en-GB"/>
        </w:rPr>
      </w:pPr>
      <w:r w:rsidRPr="00F4708F">
        <w:rPr>
          <w:lang w:val="en-GB"/>
        </w:rPr>
        <w:t>As a user opening the application, I want to see a fixed view of the Chalmers area, which always has the same starting coordinates</w:t>
      </w:r>
      <w:r w:rsidR="001852E2" w:rsidRPr="00F4708F">
        <w:rPr>
          <w:vertAlign w:val="superscript"/>
          <w:lang w:val="en-GB"/>
        </w:rPr>
        <w:t>4</w:t>
      </w:r>
    </w:p>
    <w:p w14:paraId="1AE527C0" w14:textId="65009D8E" w:rsidR="00E671F7" w:rsidRPr="00F4708F" w:rsidRDefault="00E671F7" w:rsidP="00E671F7">
      <w:pPr>
        <w:pStyle w:val="Liststycke"/>
        <w:numPr>
          <w:ilvl w:val="0"/>
          <w:numId w:val="4"/>
        </w:numPr>
        <w:rPr>
          <w:lang w:val="en-GB"/>
        </w:rPr>
      </w:pPr>
      <w:r w:rsidRPr="00F4708F">
        <w:rPr>
          <w:lang w:val="en-GB"/>
        </w:rPr>
        <w:t xml:space="preserve">As a user opening the application, I want to see my current </w:t>
      </w:r>
      <w:r w:rsidR="002A02C7" w:rsidRPr="00F4708F">
        <w:rPr>
          <w:lang w:val="en-GB"/>
        </w:rPr>
        <w:t>position</w:t>
      </w:r>
      <w:r w:rsidRPr="00F4708F">
        <w:rPr>
          <w:lang w:val="en-GB"/>
        </w:rPr>
        <w:t xml:space="preserve"> on the map</w:t>
      </w:r>
      <w:r w:rsidR="00931F92" w:rsidRPr="00F4708F">
        <w:rPr>
          <w:vertAlign w:val="superscript"/>
          <w:lang w:val="en-GB"/>
        </w:rPr>
        <w:t>23</w:t>
      </w:r>
    </w:p>
    <w:p w14:paraId="3665F95F" w14:textId="514AFAB0" w:rsidR="00553B6A" w:rsidRPr="00F4708F" w:rsidRDefault="005241B6" w:rsidP="00553B6A">
      <w:pPr>
        <w:pStyle w:val="Liststycke"/>
        <w:numPr>
          <w:ilvl w:val="0"/>
          <w:numId w:val="4"/>
        </w:numPr>
        <w:rPr>
          <w:lang w:val="en-GB"/>
        </w:rPr>
      </w:pPr>
      <w:r w:rsidRPr="00F4708F">
        <w:rPr>
          <w:lang w:val="en-GB"/>
        </w:rPr>
        <w:t>As a user, I want to be able to click on a marked location, generating a popup window informing me about the name and floor of the location</w:t>
      </w:r>
      <w:r w:rsidR="001852E2" w:rsidRPr="00F4708F">
        <w:rPr>
          <w:vertAlign w:val="superscript"/>
          <w:lang w:val="en-GB"/>
        </w:rPr>
        <w:t>5</w:t>
      </w:r>
    </w:p>
    <w:p w14:paraId="4C3C1C03" w14:textId="4A092737" w:rsidR="00E671F7" w:rsidRPr="004755CD" w:rsidRDefault="00E671F7" w:rsidP="00553B6A">
      <w:pPr>
        <w:pStyle w:val="Liststycke"/>
        <w:numPr>
          <w:ilvl w:val="0"/>
          <w:numId w:val="4"/>
        </w:numPr>
        <w:rPr>
          <w:lang w:val="en-GB"/>
        </w:rPr>
      </w:pPr>
      <w:r w:rsidRPr="00F4708F">
        <w:rPr>
          <w:lang w:val="en-GB"/>
        </w:rPr>
        <w:t xml:space="preserve">As a user, I want to be able to erase </w:t>
      </w:r>
      <w:r w:rsidR="00931F92" w:rsidRPr="00F4708F">
        <w:rPr>
          <w:lang w:val="en-GB"/>
        </w:rPr>
        <w:t>all marked locations on the map</w:t>
      </w:r>
      <w:r w:rsidR="00931F92" w:rsidRPr="00F4708F">
        <w:rPr>
          <w:vertAlign w:val="superscript"/>
          <w:lang w:val="en-GB"/>
        </w:rPr>
        <w:t>24</w:t>
      </w:r>
    </w:p>
    <w:p w14:paraId="36E284D4" w14:textId="0E60FC9D" w:rsidR="004755CD" w:rsidRPr="00E23B2F" w:rsidRDefault="004755CD" w:rsidP="00553B6A">
      <w:pPr>
        <w:pStyle w:val="Liststycke"/>
        <w:numPr>
          <w:ilvl w:val="0"/>
          <w:numId w:val="4"/>
        </w:numPr>
        <w:rPr>
          <w:lang w:val="en-GB"/>
        </w:rPr>
      </w:pPr>
      <w:r>
        <w:rPr>
          <w:lang w:val="en-GB"/>
        </w:rPr>
        <w:t>As a user, I want to be able to see possible shortcuts between or through buildings. *</w:t>
      </w:r>
    </w:p>
    <w:p w14:paraId="4FB8085B" w14:textId="77777777" w:rsidR="005241B6" w:rsidRPr="00F4708F" w:rsidRDefault="005241B6" w:rsidP="00553B6A">
      <w:pPr>
        <w:rPr>
          <w:b/>
        </w:rPr>
      </w:pPr>
      <w:r w:rsidRPr="00F4708F">
        <w:rPr>
          <w:b/>
        </w:rPr>
        <w:t>Navigation</w:t>
      </w:r>
    </w:p>
    <w:p w14:paraId="62255F47" w14:textId="39249611" w:rsidR="005241B6" w:rsidRPr="00F4708F" w:rsidRDefault="005241B6" w:rsidP="005241B6">
      <w:pPr>
        <w:pStyle w:val="Liststycke"/>
        <w:numPr>
          <w:ilvl w:val="0"/>
          <w:numId w:val="6"/>
        </w:numPr>
        <w:rPr>
          <w:lang w:val="en-GB"/>
        </w:rPr>
      </w:pPr>
      <w:r w:rsidRPr="00F4708F">
        <w:rPr>
          <w:lang w:val="en-GB"/>
        </w:rPr>
        <w:t>As a user having gotten a location marked on the map, I want to be able to get the shortest path from my current location to the wanted location, by clicking the locations information window</w:t>
      </w:r>
      <w:r w:rsidR="001852E2" w:rsidRPr="00F4708F">
        <w:rPr>
          <w:vertAlign w:val="superscript"/>
          <w:lang w:val="en-GB"/>
        </w:rPr>
        <w:t>6</w:t>
      </w:r>
    </w:p>
    <w:p w14:paraId="03177812" w14:textId="7F9EF29B" w:rsidR="00553B6A" w:rsidRPr="00036F22" w:rsidRDefault="00AD5C50" w:rsidP="00553B6A">
      <w:pPr>
        <w:pStyle w:val="Liststycke"/>
        <w:numPr>
          <w:ilvl w:val="0"/>
          <w:numId w:val="6"/>
        </w:numPr>
        <w:rPr>
          <w:lang w:val="en-GB"/>
        </w:rPr>
      </w:pPr>
      <w:r w:rsidRPr="00F4708F">
        <w:rPr>
          <w:lang w:val="en-GB"/>
        </w:rPr>
        <w:t>As a user, I want to be ab</w:t>
      </w:r>
      <w:r w:rsidRPr="00036F22">
        <w:rPr>
          <w:lang w:val="en-GB"/>
        </w:rPr>
        <w:t xml:space="preserve">le to get the map </w:t>
      </w:r>
      <w:r w:rsidR="005244ED" w:rsidRPr="00036F22">
        <w:rPr>
          <w:lang w:val="en-GB"/>
        </w:rPr>
        <w:t>centred</w:t>
      </w:r>
      <w:r w:rsidRPr="00036F22">
        <w:rPr>
          <w:lang w:val="en-GB"/>
        </w:rPr>
        <w:t xml:space="preserve"> at my current location</w:t>
      </w:r>
      <w:r w:rsidR="001852E2" w:rsidRPr="00036F22">
        <w:rPr>
          <w:vertAlign w:val="superscript"/>
          <w:lang w:val="en-GB"/>
        </w:rPr>
        <w:t>7</w:t>
      </w:r>
    </w:p>
    <w:p w14:paraId="325874C9" w14:textId="3178A4EB" w:rsidR="00610CFD" w:rsidRPr="00036F22" w:rsidRDefault="00610CFD" w:rsidP="00610CFD">
      <w:pPr>
        <w:pStyle w:val="Liststycke"/>
        <w:numPr>
          <w:ilvl w:val="0"/>
          <w:numId w:val="6"/>
        </w:numPr>
        <w:rPr>
          <w:lang w:val="en-GB"/>
        </w:rPr>
      </w:pPr>
      <w:r w:rsidRPr="00036F22">
        <w:rPr>
          <w:lang w:val="en-GB"/>
        </w:rPr>
        <w:t>As a user navigating to a certain location, I want to know how long time it will take me to get there</w:t>
      </w:r>
      <w:r w:rsidR="00036F22" w:rsidRPr="00036F22">
        <w:rPr>
          <w:vertAlign w:val="superscript"/>
          <w:lang w:val="en-GB"/>
        </w:rPr>
        <w:t>29</w:t>
      </w:r>
    </w:p>
    <w:p w14:paraId="5B0D8FF4" w14:textId="68278F4A" w:rsidR="00610CFD" w:rsidRPr="005245C9" w:rsidRDefault="00610CFD" w:rsidP="00610CFD">
      <w:pPr>
        <w:pStyle w:val="Liststycke"/>
        <w:numPr>
          <w:ilvl w:val="0"/>
          <w:numId w:val="6"/>
        </w:numPr>
        <w:rPr>
          <w:lang w:val="en-GB"/>
        </w:rPr>
      </w:pPr>
      <w:r w:rsidRPr="00036F22">
        <w:rPr>
          <w:lang w:val="en-GB"/>
        </w:rPr>
        <w:t xml:space="preserve">As a user navigating to a certain location, I want to know the distance between my current location and the wanted </w:t>
      </w:r>
      <w:r w:rsidR="00036F22" w:rsidRPr="00036F22">
        <w:rPr>
          <w:lang w:val="en-GB"/>
        </w:rPr>
        <w:t>loca</w:t>
      </w:r>
      <w:r w:rsidR="00036F22" w:rsidRPr="005245C9">
        <w:rPr>
          <w:lang w:val="en-GB"/>
        </w:rPr>
        <w:t>tion</w:t>
      </w:r>
      <w:r w:rsidR="00036F22" w:rsidRPr="005245C9">
        <w:rPr>
          <w:vertAlign w:val="superscript"/>
          <w:lang w:val="en-GB"/>
        </w:rPr>
        <w:t>30</w:t>
      </w:r>
    </w:p>
    <w:p w14:paraId="682CFF28" w14:textId="3DC9B3C9" w:rsidR="00064DBD" w:rsidRPr="002D2439" w:rsidRDefault="00064DBD" w:rsidP="00064DBD">
      <w:pPr>
        <w:pStyle w:val="Liststycke"/>
        <w:numPr>
          <w:ilvl w:val="0"/>
          <w:numId w:val="6"/>
        </w:numPr>
      </w:pPr>
      <w:r w:rsidRPr="005245C9">
        <w:t xml:space="preserve">As a </w:t>
      </w:r>
      <w:proofErr w:type="spellStart"/>
      <w:r w:rsidRPr="005245C9">
        <w:t>user</w:t>
      </w:r>
      <w:proofErr w:type="spellEnd"/>
      <w:r w:rsidRPr="005245C9">
        <w:t xml:space="preserve">, I </w:t>
      </w:r>
      <w:proofErr w:type="spellStart"/>
      <w:r w:rsidRPr="005245C9">
        <w:t>want</w:t>
      </w:r>
      <w:proofErr w:type="spellEnd"/>
      <w:r w:rsidRPr="005245C9">
        <w:t xml:space="preserve"> </w:t>
      </w:r>
      <w:proofErr w:type="spellStart"/>
      <w:r w:rsidRPr="005245C9">
        <w:t>to</w:t>
      </w:r>
      <w:proofErr w:type="spellEnd"/>
      <w:r w:rsidRPr="005245C9">
        <w:t xml:space="preserve"> be </w:t>
      </w:r>
      <w:proofErr w:type="spellStart"/>
      <w:r w:rsidRPr="005245C9">
        <w:t>able</w:t>
      </w:r>
      <w:proofErr w:type="spellEnd"/>
      <w:r w:rsidRPr="005245C9">
        <w:t xml:space="preserve"> </w:t>
      </w:r>
      <w:proofErr w:type="spellStart"/>
      <w:r w:rsidRPr="005245C9">
        <w:t>to</w:t>
      </w:r>
      <w:proofErr w:type="spellEnd"/>
      <w:r w:rsidRPr="005245C9">
        <w:t xml:space="preserve"> </w:t>
      </w:r>
      <w:proofErr w:type="spellStart"/>
      <w:r w:rsidRPr="005245C9">
        <w:t>search</w:t>
      </w:r>
      <w:proofErr w:type="spellEnd"/>
      <w:r w:rsidRPr="005245C9">
        <w:t xml:space="preserve"> for the</w:t>
      </w:r>
      <w:r w:rsidR="004F3E7C">
        <w:t xml:space="preserve"> </w:t>
      </w:r>
      <w:proofErr w:type="spellStart"/>
      <w:r w:rsidR="004F3E7C">
        <w:t>shortest</w:t>
      </w:r>
      <w:proofErr w:type="spellEnd"/>
      <w:r w:rsidRPr="005245C9">
        <w:t xml:space="preserve"> </w:t>
      </w:r>
      <w:proofErr w:type="spellStart"/>
      <w:r w:rsidRPr="005245C9">
        <w:t>path</w:t>
      </w:r>
      <w:proofErr w:type="spellEnd"/>
      <w:r w:rsidRPr="005245C9">
        <w:t xml:space="preserve"> </w:t>
      </w:r>
      <w:proofErr w:type="spellStart"/>
      <w:r w:rsidRPr="005245C9">
        <w:t>between</w:t>
      </w:r>
      <w:proofErr w:type="spellEnd"/>
      <w:r w:rsidRPr="005245C9">
        <w:t xml:space="preserve"> </w:t>
      </w:r>
      <w:proofErr w:type="spellStart"/>
      <w:r w:rsidRPr="005245C9">
        <w:t>t</w:t>
      </w:r>
      <w:r w:rsidR="004F3E7C">
        <w:t>w</w:t>
      </w:r>
      <w:r w:rsidRPr="005245C9">
        <w:t>o</w:t>
      </w:r>
      <w:proofErr w:type="spellEnd"/>
      <w:r w:rsidRPr="005245C9">
        <w:t xml:space="preserve"> </w:t>
      </w:r>
      <w:proofErr w:type="spellStart"/>
      <w:r w:rsidRPr="005245C9">
        <w:t>separate</w:t>
      </w:r>
      <w:proofErr w:type="spellEnd"/>
      <w:r w:rsidRPr="005245C9">
        <w:t xml:space="preserve"> </w:t>
      </w:r>
      <w:proofErr w:type="spellStart"/>
      <w:r w:rsidRPr="005245C9">
        <w:t>location</w:t>
      </w:r>
      <w:r w:rsidR="004F3E7C">
        <w:t>s</w:t>
      </w:r>
      <w:proofErr w:type="spellEnd"/>
      <w:r w:rsidRPr="005245C9">
        <w:t xml:space="preserve">, </w:t>
      </w:r>
      <w:proofErr w:type="spellStart"/>
      <w:r w:rsidRPr="005245C9">
        <w:t>without</w:t>
      </w:r>
      <w:proofErr w:type="spellEnd"/>
      <w:r w:rsidR="004F3E7C">
        <w:t xml:space="preserve"> </w:t>
      </w:r>
      <w:proofErr w:type="spellStart"/>
      <w:r w:rsidR="004F3E7C">
        <w:t>needing</w:t>
      </w:r>
      <w:proofErr w:type="spellEnd"/>
      <w:r w:rsidR="004F3E7C">
        <w:t xml:space="preserve"> </w:t>
      </w:r>
      <w:proofErr w:type="spellStart"/>
      <w:r w:rsidR="004F3E7C">
        <w:t>to</w:t>
      </w:r>
      <w:proofErr w:type="spellEnd"/>
      <w:r w:rsidR="004F3E7C">
        <w:t xml:space="preserve"> be</w:t>
      </w:r>
      <w:r w:rsidRPr="005245C9">
        <w:t xml:space="preserve"> </w:t>
      </w:r>
      <w:proofErr w:type="spellStart"/>
      <w:r w:rsidRPr="005245C9">
        <w:t>currently</w:t>
      </w:r>
      <w:proofErr w:type="spellEnd"/>
      <w:r w:rsidRPr="005245C9">
        <w:t xml:space="preserve"> </w:t>
      </w:r>
      <w:proofErr w:type="spellStart"/>
      <w:r w:rsidRPr="005245C9">
        <w:t>positioned</w:t>
      </w:r>
      <w:proofErr w:type="spellEnd"/>
      <w:r w:rsidRPr="005245C9">
        <w:t xml:space="preserve"> on </w:t>
      </w:r>
      <w:proofErr w:type="spellStart"/>
      <w:r w:rsidRPr="005245C9">
        <w:t>any</w:t>
      </w:r>
      <w:proofErr w:type="spellEnd"/>
      <w:r w:rsidRPr="005245C9">
        <w:t xml:space="preserve"> </w:t>
      </w:r>
      <w:proofErr w:type="spellStart"/>
      <w:r w:rsidRPr="005245C9">
        <w:t>of</w:t>
      </w:r>
      <w:proofErr w:type="spellEnd"/>
      <w:r w:rsidRPr="005245C9">
        <w:t xml:space="preserve"> them</w:t>
      </w:r>
      <w:r w:rsidR="005245C9" w:rsidRPr="005245C9">
        <w:rPr>
          <w:vertAlign w:val="superscript"/>
        </w:rPr>
        <w:t>31</w:t>
      </w:r>
    </w:p>
    <w:p w14:paraId="404B5580" w14:textId="482EA88E" w:rsidR="002D2439" w:rsidRPr="005245C9" w:rsidRDefault="002D2439" w:rsidP="002D2439">
      <w:pPr>
        <w:pStyle w:val="Liststycke"/>
        <w:numPr>
          <w:ilvl w:val="0"/>
          <w:numId w:val="6"/>
        </w:numPr>
      </w:pPr>
      <w:r>
        <w:t xml:space="preserve">As a </w:t>
      </w:r>
      <w:proofErr w:type="spellStart"/>
      <w:r>
        <w:t>user</w:t>
      </w:r>
      <w:proofErr w:type="spellEnd"/>
      <w:r>
        <w:t xml:space="preserve">, I </w:t>
      </w:r>
      <w:proofErr w:type="spellStart"/>
      <w:r>
        <w:t>want</w:t>
      </w:r>
      <w:proofErr w:type="spellEnd"/>
      <w:r>
        <w:t xml:space="preserve"> </w:t>
      </w:r>
      <w:proofErr w:type="spellStart"/>
      <w:r>
        <w:t>to</w:t>
      </w:r>
      <w:proofErr w:type="spellEnd"/>
      <w:r>
        <w:t xml:space="preserve"> be </w:t>
      </w:r>
      <w:proofErr w:type="spellStart"/>
      <w:r>
        <w:t>able</w:t>
      </w:r>
      <w:proofErr w:type="spellEnd"/>
      <w:r>
        <w:t xml:space="preserve"> </w:t>
      </w:r>
      <w:proofErr w:type="spellStart"/>
      <w:r>
        <w:t>to</w:t>
      </w:r>
      <w:proofErr w:type="spellEnd"/>
      <w:r>
        <w:t xml:space="preserve"> touch mark a </w:t>
      </w:r>
      <w:proofErr w:type="spellStart"/>
      <w:r>
        <w:t>location</w:t>
      </w:r>
      <w:proofErr w:type="spellEnd"/>
      <w:r>
        <w:t xml:space="preserve"> on the </w:t>
      </w:r>
      <w:proofErr w:type="spellStart"/>
      <w:r>
        <w:t>map</w:t>
      </w:r>
      <w:proofErr w:type="spellEnd"/>
      <w:r>
        <w:t xml:space="preserve">, </w:t>
      </w:r>
      <w:proofErr w:type="spellStart"/>
      <w:r>
        <w:t>without</w:t>
      </w:r>
      <w:proofErr w:type="spellEnd"/>
      <w:r>
        <w:t xml:space="preserve"> </w:t>
      </w:r>
      <w:proofErr w:type="spellStart"/>
      <w:r>
        <w:t>needing</w:t>
      </w:r>
      <w:proofErr w:type="spellEnd"/>
      <w:r>
        <w:t xml:space="preserve"> </w:t>
      </w:r>
      <w:proofErr w:type="spellStart"/>
      <w:r>
        <w:t>to</w:t>
      </w:r>
      <w:proofErr w:type="spellEnd"/>
      <w:r>
        <w:t xml:space="preserve"> </w:t>
      </w:r>
      <w:proofErr w:type="spellStart"/>
      <w:r>
        <w:t>search</w:t>
      </w:r>
      <w:proofErr w:type="spellEnd"/>
      <w:r>
        <w:t xml:space="preserve"> for it</w:t>
      </w:r>
      <w:r>
        <w:rPr>
          <w:vertAlign w:val="superscript"/>
        </w:rPr>
        <w:t>32</w:t>
      </w:r>
    </w:p>
    <w:p w14:paraId="4EC506ED" w14:textId="77777777" w:rsidR="005241B6" w:rsidRPr="00F4708F" w:rsidRDefault="005241B6" w:rsidP="00553B6A">
      <w:pPr>
        <w:rPr>
          <w:b/>
        </w:rPr>
      </w:pPr>
      <w:r w:rsidRPr="00F4708F">
        <w:rPr>
          <w:b/>
        </w:rPr>
        <w:t>Searching</w:t>
      </w:r>
    </w:p>
    <w:p w14:paraId="77A78DA8" w14:textId="79E10530" w:rsidR="005241B6" w:rsidRPr="00F4708F" w:rsidRDefault="005241B6" w:rsidP="005241B6">
      <w:pPr>
        <w:pStyle w:val="Liststycke"/>
        <w:numPr>
          <w:ilvl w:val="0"/>
          <w:numId w:val="6"/>
        </w:numPr>
        <w:rPr>
          <w:lang w:val="en-GB"/>
        </w:rPr>
      </w:pPr>
      <w:r w:rsidRPr="00F4708F">
        <w:rPr>
          <w:lang w:val="en-GB"/>
        </w:rPr>
        <w:t>As a user typing in a search for some item, I want a dropdown menu to appear with word-completed suggestions</w:t>
      </w:r>
      <w:r w:rsidR="001852E2" w:rsidRPr="00F4708F">
        <w:rPr>
          <w:vertAlign w:val="superscript"/>
          <w:lang w:val="en-GB"/>
        </w:rPr>
        <w:t>8</w:t>
      </w:r>
    </w:p>
    <w:p w14:paraId="71F264E2" w14:textId="16B6F6E9" w:rsidR="005241B6" w:rsidRPr="00F4708F" w:rsidRDefault="005241B6" w:rsidP="005241B6">
      <w:pPr>
        <w:pStyle w:val="Liststycke"/>
        <w:numPr>
          <w:ilvl w:val="0"/>
          <w:numId w:val="6"/>
        </w:numPr>
        <w:rPr>
          <w:lang w:val="en-GB"/>
        </w:rPr>
      </w:pPr>
      <w:r w:rsidRPr="00F4708F">
        <w:rPr>
          <w:lang w:val="en-GB"/>
        </w:rPr>
        <w:t>As a user searching and getting suggestions, I want to be able to click any suggestion and get the location I clicked marked on the map</w:t>
      </w:r>
      <w:r w:rsidR="001852E2" w:rsidRPr="00F4708F">
        <w:rPr>
          <w:vertAlign w:val="superscript"/>
          <w:lang w:val="en-GB"/>
        </w:rPr>
        <w:t>9</w:t>
      </w:r>
    </w:p>
    <w:p w14:paraId="3F73679B" w14:textId="3F599046" w:rsidR="001852E2" w:rsidRPr="00F4708F" w:rsidRDefault="001852E2" w:rsidP="001852E2">
      <w:pPr>
        <w:pStyle w:val="Liststycke"/>
        <w:numPr>
          <w:ilvl w:val="0"/>
          <w:numId w:val="6"/>
        </w:numPr>
        <w:rPr>
          <w:lang w:val="en-GB"/>
        </w:rPr>
      </w:pPr>
      <w:r w:rsidRPr="00F4708F">
        <w:rPr>
          <w:lang w:val="en-GB"/>
        </w:rPr>
        <w:t>As a user, I want to be able to search for</w:t>
      </w:r>
      <w:r w:rsidR="003835B2">
        <w:rPr>
          <w:lang w:val="en-GB"/>
        </w:rPr>
        <w:t xml:space="preserve"> building and</w:t>
      </w:r>
      <w:r w:rsidRPr="00F4708F">
        <w:rPr>
          <w:lang w:val="en-GB"/>
        </w:rPr>
        <w:t xml:space="preserve"> get the closest entry to the </w:t>
      </w:r>
      <w:r w:rsidR="003835B2">
        <w:rPr>
          <w:lang w:val="en-GB"/>
        </w:rPr>
        <w:t>building</w:t>
      </w:r>
      <w:r w:rsidRPr="00F4708F">
        <w:rPr>
          <w:lang w:val="en-GB"/>
        </w:rPr>
        <w:t xml:space="preserve"> marked on the map</w:t>
      </w:r>
      <w:r w:rsidR="00C67012" w:rsidRPr="00F4708F">
        <w:rPr>
          <w:vertAlign w:val="superscript"/>
          <w:lang w:val="en-GB"/>
        </w:rPr>
        <w:t>10</w:t>
      </w:r>
    </w:p>
    <w:p w14:paraId="49D9B14B" w14:textId="54DF0E60" w:rsidR="001852E2" w:rsidRPr="00F4708F" w:rsidRDefault="001852E2" w:rsidP="001852E2">
      <w:pPr>
        <w:pStyle w:val="Liststycke"/>
        <w:numPr>
          <w:ilvl w:val="0"/>
          <w:numId w:val="6"/>
        </w:numPr>
        <w:rPr>
          <w:lang w:val="en-GB"/>
        </w:rPr>
      </w:pPr>
      <w:r w:rsidRPr="00F4708F">
        <w:rPr>
          <w:lang w:val="en-GB"/>
        </w:rPr>
        <w:t>As a user, I want to be able to search for a building and get all the rooms in the building marked on the map</w:t>
      </w:r>
      <w:r w:rsidR="00C67012" w:rsidRPr="00F4708F">
        <w:rPr>
          <w:vertAlign w:val="superscript"/>
          <w:lang w:val="en-GB"/>
        </w:rPr>
        <w:t>11</w:t>
      </w:r>
    </w:p>
    <w:p w14:paraId="6D44CA72" w14:textId="11290CBB" w:rsidR="00553B6A" w:rsidRPr="00F4708F" w:rsidRDefault="005241B6" w:rsidP="00553B6A">
      <w:pPr>
        <w:pStyle w:val="Liststycke"/>
        <w:numPr>
          <w:ilvl w:val="0"/>
          <w:numId w:val="6"/>
        </w:numPr>
        <w:rPr>
          <w:lang w:val="en-GB"/>
        </w:rPr>
      </w:pPr>
      <w:r w:rsidRPr="00F4708F">
        <w:rPr>
          <w:lang w:val="en-GB"/>
        </w:rPr>
        <w:t>As a user, I should be able to search for different room types, and get all the rooms of the specific type as suggestions</w:t>
      </w:r>
      <w:r w:rsidR="001852E2" w:rsidRPr="00F4708F">
        <w:rPr>
          <w:vertAlign w:val="superscript"/>
          <w:lang w:val="en-GB"/>
        </w:rPr>
        <w:t>1</w:t>
      </w:r>
      <w:r w:rsidR="00C67012" w:rsidRPr="00F4708F">
        <w:rPr>
          <w:vertAlign w:val="superscript"/>
          <w:lang w:val="en-GB"/>
        </w:rPr>
        <w:t>2</w:t>
      </w:r>
    </w:p>
    <w:p w14:paraId="77A66791" w14:textId="77777777" w:rsidR="005241B6" w:rsidRPr="00F4708F" w:rsidRDefault="005241B6" w:rsidP="00553B6A">
      <w:pPr>
        <w:rPr>
          <w:b/>
        </w:rPr>
      </w:pPr>
      <w:r w:rsidRPr="00F4708F">
        <w:rPr>
          <w:b/>
        </w:rPr>
        <w:t>Layer function</w:t>
      </w:r>
    </w:p>
    <w:p w14:paraId="699847AA" w14:textId="74021789" w:rsidR="002016BD" w:rsidRPr="00F4708F" w:rsidRDefault="002016BD" w:rsidP="002016BD">
      <w:pPr>
        <w:pStyle w:val="Liststycke"/>
        <w:numPr>
          <w:ilvl w:val="0"/>
          <w:numId w:val="4"/>
        </w:numPr>
        <w:rPr>
          <w:lang w:val="en-GB"/>
        </w:rPr>
      </w:pPr>
      <w:r w:rsidRPr="00F4708F">
        <w:rPr>
          <w:lang w:val="en-GB"/>
        </w:rPr>
        <w:t xml:space="preserve">As a user, I want to be able to have a checkbox-regulated layer function where I can choose between </w:t>
      </w:r>
      <w:r w:rsidR="00355D2E" w:rsidRPr="00F4708F">
        <w:rPr>
          <w:lang w:val="en-GB"/>
        </w:rPr>
        <w:t>location</w:t>
      </w:r>
      <w:r w:rsidRPr="00F4708F">
        <w:rPr>
          <w:lang w:val="en-GB"/>
        </w:rPr>
        <w:t xml:space="preserve"> types</w:t>
      </w:r>
      <w:r w:rsidR="00C67012" w:rsidRPr="00F4708F">
        <w:rPr>
          <w:vertAlign w:val="superscript"/>
          <w:lang w:val="en-GB"/>
        </w:rPr>
        <w:t>13</w:t>
      </w:r>
    </w:p>
    <w:p w14:paraId="45E015B2" w14:textId="4F3C7F32" w:rsidR="005241B6" w:rsidRPr="00F82AE8" w:rsidRDefault="005241B6" w:rsidP="005241B6">
      <w:pPr>
        <w:pStyle w:val="Liststycke"/>
        <w:numPr>
          <w:ilvl w:val="0"/>
          <w:numId w:val="7"/>
        </w:numPr>
        <w:rPr>
          <w:lang w:val="en-GB"/>
        </w:rPr>
      </w:pPr>
      <w:r w:rsidRPr="00F4708F">
        <w:rPr>
          <w:lang w:val="en-GB"/>
        </w:rPr>
        <w:t xml:space="preserve">As a user checking any layer, I want to be able to see all the </w:t>
      </w:r>
      <w:r w:rsidR="00980EF3">
        <w:rPr>
          <w:lang w:val="en-GB"/>
        </w:rPr>
        <w:t>locations</w:t>
      </w:r>
      <w:r w:rsidRPr="00F4708F">
        <w:rPr>
          <w:lang w:val="en-GB"/>
        </w:rPr>
        <w:t xml:space="preserve"> concerned by the specific lay</w:t>
      </w:r>
      <w:r w:rsidRPr="00F82AE8">
        <w:rPr>
          <w:lang w:val="en-GB"/>
        </w:rPr>
        <w:t>er</w:t>
      </w:r>
      <w:r w:rsidR="00C67012" w:rsidRPr="00F82AE8">
        <w:rPr>
          <w:vertAlign w:val="superscript"/>
          <w:lang w:val="en-GB"/>
        </w:rPr>
        <w:t>14</w:t>
      </w:r>
    </w:p>
    <w:p w14:paraId="16C6110E" w14:textId="5EE86F63" w:rsidR="00553B6A" w:rsidRPr="00F82AE8" w:rsidRDefault="005241B6" w:rsidP="00553B6A">
      <w:pPr>
        <w:pStyle w:val="Liststycke"/>
        <w:numPr>
          <w:ilvl w:val="0"/>
          <w:numId w:val="7"/>
        </w:numPr>
        <w:rPr>
          <w:lang w:val="en-GB"/>
        </w:rPr>
      </w:pPr>
      <w:r w:rsidRPr="00F82AE8">
        <w:rPr>
          <w:lang w:val="en-GB"/>
        </w:rPr>
        <w:t>As a user, I want to have layers with computer rooms, lecture halls, group rooms</w:t>
      </w:r>
      <w:r w:rsidR="00980EF3" w:rsidRPr="00F82AE8">
        <w:rPr>
          <w:lang w:val="en-GB"/>
        </w:rPr>
        <w:t>, floors</w:t>
      </w:r>
      <w:r w:rsidRPr="00F82AE8">
        <w:rPr>
          <w:lang w:val="en-GB"/>
        </w:rPr>
        <w:t xml:space="preserve"> and pubs</w:t>
      </w:r>
      <w:r w:rsidR="00C67012" w:rsidRPr="00F82AE8">
        <w:rPr>
          <w:vertAlign w:val="superscript"/>
          <w:lang w:val="en-GB"/>
        </w:rPr>
        <w:t>15</w:t>
      </w:r>
    </w:p>
    <w:p w14:paraId="774C0A30" w14:textId="50C3A701" w:rsidR="00095A55" w:rsidRPr="00F4708F" w:rsidRDefault="00095A55" w:rsidP="00095A55">
      <w:pPr>
        <w:rPr>
          <w:b/>
        </w:rPr>
      </w:pPr>
      <w:r w:rsidRPr="00F4708F">
        <w:rPr>
          <w:b/>
        </w:rPr>
        <w:t>Different application modes</w:t>
      </w:r>
    </w:p>
    <w:p w14:paraId="62AAE6B9" w14:textId="0C0A376B" w:rsidR="00095A55" w:rsidRPr="00F4708F" w:rsidRDefault="00095A55" w:rsidP="00095A55">
      <w:pPr>
        <w:pStyle w:val="Liststycke"/>
        <w:numPr>
          <w:ilvl w:val="0"/>
          <w:numId w:val="7"/>
        </w:numPr>
        <w:rPr>
          <w:lang w:val="en-GB"/>
        </w:rPr>
      </w:pPr>
      <w:r w:rsidRPr="00F4708F">
        <w:rPr>
          <w:lang w:val="en-GB"/>
        </w:rPr>
        <w:t>As a user, I should be able to switch between night and day mode at any point or time in the application</w:t>
      </w:r>
      <w:r w:rsidR="00972B69" w:rsidRPr="00F4708F">
        <w:rPr>
          <w:lang w:val="en-GB"/>
        </w:rPr>
        <w:t xml:space="preserve"> *</w:t>
      </w:r>
    </w:p>
    <w:p w14:paraId="51622BAF" w14:textId="405A7FC5" w:rsidR="00095A55" w:rsidRPr="00F4708F" w:rsidRDefault="00095A55" w:rsidP="00095A55">
      <w:pPr>
        <w:pStyle w:val="Liststycke"/>
        <w:numPr>
          <w:ilvl w:val="0"/>
          <w:numId w:val="7"/>
        </w:numPr>
        <w:rPr>
          <w:lang w:val="en-GB"/>
        </w:rPr>
      </w:pPr>
      <w:r w:rsidRPr="00F4708F">
        <w:rPr>
          <w:lang w:val="en-GB"/>
        </w:rPr>
        <w:t>As a user currently in night mode, I want to see the buildings coloured according to their associated section’</w:t>
      </w:r>
      <w:r w:rsidR="00972B69" w:rsidRPr="00F4708F">
        <w:rPr>
          <w:lang w:val="en-GB"/>
        </w:rPr>
        <w:t>s colour *</w:t>
      </w:r>
    </w:p>
    <w:p w14:paraId="6AF8B7AA" w14:textId="6AE48E18" w:rsidR="00095A55" w:rsidRPr="00F4708F" w:rsidRDefault="00095A55" w:rsidP="00553B6A">
      <w:pPr>
        <w:pStyle w:val="Liststycke"/>
        <w:numPr>
          <w:ilvl w:val="0"/>
          <w:numId w:val="7"/>
        </w:numPr>
        <w:rPr>
          <w:lang w:val="en-GB"/>
        </w:rPr>
      </w:pPr>
      <w:r w:rsidRPr="00F4708F">
        <w:rPr>
          <w:lang w:val="en-GB"/>
        </w:rPr>
        <w:t>As a user currently in day mode, I want to see the buildings coloured neutrally</w:t>
      </w:r>
      <w:r w:rsidR="00972B69" w:rsidRPr="00F4708F">
        <w:rPr>
          <w:lang w:val="en-GB"/>
        </w:rPr>
        <w:t xml:space="preserve"> *</w:t>
      </w:r>
    </w:p>
    <w:p w14:paraId="5497ADD6" w14:textId="53332CA6" w:rsidR="00515841" w:rsidRPr="00F4708F" w:rsidRDefault="00515841" w:rsidP="00553B6A">
      <w:pPr>
        <w:rPr>
          <w:b/>
        </w:rPr>
      </w:pPr>
      <w:r w:rsidRPr="00F4708F">
        <w:rPr>
          <w:b/>
        </w:rPr>
        <w:t>Non-navigational features</w:t>
      </w:r>
    </w:p>
    <w:p w14:paraId="1702C026" w14:textId="02B90E53" w:rsidR="00515841" w:rsidRPr="00F4708F" w:rsidRDefault="00515841" w:rsidP="00515841">
      <w:pPr>
        <w:pStyle w:val="Liststycke"/>
        <w:numPr>
          <w:ilvl w:val="0"/>
          <w:numId w:val="10"/>
        </w:numPr>
        <w:rPr>
          <w:lang w:val="en-GB"/>
        </w:rPr>
      </w:pPr>
      <w:r w:rsidRPr="00F4708F">
        <w:rPr>
          <w:lang w:val="en-GB"/>
        </w:rPr>
        <w:t>As a user, I want features not only concerned with the map and navigation</w:t>
      </w:r>
    </w:p>
    <w:p w14:paraId="3B192657" w14:textId="162E5A5C" w:rsidR="00D91509" w:rsidRPr="00F4708F" w:rsidRDefault="00D91509" w:rsidP="00515841">
      <w:pPr>
        <w:pStyle w:val="Liststycke"/>
        <w:numPr>
          <w:ilvl w:val="0"/>
          <w:numId w:val="10"/>
        </w:numPr>
        <w:rPr>
          <w:lang w:val="en-GB"/>
        </w:rPr>
      </w:pPr>
      <w:r w:rsidRPr="00F4708F">
        <w:rPr>
          <w:lang w:val="en-GB"/>
        </w:rPr>
        <w:t>As a user, I want to se how many steps I have taken</w:t>
      </w:r>
      <w:r w:rsidR="00637A04" w:rsidRPr="00F4708F">
        <w:rPr>
          <w:vertAlign w:val="superscript"/>
          <w:lang w:val="en-GB"/>
        </w:rPr>
        <w:t>25</w:t>
      </w:r>
    </w:p>
    <w:p w14:paraId="1562BB31" w14:textId="54EAFAD4" w:rsidR="00387964" w:rsidRPr="00F4708F" w:rsidRDefault="00387964" w:rsidP="00515841">
      <w:pPr>
        <w:pStyle w:val="Liststycke"/>
        <w:numPr>
          <w:ilvl w:val="0"/>
          <w:numId w:val="10"/>
        </w:numPr>
        <w:rPr>
          <w:lang w:val="en-GB"/>
        </w:rPr>
      </w:pPr>
      <w:r w:rsidRPr="00F4708F">
        <w:rPr>
          <w:lang w:val="en-GB"/>
        </w:rPr>
        <w:t xml:space="preserve">As a user, I want to be able to see when I have burnt enough calories </w:t>
      </w:r>
      <w:r w:rsidR="00D91509" w:rsidRPr="00F4708F">
        <w:rPr>
          <w:lang w:val="en-GB"/>
        </w:rPr>
        <w:t xml:space="preserve">walking, </w:t>
      </w:r>
      <w:r w:rsidRPr="00F4708F">
        <w:rPr>
          <w:lang w:val="en-GB"/>
        </w:rPr>
        <w:t xml:space="preserve">to drink either a glass of </w:t>
      </w:r>
      <w:r w:rsidR="00D91509" w:rsidRPr="00F4708F">
        <w:rPr>
          <w:lang w:val="en-GB"/>
        </w:rPr>
        <w:t>wine, beer, shot, or cider</w:t>
      </w:r>
      <w:r w:rsidR="00637A04" w:rsidRPr="00F4708F">
        <w:rPr>
          <w:vertAlign w:val="superscript"/>
          <w:lang w:val="en-GB"/>
        </w:rPr>
        <w:t>26</w:t>
      </w:r>
    </w:p>
    <w:p w14:paraId="4F31F3EC" w14:textId="103BE5D2" w:rsidR="00387964" w:rsidRPr="00F4708F" w:rsidRDefault="00387964" w:rsidP="00D91509">
      <w:pPr>
        <w:pStyle w:val="Liststycke"/>
        <w:numPr>
          <w:ilvl w:val="0"/>
          <w:numId w:val="10"/>
        </w:numPr>
        <w:rPr>
          <w:lang w:val="en-GB"/>
        </w:rPr>
      </w:pPr>
      <w:r w:rsidRPr="00F4708F">
        <w:rPr>
          <w:lang w:val="en-GB"/>
        </w:rPr>
        <w:t>As a user, I want to be able to notify the application that I have taken a drink so that the calorie burning start for a new drink</w:t>
      </w:r>
      <w:r w:rsidR="00637A04" w:rsidRPr="00F4708F">
        <w:rPr>
          <w:vertAlign w:val="superscript"/>
          <w:lang w:val="en-GB"/>
        </w:rPr>
        <w:t>27</w:t>
      </w:r>
    </w:p>
    <w:p w14:paraId="65D42616" w14:textId="250CDBB0" w:rsidR="00553B6A" w:rsidRPr="00F4708F" w:rsidRDefault="00515841" w:rsidP="00553B6A">
      <w:pPr>
        <w:pStyle w:val="Liststycke"/>
        <w:numPr>
          <w:ilvl w:val="0"/>
          <w:numId w:val="10"/>
        </w:numPr>
        <w:rPr>
          <w:lang w:val="en-GB"/>
        </w:rPr>
      </w:pPr>
      <w:r w:rsidRPr="00F4708F">
        <w:rPr>
          <w:lang w:val="en-GB"/>
        </w:rPr>
        <w:t>As a user</w:t>
      </w:r>
      <w:r w:rsidR="00972B69" w:rsidRPr="00F4708F">
        <w:rPr>
          <w:lang w:val="en-GB"/>
        </w:rPr>
        <w:t>, I want to be able to synchronise my Time Edit schedule with the map to see where my lectures are *</w:t>
      </w:r>
    </w:p>
    <w:p w14:paraId="4B41EF05" w14:textId="0FE7CC28" w:rsidR="005241B6" w:rsidRPr="00F4708F" w:rsidRDefault="00F17497" w:rsidP="00553B6A">
      <w:pPr>
        <w:rPr>
          <w:b/>
        </w:rPr>
      </w:pPr>
      <w:r w:rsidRPr="00F4708F">
        <w:rPr>
          <w:b/>
        </w:rPr>
        <w:t xml:space="preserve">Design, </w:t>
      </w:r>
      <w:r w:rsidR="005241B6" w:rsidRPr="00F4708F">
        <w:rPr>
          <w:b/>
        </w:rPr>
        <w:t>appearance</w:t>
      </w:r>
      <w:r w:rsidRPr="00F4708F">
        <w:rPr>
          <w:b/>
        </w:rPr>
        <w:t xml:space="preserve"> and </w:t>
      </w:r>
      <w:r w:rsidR="008639FB" w:rsidRPr="00F4708F">
        <w:rPr>
          <w:b/>
        </w:rPr>
        <w:t xml:space="preserve">user </w:t>
      </w:r>
      <w:r w:rsidRPr="00F4708F">
        <w:rPr>
          <w:b/>
        </w:rPr>
        <w:t>support</w:t>
      </w:r>
    </w:p>
    <w:p w14:paraId="3B7B7F17" w14:textId="03B49082" w:rsidR="005241B6" w:rsidRPr="00F4708F" w:rsidRDefault="005241B6" w:rsidP="005241B6">
      <w:pPr>
        <w:pStyle w:val="Liststycke"/>
        <w:numPr>
          <w:ilvl w:val="0"/>
          <w:numId w:val="8"/>
        </w:numPr>
        <w:rPr>
          <w:lang w:val="en-GB"/>
        </w:rPr>
      </w:pPr>
      <w:r w:rsidRPr="00F4708F">
        <w:rPr>
          <w:lang w:val="en-GB"/>
        </w:rPr>
        <w:t>As a user, I want a nice looking application icon</w:t>
      </w:r>
      <w:r w:rsidR="00C67012" w:rsidRPr="00F4708F">
        <w:rPr>
          <w:vertAlign w:val="superscript"/>
          <w:lang w:val="en-GB"/>
        </w:rPr>
        <w:t>16</w:t>
      </w:r>
    </w:p>
    <w:p w14:paraId="0BC75AE4" w14:textId="23FD4851" w:rsidR="005241B6" w:rsidRPr="00F4708F" w:rsidRDefault="005241B6" w:rsidP="005241B6">
      <w:pPr>
        <w:pStyle w:val="Liststycke"/>
        <w:numPr>
          <w:ilvl w:val="0"/>
          <w:numId w:val="8"/>
        </w:numPr>
        <w:rPr>
          <w:lang w:val="en-GB"/>
        </w:rPr>
      </w:pPr>
      <w:r w:rsidRPr="00F4708F">
        <w:rPr>
          <w:lang w:val="en-GB"/>
        </w:rPr>
        <w:t>As a user, I want to be able to reach all the application’s functions from a menu system similar to Google maps</w:t>
      </w:r>
      <w:r w:rsidR="00C67012" w:rsidRPr="00F4708F">
        <w:rPr>
          <w:vertAlign w:val="superscript"/>
          <w:lang w:val="en-GB"/>
        </w:rPr>
        <w:t>17</w:t>
      </w:r>
    </w:p>
    <w:p w14:paraId="0E29578F" w14:textId="5979F1DD" w:rsidR="00C86B70" w:rsidRPr="00F4708F" w:rsidRDefault="005241B6" w:rsidP="00C86B70">
      <w:pPr>
        <w:pStyle w:val="Liststycke"/>
        <w:numPr>
          <w:ilvl w:val="0"/>
          <w:numId w:val="8"/>
        </w:numPr>
        <w:rPr>
          <w:lang w:val="en-GB"/>
        </w:rPr>
      </w:pPr>
      <w:r w:rsidRPr="00F4708F">
        <w:rPr>
          <w:lang w:val="en-GB"/>
        </w:rPr>
        <w:t>As a user searching for items, I want to see an icon symbolising the type of room, building or pub for each suggestion I get</w:t>
      </w:r>
      <w:r w:rsidR="00C67012" w:rsidRPr="00F4708F">
        <w:rPr>
          <w:vertAlign w:val="superscript"/>
          <w:lang w:val="en-GB"/>
        </w:rPr>
        <w:t>18</w:t>
      </w:r>
    </w:p>
    <w:p w14:paraId="7A3A61D4" w14:textId="4A0F9702" w:rsidR="00DC1349" w:rsidRPr="00F4708F" w:rsidRDefault="005241B6" w:rsidP="00C86B70">
      <w:pPr>
        <w:pStyle w:val="Liststycke"/>
        <w:numPr>
          <w:ilvl w:val="0"/>
          <w:numId w:val="8"/>
        </w:numPr>
        <w:rPr>
          <w:lang w:val="en-GB"/>
        </w:rPr>
      </w:pPr>
      <w:r w:rsidRPr="00F4708F">
        <w:rPr>
          <w:lang w:val="en-GB"/>
        </w:rPr>
        <w:t>As a user checking the “pub layer”, I want to be able to see the buildings where the pubs are painted with the colour of the respective pub’s sections</w:t>
      </w:r>
      <w:r w:rsidR="00C67012" w:rsidRPr="00F4708F">
        <w:rPr>
          <w:vertAlign w:val="superscript"/>
          <w:lang w:val="en-GB"/>
        </w:rPr>
        <w:t>19</w:t>
      </w:r>
    </w:p>
    <w:p w14:paraId="4E80CF70" w14:textId="22AA2FEA" w:rsidR="00F17497" w:rsidRPr="00F4708F" w:rsidRDefault="00F17497" w:rsidP="00F17497">
      <w:pPr>
        <w:pStyle w:val="Liststycke"/>
        <w:numPr>
          <w:ilvl w:val="0"/>
          <w:numId w:val="8"/>
        </w:numPr>
        <w:rPr>
          <w:lang w:val="en-GB"/>
        </w:rPr>
      </w:pPr>
      <w:r w:rsidRPr="00F4708F">
        <w:rPr>
          <w:lang w:val="en-GB"/>
        </w:rPr>
        <w:t>As a user opening the application, I want to be prompted to activate the GPS if it is not already enabled</w:t>
      </w:r>
      <w:r w:rsidR="00C67012" w:rsidRPr="00F4708F">
        <w:rPr>
          <w:vertAlign w:val="superscript"/>
          <w:lang w:val="en-GB"/>
        </w:rPr>
        <w:t>20</w:t>
      </w:r>
    </w:p>
    <w:p w14:paraId="44772CD3" w14:textId="67AAC73D" w:rsidR="00C67012" w:rsidRPr="00F4708F" w:rsidRDefault="00C67012" w:rsidP="00C67012">
      <w:pPr>
        <w:pStyle w:val="Liststycke"/>
        <w:numPr>
          <w:ilvl w:val="0"/>
          <w:numId w:val="8"/>
        </w:numPr>
        <w:rPr>
          <w:lang w:val="en-GB"/>
        </w:rPr>
      </w:pPr>
      <w:r w:rsidRPr="00F4708F">
        <w:rPr>
          <w:lang w:val="en-GB"/>
        </w:rPr>
        <w:t xml:space="preserve">As a user, I want the </w:t>
      </w:r>
      <w:r w:rsidR="0041057B" w:rsidRPr="00F4708F">
        <w:rPr>
          <w:lang w:val="en-GB"/>
        </w:rPr>
        <w:t>GUI</w:t>
      </w:r>
      <w:r w:rsidRPr="00F4708F">
        <w:rPr>
          <w:lang w:val="en-GB"/>
        </w:rPr>
        <w:t xml:space="preserve"> to have an appealing appearance</w:t>
      </w:r>
      <w:r w:rsidRPr="00F4708F">
        <w:rPr>
          <w:vertAlign w:val="superscript"/>
          <w:lang w:val="en-GB"/>
        </w:rPr>
        <w:t>21</w:t>
      </w:r>
    </w:p>
    <w:p w14:paraId="52FF4150" w14:textId="30968DC0" w:rsidR="00C67012" w:rsidRPr="00AD72B8" w:rsidRDefault="00C67012" w:rsidP="00C67012">
      <w:pPr>
        <w:pStyle w:val="Liststycke"/>
        <w:numPr>
          <w:ilvl w:val="0"/>
          <w:numId w:val="8"/>
        </w:numPr>
        <w:rPr>
          <w:lang w:val="en-GB"/>
        </w:rPr>
      </w:pPr>
      <w:r w:rsidRPr="00F4708F">
        <w:rPr>
          <w:lang w:val="en-GB"/>
        </w:rPr>
        <w:t>As a user, I want the application to perform wanted actions reasonably fast</w:t>
      </w:r>
      <w:r w:rsidRPr="00F4708F">
        <w:rPr>
          <w:vertAlign w:val="superscript"/>
          <w:lang w:val="en-GB"/>
        </w:rPr>
        <w:t>22</w:t>
      </w:r>
    </w:p>
    <w:p w14:paraId="12083026" w14:textId="399DCE8A" w:rsidR="00E00D88" w:rsidRPr="00064DBD" w:rsidRDefault="00AD72B8" w:rsidP="00F17BE2">
      <w:pPr>
        <w:pStyle w:val="Liststycke"/>
        <w:numPr>
          <w:ilvl w:val="0"/>
          <w:numId w:val="8"/>
        </w:numPr>
        <w:rPr>
          <w:lang w:val="en-GB"/>
        </w:rPr>
      </w:pPr>
      <w:r w:rsidRPr="00AD72B8">
        <w:rPr>
          <w:lang w:val="en-GB"/>
        </w:rPr>
        <w:t>A</w:t>
      </w:r>
      <w:r>
        <w:rPr>
          <w:lang w:val="en-GB"/>
        </w:rPr>
        <w:t>s a</w:t>
      </w:r>
      <w:r w:rsidRPr="00AD72B8">
        <w:rPr>
          <w:lang w:val="en-GB"/>
        </w:rPr>
        <w:t xml:space="preserve"> user</w:t>
      </w:r>
      <w:r>
        <w:rPr>
          <w:lang w:val="en-GB"/>
        </w:rPr>
        <w:t>, I</w:t>
      </w:r>
      <w:r w:rsidRPr="00AD72B8">
        <w:rPr>
          <w:lang w:val="en-GB"/>
        </w:rPr>
        <w:t xml:space="preserve"> should be able to switch orientation </w:t>
      </w:r>
      <w:r>
        <w:rPr>
          <w:lang w:val="en-GB"/>
        </w:rPr>
        <w:t xml:space="preserve">mode between vertical and horizontal </w:t>
      </w:r>
      <w:r w:rsidRPr="00AD72B8">
        <w:rPr>
          <w:lang w:val="en-GB"/>
        </w:rPr>
        <w:t xml:space="preserve">without loosing </w:t>
      </w:r>
      <w:r>
        <w:rPr>
          <w:lang w:val="en-GB"/>
        </w:rPr>
        <w:t>my</w:t>
      </w:r>
      <w:r w:rsidRPr="00AD72B8">
        <w:rPr>
          <w:lang w:val="en-GB"/>
        </w:rPr>
        <w:t xml:space="preserve"> choices</w:t>
      </w:r>
      <w:r>
        <w:rPr>
          <w:vertAlign w:val="superscript"/>
          <w:lang w:val="en-GB"/>
        </w:rPr>
        <w:t>28</w:t>
      </w:r>
    </w:p>
    <w:p w14:paraId="5DC71BA6" w14:textId="77777777" w:rsidR="00456BAA" w:rsidRPr="00F4708F" w:rsidRDefault="00456BAA" w:rsidP="00456BAA">
      <w:pPr>
        <w:pStyle w:val="Rubrik1"/>
        <w:rPr>
          <w:noProof/>
        </w:rPr>
      </w:pPr>
      <w:bookmarkStart w:id="1" w:name="_Toc231034214"/>
      <w:r w:rsidRPr="00F4708F">
        <w:rPr>
          <w:noProof/>
        </w:rPr>
        <w:t>Testing</w:t>
      </w:r>
      <w:bookmarkEnd w:id="1"/>
    </w:p>
    <w:p w14:paraId="588E14F7" w14:textId="301F778A" w:rsidR="00456BAA" w:rsidRPr="00F4708F" w:rsidRDefault="00456BAA" w:rsidP="00FE7CFA">
      <w:r w:rsidRPr="00F4708F">
        <w:t xml:space="preserve">In the texts below you will find a complete list </w:t>
      </w:r>
      <w:r w:rsidR="00057709" w:rsidRPr="00F4708F">
        <w:t>acceptance tests and</w:t>
      </w:r>
      <w:r w:rsidRPr="00F4708F">
        <w:t xml:space="preserve"> unit tests</w:t>
      </w:r>
      <w:r w:rsidR="00057709" w:rsidRPr="00F4708F">
        <w:t>, as well as their associated user stories,</w:t>
      </w:r>
      <w:r w:rsidRPr="00F4708F">
        <w:t xml:space="preserve"> </w:t>
      </w:r>
      <w:r w:rsidR="00F43472">
        <w:t>ran</w:t>
      </w:r>
      <w:r w:rsidRPr="00F4708F">
        <w:t xml:space="preserve"> </w:t>
      </w:r>
      <w:r w:rsidR="00057709" w:rsidRPr="00F4708F">
        <w:t>while</w:t>
      </w:r>
      <w:r w:rsidRPr="00F4708F">
        <w:t xml:space="preserve"> developing the application </w:t>
      </w:r>
      <w:proofErr w:type="spellStart"/>
      <w:r w:rsidRPr="00F4708F">
        <w:t>ChalmersOnTheGo</w:t>
      </w:r>
      <w:proofErr w:type="spellEnd"/>
      <w:r w:rsidRPr="00F4708F">
        <w:t>.</w:t>
      </w:r>
    </w:p>
    <w:p w14:paraId="2280CF86" w14:textId="77777777" w:rsidR="003368D1" w:rsidRPr="00F4708F" w:rsidRDefault="003368D1" w:rsidP="003368D1">
      <w:pPr>
        <w:pStyle w:val="Rubrik2"/>
      </w:pPr>
      <w:bookmarkStart w:id="2" w:name="_Toc231034215"/>
      <w:r w:rsidRPr="00F4708F">
        <w:t>Acceptance tests</w:t>
      </w:r>
      <w:bookmarkEnd w:id="2"/>
    </w:p>
    <w:p w14:paraId="21D319DC" w14:textId="38EFCCD1" w:rsidR="005640EC" w:rsidRPr="00F4708F" w:rsidRDefault="00A933AC" w:rsidP="005640EC">
      <w:r w:rsidRPr="00F4708F">
        <w:t xml:space="preserve">All user stories have been </w:t>
      </w:r>
      <w:r w:rsidR="00056AA0">
        <w:t xml:space="preserve">manually </w:t>
      </w:r>
      <w:r w:rsidRPr="00F4708F">
        <w:t>acceptance tested. The user stories are tested mainly to pass, but also to fail, and the tests have reasonable branch coverage.</w:t>
      </w:r>
      <w:bookmarkStart w:id="3" w:name="_GoBack"/>
      <w:bookmarkEnd w:id="3"/>
      <w:r w:rsidR="00DD3BED" w:rsidRPr="00F4708F">
        <w:t xml:space="preserve"> The validity in the tests is assured by their tight connection to user stories. The tests are made to verify the implementation. </w:t>
      </w:r>
    </w:p>
    <w:p w14:paraId="5AC17DF0" w14:textId="77777777" w:rsidR="00A933AC" w:rsidRPr="00F4708F" w:rsidRDefault="00A933AC" w:rsidP="005640EC"/>
    <w:tbl>
      <w:tblPr>
        <w:tblStyle w:val="Mellanmrktrutnt2-dekorfrg1"/>
        <w:tblW w:w="0" w:type="auto"/>
        <w:tblLook w:val="0480" w:firstRow="0" w:lastRow="0" w:firstColumn="1" w:lastColumn="0" w:noHBand="0" w:noVBand="1"/>
      </w:tblPr>
      <w:tblGrid>
        <w:gridCol w:w="2376"/>
        <w:gridCol w:w="6830"/>
      </w:tblGrid>
      <w:tr w:rsidR="005640EC" w:rsidRPr="00F4708F" w14:paraId="39AE3F5A"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07C30C7" w14:textId="77777777" w:rsidR="005640EC" w:rsidRPr="00F4708F" w:rsidRDefault="005640EC" w:rsidP="005640EC">
            <w:r w:rsidRPr="00F4708F">
              <w:t>What is tested</w:t>
            </w:r>
          </w:p>
        </w:tc>
        <w:tc>
          <w:tcPr>
            <w:tcW w:w="6830" w:type="dxa"/>
            <w:vAlign w:val="center"/>
          </w:tcPr>
          <w:p w14:paraId="0767F1A7" w14:textId="77777777"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 xml:space="preserve">Exit-functionality </w:t>
            </w:r>
          </w:p>
        </w:tc>
      </w:tr>
      <w:tr w:rsidR="005640EC" w:rsidRPr="00F4708F" w14:paraId="26A7F250"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6CC13590" w14:textId="77777777" w:rsidR="005640EC" w:rsidRPr="00F4708F" w:rsidRDefault="005640EC" w:rsidP="005640EC">
            <w:r w:rsidRPr="00F4708F">
              <w:t>How it is tested</w:t>
            </w:r>
          </w:p>
        </w:tc>
        <w:tc>
          <w:tcPr>
            <w:tcW w:w="6830" w:type="dxa"/>
            <w:vAlign w:val="center"/>
          </w:tcPr>
          <w:p w14:paraId="4B30B54C" w14:textId="7E7FD092" w:rsidR="005640EC" w:rsidRPr="00F4708F" w:rsidRDefault="005640EC" w:rsidP="005640EC">
            <w:pPr>
              <w:cnfStyle w:val="000000000000" w:firstRow="0" w:lastRow="0" w:firstColumn="0" w:lastColumn="0" w:oddVBand="0" w:evenVBand="0" w:oddHBand="0" w:evenHBand="0" w:firstRowFirstColumn="0" w:firstRowLastColumn="0" w:lastRowFirstColumn="0" w:lastRowLastColumn="0"/>
            </w:pPr>
            <w:r w:rsidRPr="00F4708F">
              <w:t>From each view, the exit-function in the menu is tried out</w:t>
            </w:r>
          </w:p>
        </w:tc>
      </w:tr>
      <w:tr w:rsidR="005640EC" w:rsidRPr="00F4708F" w14:paraId="5CBD4AFF"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407A867" w14:textId="77777777" w:rsidR="005640EC" w:rsidRPr="00F4708F" w:rsidRDefault="005640EC" w:rsidP="005640EC">
            <w:r w:rsidRPr="00F4708F">
              <w:t>Expected result</w:t>
            </w:r>
          </w:p>
        </w:tc>
        <w:tc>
          <w:tcPr>
            <w:tcW w:w="6830" w:type="dxa"/>
            <w:vAlign w:val="center"/>
          </w:tcPr>
          <w:p w14:paraId="04D439E2" w14:textId="77777777"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Exit should happen whenever the exit-button is pressed</w:t>
            </w:r>
          </w:p>
        </w:tc>
      </w:tr>
      <w:tr w:rsidR="005640EC" w:rsidRPr="00F4708F" w14:paraId="6395B874"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64F305CE" w14:textId="77777777" w:rsidR="005640EC" w:rsidRPr="00F4708F" w:rsidRDefault="005640EC" w:rsidP="005640EC">
            <w:r w:rsidRPr="00F4708F">
              <w:t>Actual result</w:t>
            </w:r>
          </w:p>
        </w:tc>
        <w:tc>
          <w:tcPr>
            <w:tcW w:w="6830" w:type="dxa"/>
            <w:vAlign w:val="center"/>
          </w:tcPr>
          <w:p w14:paraId="5A32A2A0" w14:textId="5BFB39E7" w:rsidR="005640EC" w:rsidRPr="00F4708F" w:rsidRDefault="00C367DE" w:rsidP="005640EC">
            <w:pPr>
              <w:cnfStyle w:val="000000000000" w:firstRow="0" w:lastRow="0" w:firstColumn="0" w:lastColumn="0" w:oddVBand="0" w:evenVBand="0" w:oddHBand="0" w:evenHBand="0" w:firstRowFirstColumn="0" w:firstRowLastColumn="0" w:lastRowFirstColumn="0" w:lastRowLastColumn="0"/>
            </w:pPr>
            <w:r>
              <w:t>Expected result</w:t>
            </w:r>
          </w:p>
        </w:tc>
      </w:tr>
      <w:tr w:rsidR="005640EC" w:rsidRPr="00F4708F" w14:paraId="5D391764"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310253F" w14:textId="77777777" w:rsidR="005640EC" w:rsidRPr="00F4708F" w:rsidRDefault="005640EC" w:rsidP="005640EC">
            <w:r w:rsidRPr="00F4708F">
              <w:t>Associated user story</w:t>
            </w:r>
          </w:p>
        </w:tc>
        <w:tc>
          <w:tcPr>
            <w:tcW w:w="6830" w:type="dxa"/>
            <w:vAlign w:val="center"/>
          </w:tcPr>
          <w:p w14:paraId="0D71AE51" w14:textId="77777777"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As a user, I should be able to exit the application at any time from inside the application</w:t>
            </w:r>
            <w:r w:rsidRPr="00F4708F">
              <w:rPr>
                <w:vertAlign w:val="superscript"/>
              </w:rPr>
              <w:t>1</w:t>
            </w:r>
          </w:p>
        </w:tc>
      </w:tr>
    </w:tbl>
    <w:p w14:paraId="2C06567F" w14:textId="77777777" w:rsidR="002872DF" w:rsidRPr="00F4708F" w:rsidRDefault="002872DF" w:rsidP="006946D6">
      <w:pPr>
        <w:rPr>
          <w:noProof/>
        </w:rPr>
      </w:pPr>
    </w:p>
    <w:tbl>
      <w:tblPr>
        <w:tblStyle w:val="Mellanmrktrutnt2-dekorfrg1"/>
        <w:tblW w:w="0" w:type="auto"/>
        <w:tblLook w:val="0480" w:firstRow="0" w:lastRow="0" w:firstColumn="1" w:lastColumn="0" w:noHBand="0" w:noVBand="1"/>
      </w:tblPr>
      <w:tblGrid>
        <w:gridCol w:w="2376"/>
        <w:gridCol w:w="6830"/>
      </w:tblGrid>
      <w:tr w:rsidR="00EE551F" w:rsidRPr="00F4708F" w14:paraId="6B7735E8" w14:textId="77777777" w:rsidTr="00EE5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B7632A1" w14:textId="77777777" w:rsidR="00EE551F" w:rsidRPr="00F4708F" w:rsidRDefault="00EE551F" w:rsidP="00EE551F">
            <w:r w:rsidRPr="00F4708F">
              <w:t>What is tested</w:t>
            </w:r>
          </w:p>
        </w:tc>
        <w:tc>
          <w:tcPr>
            <w:tcW w:w="6830" w:type="dxa"/>
            <w:vAlign w:val="center"/>
          </w:tcPr>
          <w:p w14:paraId="30814D17" w14:textId="4539BD8F" w:rsidR="00EE551F" w:rsidRPr="00F4708F" w:rsidRDefault="00EE551F" w:rsidP="00EE551F">
            <w:pPr>
              <w:cnfStyle w:val="000000100000" w:firstRow="0" w:lastRow="0" w:firstColumn="0" w:lastColumn="0" w:oddVBand="0" w:evenVBand="0" w:oddHBand="1" w:evenHBand="0" w:firstRowFirstColumn="0" w:firstRowLastColumn="0" w:lastRowFirstColumn="0" w:lastRowLastColumn="0"/>
            </w:pPr>
            <w:r w:rsidRPr="00F4708F">
              <w:t>Back/reverse-functionality</w:t>
            </w:r>
          </w:p>
        </w:tc>
      </w:tr>
      <w:tr w:rsidR="00EE551F" w:rsidRPr="00F4708F" w14:paraId="5CFC7BF4" w14:textId="77777777" w:rsidTr="00EE551F">
        <w:tc>
          <w:tcPr>
            <w:cnfStyle w:val="001000000000" w:firstRow="0" w:lastRow="0" w:firstColumn="1" w:lastColumn="0" w:oddVBand="0" w:evenVBand="0" w:oddHBand="0" w:evenHBand="0" w:firstRowFirstColumn="0" w:firstRowLastColumn="0" w:lastRowFirstColumn="0" w:lastRowLastColumn="0"/>
            <w:tcW w:w="2376" w:type="dxa"/>
            <w:vAlign w:val="center"/>
          </w:tcPr>
          <w:p w14:paraId="575BFB38" w14:textId="77777777" w:rsidR="00EE551F" w:rsidRPr="00F4708F" w:rsidRDefault="00EE551F" w:rsidP="00EE551F">
            <w:r w:rsidRPr="00F4708F">
              <w:t>How it is tested</w:t>
            </w:r>
          </w:p>
        </w:tc>
        <w:tc>
          <w:tcPr>
            <w:tcW w:w="6830" w:type="dxa"/>
            <w:vAlign w:val="center"/>
          </w:tcPr>
          <w:p w14:paraId="7EC16995" w14:textId="09CD1A16" w:rsidR="00EE551F" w:rsidRPr="00F4708F" w:rsidRDefault="00EE551F" w:rsidP="00EE551F">
            <w:pPr>
              <w:cnfStyle w:val="000000000000" w:firstRow="0" w:lastRow="0" w:firstColumn="0" w:lastColumn="0" w:oddVBand="0" w:evenVBand="0" w:oddHBand="0" w:evenHBand="0" w:firstRowFirstColumn="0" w:firstRowLastColumn="0" w:lastRowFirstColumn="0" w:lastRowLastColumn="0"/>
            </w:pPr>
            <w:r w:rsidRPr="00F4708F">
              <w:t>From each view, the back-function is tried</w:t>
            </w:r>
            <w:r w:rsidR="00F83FE7" w:rsidRPr="00F4708F">
              <w:t>.</w:t>
            </w:r>
          </w:p>
        </w:tc>
      </w:tr>
      <w:tr w:rsidR="00EE551F" w:rsidRPr="00F4708F" w14:paraId="32F0CD24" w14:textId="77777777" w:rsidTr="00EE5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D2C1F2C" w14:textId="77777777" w:rsidR="00EE551F" w:rsidRPr="00F4708F" w:rsidRDefault="00EE551F" w:rsidP="00EE551F">
            <w:r w:rsidRPr="00F4708F">
              <w:t>Expected result</w:t>
            </w:r>
          </w:p>
        </w:tc>
        <w:tc>
          <w:tcPr>
            <w:tcW w:w="6830" w:type="dxa"/>
            <w:vAlign w:val="center"/>
          </w:tcPr>
          <w:p w14:paraId="00B4CB88" w14:textId="1C6E7B5C" w:rsidR="00EE551F" w:rsidRPr="00F4708F" w:rsidRDefault="00EE551F" w:rsidP="00EE551F">
            <w:pPr>
              <w:cnfStyle w:val="000000100000" w:firstRow="0" w:lastRow="0" w:firstColumn="0" w:lastColumn="0" w:oddVBand="0" w:evenVBand="0" w:oddHBand="1" w:evenHBand="0" w:firstRowFirstColumn="0" w:firstRowLastColumn="0" w:lastRowFirstColumn="0" w:lastRowLastColumn="0"/>
            </w:pPr>
            <w:r w:rsidRPr="00F4708F">
              <w:t>Previously taken step should reverse whenever the back-button is pressed</w:t>
            </w:r>
            <w:r w:rsidR="00F83FE7" w:rsidRPr="00F4708F">
              <w:t>.</w:t>
            </w:r>
          </w:p>
        </w:tc>
      </w:tr>
      <w:tr w:rsidR="00EE551F" w:rsidRPr="00F4708F" w14:paraId="0E94F8F4" w14:textId="77777777" w:rsidTr="00EE551F">
        <w:tc>
          <w:tcPr>
            <w:cnfStyle w:val="001000000000" w:firstRow="0" w:lastRow="0" w:firstColumn="1" w:lastColumn="0" w:oddVBand="0" w:evenVBand="0" w:oddHBand="0" w:evenHBand="0" w:firstRowFirstColumn="0" w:firstRowLastColumn="0" w:lastRowFirstColumn="0" w:lastRowLastColumn="0"/>
            <w:tcW w:w="2376" w:type="dxa"/>
            <w:vAlign w:val="center"/>
          </w:tcPr>
          <w:p w14:paraId="5AFAA26A" w14:textId="77777777" w:rsidR="00EE551F" w:rsidRPr="00F4708F" w:rsidRDefault="00EE551F" w:rsidP="00EE551F">
            <w:r w:rsidRPr="00F4708F">
              <w:t>Actual result</w:t>
            </w:r>
          </w:p>
        </w:tc>
        <w:tc>
          <w:tcPr>
            <w:tcW w:w="6830" w:type="dxa"/>
            <w:vAlign w:val="center"/>
          </w:tcPr>
          <w:p w14:paraId="5C3594A9" w14:textId="2DB15F92" w:rsidR="00EE551F" w:rsidRPr="00F4708F" w:rsidRDefault="00C367DE" w:rsidP="00EE551F">
            <w:pPr>
              <w:cnfStyle w:val="000000000000" w:firstRow="0" w:lastRow="0" w:firstColumn="0" w:lastColumn="0" w:oddVBand="0" w:evenVBand="0" w:oddHBand="0" w:evenHBand="0" w:firstRowFirstColumn="0" w:firstRowLastColumn="0" w:lastRowFirstColumn="0" w:lastRowLastColumn="0"/>
            </w:pPr>
            <w:r>
              <w:t>Expected result</w:t>
            </w:r>
          </w:p>
        </w:tc>
      </w:tr>
      <w:tr w:rsidR="00EE551F" w:rsidRPr="00F4708F" w14:paraId="5D58B2AD" w14:textId="77777777" w:rsidTr="00EE55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C74E230" w14:textId="77777777" w:rsidR="00EE551F" w:rsidRPr="00F4708F" w:rsidRDefault="00EE551F" w:rsidP="00EE551F">
            <w:r w:rsidRPr="00F4708F">
              <w:t>Associated user story</w:t>
            </w:r>
          </w:p>
        </w:tc>
        <w:tc>
          <w:tcPr>
            <w:tcW w:w="6830" w:type="dxa"/>
            <w:vAlign w:val="center"/>
          </w:tcPr>
          <w:p w14:paraId="3B1630BE" w14:textId="7546C3B5" w:rsidR="00EE551F" w:rsidRPr="00F4708F" w:rsidRDefault="00EE551F" w:rsidP="00EE551F">
            <w:pPr>
              <w:cnfStyle w:val="000000100000" w:firstRow="0" w:lastRow="0" w:firstColumn="0" w:lastColumn="0" w:oddVBand="0" w:evenVBand="0" w:oddHBand="1" w:evenHBand="0" w:firstRowFirstColumn="0" w:firstRowLastColumn="0" w:lastRowFirstColumn="0" w:lastRowLastColumn="0"/>
            </w:pPr>
            <w:r w:rsidRPr="00F4708F">
              <w:t>As a user, I want to be able to reverse my actions with a back-button</w:t>
            </w:r>
            <w:r w:rsidRPr="00F4708F">
              <w:rPr>
                <w:vertAlign w:val="superscript"/>
              </w:rPr>
              <w:t>2</w:t>
            </w:r>
          </w:p>
        </w:tc>
      </w:tr>
    </w:tbl>
    <w:p w14:paraId="0192F68C" w14:textId="77777777" w:rsidR="006946D6" w:rsidRPr="00F4708F" w:rsidRDefault="006946D6" w:rsidP="006946D6">
      <w:pPr>
        <w:rPr>
          <w:noProof/>
        </w:rPr>
      </w:pPr>
    </w:p>
    <w:tbl>
      <w:tblPr>
        <w:tblStyle w:val="Mellanmrktrutnt2-dekorfrg1"/>
        <w:tblW w:w="0" w:type="auto"/>
        <w:tblLook w:val="0480" w:firstRow="0" w:lastRow="0" w:firstColumn="1" w:lastColumn="0" w:noHBand="0" w:noVBand="1"/>
      </w:tblPr>
      <w:tblGrid>
        <w:gridCol w:w="2376"/>
        <w:gridCol w:w="6830"/>
      </w:tblGrid>
      <w:tr w:rsidR="00B325CB" w:rsidRPr="00F4708F" w14:paraId="76084DA2"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DA1C219" w14:textId="77777777" w:rsidR="00B325CB" w:rsidRPr="00F4708F" w:rsidRDefault="00B325CB" w:rsidP="005640EC">
            <w:r w:rsidRPr="00F4708F">
              <w:t>What is tested</w:t>
            </w:r>
          </w:p>
        </w:tc>
        <w:tc>
          <w:tcPr>
            <w:tcW w:w="6830" w:type="dxa"/>
            <w:vAlign w:val="center"/>
          </w:tcPr>
          <w:p w14:paraId="01A019BE" w14:textId="35CB01C6" w:rsidR="00B325CB" w:rsidRPr="00F4708F" w:rsidRDefault="00B325CB" w:rsidP="005640EC">
            <w:pPr>
              <w:cnfStyle w:val="000000100000" w:firstRow="0" w:lastRow="0" w:firstColumn="0" w:lastColumn="0" w:oddVBand="0" w:evenVBand="0" w:oddHBand="1" w:evenHBand="0" w:firstRowFirstColumn="0" w:firstRowLastColumn="0" w:lastRowFirstColumn="0" w:lastRowLastColumn="0"/>
            </w:pPr>
            <w:r w:rsidRPr="00F4708F">
              <w:t>Zoom-out limit</w:t>
            </w:r>
          </w:p>
        </w:tc>
      </w:tr>
      <w:tr w:rsidR="00B325CB" w:rsidRPr="00F4708F" w14:paraId="2C07F009"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37974839" w14:textId="77777777" w:rsidR="00B325CB" w:rsidRPr="00F4708F" w:rsidRDefault="00B325CB" w:rsidP="005640EC">
            <w:r w:rsidRPr="00F4708F">
              <w:t>How it is tested</w:t>
            </w:r>
          </w:p>
        </w:tc>
        <w:tc>
          <w:tcPr>
            <w:tcW w:w="6830" w:type="dxa"/>
            <w:vAlign w:val="center"/>
          </w:tcPr>
          <w:p w14:paraId="41BA8833" w14:textId="47B38864" w:rsidR="00B325CB" w:rsidRPr="00F4708F" w:rsidRDefault="00744FAE" w:rsidP="00B325CB">
            <w:pPr>
              <w:cnfStyle w:val="000000000000" w:firstRow="0" w:lastRow="0" w:firstColumn="0" w:lastColumn="0" w:oddVBand="0" w:evenVBand="0" w:oddHBand="0" w:evenHBand="0" w:firstRowFirstColumn="0" w:firstRowLastColumn="0" w:lastRowFirstColumn="0" w:lastRowLastColumn="0"/>
            </w:pPr>
            <w:r w:rsidRPr="00F4708F">
              <w:t>Repeatedly z</w:t>
            </w:r>
            <w:r w:rsidR="00B325CB" w:rsidRPr="00F4708F">
              <w:t>oom out in map</w:t>
            </w:r>
            <w:r w:rsidR="00F83FE7" w:rsidRPr="00F4708F">
              <w:t>.</w:t>
            </w:r>
          </w:p>
        </w:tc>
      </w:tr>
      <w:tr w:rsidR="00B325CB" w:rsidRPr="00F4708F" w14:paraId="4F3C9598"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7904523" w14:textId="77777777" w:rsidR="00B325CB" w:rsidRPr="00F4708F" w:rsidRDefault="00B325CB" w:rsidP="005640EC">
            <w:r w:rsidRPr="00F4708F">
              <w:t>Expected result</w:t>
            </w:r>
          </w:p>
        </w:tc>
        <w:tc>
          <w:tcPr>
            <w:tcW w:w="6830" w:type="dxa"/>
            <w:vAlign w:val="center"/>
          </w:tcPr>
          <w:p w14:paraId="04B92E94" w14:textId="0F27D5AA" w:rsidR="00B325CB" w:rsidRPr="00F4708F" w:rsidRDefault="00B325CB" w:rsidP="005640EC">
            <w:pPr>
              <w:cnfStyle w:val="000000100000" w:firstRow="0" w:lastRow="0" w:firstColumn="0" w:lastColumn="0" w:oddVBand="0" w:evenVBand="0" w:oddHBand="1" w:evenHBand="0" w:firstRowFirstColumn="0" w:firstRowLastColumn="0" w:lastRowFirstColumn="0" w:lastRowLastColumn="0"/>
            </w:pPr>
            <w:r w:rsidRPr="00F4708F">
              <w:t>The map should only show the Chalmers area, not more</w:t>
            </w:r>
            <w:r w:rsidR="00F83FE7" w:rsidRPr="00F4708F">
              <w:t>.</w:t>
            </w:r>
          </w:p>
        </w:tc>
      </w:tr>
      <w:tr w:rsidR="00B325CB" w:rsidRPr="00F4708F" w14:paraId="000FBB5B"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6243BA0A" w14:textId="77777777" w:rsidR="00B325CB" w:rsidRPr="00F4708F" w:rsidRDefault="00B325CB" w:rsidP="005640EC">
            <w:r w:rsidRPr="00F4708F">
              <w:t>Actual result</w:t>
            </w:r>
          </w:p>
        </w:tc>
        <w:tc>
          <w:tcPr>
            <w:tcW w:w="6830" w:type="dxa"/>
            <w:vAlign w:val="center"/>
          </w:tcPr>
          <w:p w14:paraId="5B44F8F5" w14:textId="1D7D9219" w:rsidR="00B325CB" w:rsidRPr="00F4708F" w:rsidRDefault="00C367DE" w:rsidP="005640EC">
            <w:pPr>
              <w:cnfStyle w:val="000000000000" w:firstRow="0" w:lastRow="0" w:firstColumn="0" w:lastColumn="0" w:oddVBand="0" w:evenVBand="0" w:oddHBand="0" w:evenHBand="0" w:firstRowFirstColumn="0" w:firstRowLastColumn="0" w:lastRowFirstColumn="0" w:lastRowLastColumn="0"/>
            </w:pPr>
            <w:r>
              <w:t>Expected result</w:t>
            </w:r>
          </w:p>
        </w:tc>
      </w:tr>
      <w:tr w:rsidR="00B325CB" w:rsidRPr="00F4708F" w14:paraId="0D486BFF"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40E5306" w14:textId="77777777" w:rsidR="00B325CB" w:rsidRPr="00F4708F" w:rsidRDefault="00B325CB" w:rsidP="005640EC">
            <w:r w:rsidRPr="00F4708F">
              <w:t>Associated user story</w:t>
            </w:r>
          </w:p>
        </w:tc>
        <w:tc>
          <w:tcPr>
            <w:tcW w:w="6830" w:type="dxa"/>
            <w:vAlign w:val="center"/>
          </w:tcPr>
          <w:p w14:paraId="1494031F" w14:textId="31BA0686" w:rsidR="00B325CB" w:rsidRPr="00F4708F" w:rsidRDefault="00B325CB" w:rsidP="005640EC">
            <w:pPr>
              <w:cnfStyle w:val="000000100000" w:firstRow="0" w:lastRow="0" w:firstColumn="0" w:lastColumn="0" w:oddVBand="0" w:evenVBand="0" w:oddHBand="1" w:evenHBand="0" w:firstRowFirstColumn="0" w:firstRowLastColumn="0" w:lastRowFirstColumn="0" w:lastRowLastColumn="0"/>
            </w:pPr>
            <w:r w:rsidRPr="00F4708F">
              <w:t>As a user, I should only be able to see and navigate inside the Chalmers area</w:t>
            </w:r>
            <w:r w:rsidRPr="00F4708F">
              <w:rPr>
                <w:vertAlign w:val="superscript"/>
              </w:rPr>
              <w:t>3</w:t>
            </w:r>
          </w:p>
        </w:tc>
      </w:tr>
    </w:tbl>
    <w:p w14:paraId="2ECB85E5" w14:textId="77777777" w:rsidR="00EE551F" w:rsidRPr="00F4708F" w:rsidRDefault="00EE551F" w:rsidP="006946D6">
      <w:pPr>
        <w:rPr>
          <w:noProof/>
        </w:rPr>
      </w:pPr>
    </w:p>
    <w:tbl>
      <w:tblPr>
        <w:tblStyle w:val="Mellanmrktrutnt2-dekorfrg1"/>
        <w:tblW w:w="0" w:type="auto"/>
        <w:tblLook w:val="0480" w:firstRow="0" w:lastRow="0" w:firstColumn="1" w:lastColumn="0" w:noHBand="0" w:noVBand="1"/>
      </w:tblPr>
      <w:tblGrid>
        <w:gridCol w:w="2376"/>
        <w:gridCol w:w="6830"/>
      </w:tblGrid>
      <w:tr w:rsidR="005640EC" w:rsidRPr="00F4708F" w14:paraId="2DA9EF24"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FF761FA" w14:textId="77777777" w:rsidR="005640EC" w:rsidRPr="00F4708F" w:rsidRDefault="005640EC" w:rsidP="005640EC">
            <w:r w:rsidRPr="00F4708F">
              <w:t>What is tested</w:t>
            </w:r>
          </w:p>
        </w:tc>
        <w:tc>
          <w:tcPr>
            <w:tcW w:w="6830" w:type="dxa"/>
            <w:vAlign w:val="center"/>
          </w:tcPr>
          <w:p w14:paraId="107683C6" w14:textId="48C80F15"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Map boundaries</w:t>
            </w:r>
          </w:p>
        </w:tc>
      </w:tr>
      <w:tr w:rsidR="005640EC" w:rsidRPr="00F4708F" w14:paraId="3ACDE7F7"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6B47F1FF" w14:textId="77777777" w:rsidR="005640EC" w:rsidRPr="00F4708F" w:rsidRDefault="005640EC" w:rsidP="005640EC">
            <w:r w:rsidRPr="00F4708F">
              <w:t>How it is tested</w:t>
            </w:r>
          </w:p>
        </w:tc>
        <w:tc>
          <w:tcPr>
            <w:tcW w:w="6830" w:type="dxa"/>
            <w:vAlign w:val="center"/>
          </w:tcPr>
          <w:p w14:paraId="421BAD23" w14:textId="48B47B73" w:rsidR="005640EC" w:rsidRPr="00F4708F" w:rsidRDefault="00744FAE" w:rsidP="005640EC">
            <w:pPr>
              <w:cnfStyle w:val="000000000000" w:firstRow="0" w:lastRow="0" w:firstColumn="0" w:lastColumn="0" w:oddVBand="0" w:evenVBand="0" w:oddHBand="0" w:evenHBand="0" w:firstRowFirstColumn="0" w:firstRowLastColumn="0" w:lastRowFirstColumn="0" w:lastRowLastColumn="0"/>
            </w:pPr>
            <w:r w:rsidRPr="00F4708F">
              <w:t>Repeatedly s</w:t>
            </w:r>
            <w:r w:rsidR="005640EC" w:rsidRPr="00F4708F">
              <w:t>crolling outside of the map</w:t>
            </w:r>
            <w:r w:rsidR="00F83FE7" w:rsidRPr="00F4708F">
              <w:t>.</w:t>
            </w:r>
          </w:p>
        </w:tc>
      </w:tr>
      <w:tr w:rsidR="005640EC" w:rsidRPr="00F4708F" w14:paraId="7ACBC96B"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848B6D1" w14:textId="77777777" w:rsidR="005640EC" w:rsidRPr="00F4708F" w:rsidRDefault="005640EC" w:rsidP="005640EC">
            <w:r w:rsidRPr="00F4708F">
              <w:t>Expected result</w:t>
            </w:r>
          </w:p>
        </w:tc>
        <w:tc>
          <w:tcPr>
            <w:tcW w:w="6830" w:type="dxa"/>
            <w:vAlign w:val="center"/>
          </w:tcPr>
          <w:p w14:paraId="689A195C" w14:textId="5C15465F"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The map should get stuck on the boundaries</w:t>
            </w:r>
            <w:r w:rsidR="00F83FE7" w:rsidRPr="00F4708F">
              <w:t>.</w:t>
            </w:r>
          </w:p>
        </w:tc>
      </w:tr>
      <w:tr w:rsidR="005640EC" w:rsidRPr="00F4708F" w14:paraId="5A9BCB49"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76FAF665" w14:textId="77777777" w:rsidR="005640EC" w:rsidRPr="00F4708F" w:rsidRDefault="005640EC" w:rsidP="005640EC">
            <w:r w:rsidRPr="00F4708F">
              <w:t>Actual result</w:t>
            </w:r>
          </w:p>
        </w:tc>
        <w:tc>
          <w:tcPr>
            <w:tcW w:w="6830" w:type="dxa"/>
            <w:vAlign w:val="center"/>
          </w:tcPr>
          <w:p w14:paraId="14CB6985" w14:textId="772AAC28" w:rsidR="005640EC" w:rsidRPr="00F4708F" w:rsidRDefault="00C367DE" w:rsidP="005640EC">
            <w:pPr>
              <w:cnfStyle w:val="000000000000" w:firstRow="0" w:lastRow="0" w:firstColumn="0" w:lastColumn="0" w:oddVBand="0" w:evenVBand="0" w:oddHBand="0" w:evenHBand="0" w:firstRowFirstColumn="0" w:firstRowLastColumn="0" w:lastRowFirstColumn="0" w:lastRowLastColumn="0"/>
            </w:pPr>
            <w:r>
              <w:t>Expected result</w:t>
            </w:r>
          </w:p>
        </w:tc>
      </w:tr>
      <w:tr w:rsidR="005640EC" w:rsidRPr="00F4708F" w14:paraId="2E579190"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9831256" w14:textId="77777777" w:rsidR="005640EC" w:rsidRPr="00F4708F" w:rsidRDefault="005640EC" w:rsidP="005640EC">
            <w:r w:rsidRPr="00F4708F">
              <w:t>Associated user story</w:t>
            </w:r>
          </w:p>
        </w:tc>
        <w:tc>
          <w:tcPr>
            <w:tcW w:w="6830" w:type="dxa"/>
            <w:vAlign w:val="center"/>
          </w:tcPr>
          <w:p w14:paraId="44633E3D" w14:textId="77777777"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As a user, I should only be able to see and navigate inside the Chalmers area</w:t>
            </w:r>
            <w:r w:rsidRPr="00F4708F">
              <w:rPr>
                <w:vertAlign w:val="superscript"/>
              </w:rPr>
              <w:t>3</w:t>
            </w:r>
          </w:p>
        </w:tc>
      </w:tr>
    </w:tbl>
    <w:p w14:paraId="434052C9" w14:textId="77777777" w:rsidR="00EE551F" w:rsidRPr="00F4708F" w:rsidRDefault="00EE551F" w:rsidP="00231693"/>
    <w:tbl>
      <w:tblPr>
        <w:tblStyle w:val="Mellanmrktrutnt2-dekorfrg1"/>
        <w:tblW w:w="0" w:type="auto"/>
        <w:tblLook w:val="0480" w:firstRow="0" w:lastRow="0" w:firstColumn="1" w:lastColumn="0" w:noHBand="0" w:noVBand="1"/>
      </w:tblPr>
      <w:tblGrid>
        <w:gridCol w:w="2376"/>
        <w:gridCol w:w="6830"/>
      </w:tblGrid>
      <w:tr w:rsidR="003C5351" w:rsidRPr="00F4708F" w14:paraId="7ACB84A3"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AC4E625" w14:textId="77777777" w:rsidR="003C5351" w:rsidRPr="00F4708F" w:rsidRDefault="003C5351" w:rsidP="00B73A58">
            <w:r w:rsidRPr="00F4708F">
              <w:t>What is tested</w:t>
            </w:r>
          </w:p>
        </w:tc>
        <w:tc>
          <w:tcPr>
            <w:tcW w:w="6830" w:type="dxa"/>
            <w:vAlign w:val="center"/>
          </w:tcPr>
          <w:p w14:paraId="1EBE04D1" w14:textId="5BA5E64C" w:rsidR="003C5351" w:rsidRPr="00F4708F" w:rsidRDefault="003C5351" w:rsidP="00B73A58">
            <w:pPr>
              <w:cnfStyle w:val="000000100000" w:firstRow="0" w:lastRow="0" w:firstColumn="0" w:lastColumn="0" w:oddVBand="0" w:evenVBand="0" w:oddHBand="1" w:evenHBand="0" w:firstRowFirstColumn="0" w:firstRowLastColumn="0" w:lastRowFirstColumn="0" w:lastRowLastColumn="0"/>
            </w:pPr>
            <w:r w:rsidRPr="00F4708F">
              <w:t>Navigation fail outside Chalmers</w:t>
            </w:r>
          </w:p>
        </w:tc>
      </w:tr>
      <w:tr w:rsidR="003C5351" w:rsidRPr="00F4708F" w14:paraId="059B111B"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6CAC62B0" w14:textId="77777777" w:rsidR="003C5351" w:rsidRPr="00F4708F" w:rsidRDefault="003C5351" w:rsidP="00B73A58">
            <w:r w:rsidRPr="00F4708F">
              <w:t>How it is tested</w:t>
            </w:r>
          </w:p>
        </w:tc>
        <w:tc>
          <w:tcPr>
            <w:tcW w:w="6830" w:type="dxa"/>
            <w:vAlign w:val="center"/>
          </w:tcPr>
          <w:p w14:paraId="2C52F559" w14:textId="1703E133" w:rsidR="003C5351" w:rsidRPr="00F4708F" w:rsidRDefault="003C5351" w:rsidP="00B73A58">
            <w:pPr>
              <w:cnfStyle w:val="000000000000" w:firstRow="0" w:lastRow="0" w:firstColumn="0" w:lastColumn="0" w:oddVBand="0" w:evenVBand="0" w:oddHBand="0" w:evenHBand="0" w:firstRowFirstColumn="0" w:firstRowLastColumn="0" w:lastRowFirstColumn="0" w:lastRowLastColumn="0"/>
            </w:pPr>
            <w:r w:rsidRPr="00F4708F">
              <w:t>The user stands outside the map boundaries and tries to navigate with the application.</w:t>
            </w:r>
          </w:p>
        </w:tc>
      </w:tr>
      <w:tr w:rsidR="003C5351" w:rsidRPr="00F4708F" w14:paraId="444D7AAD"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8EBEE02" w14:textId="77777777" w:rsidR="003C5351" w:rsidRPr="00F4708F" w:rsidRDefault="003C5351" w:rsidP="00B73A58">
            <w:r w:rsidRPr="00F4708F">
              <w:t>Expected result</w:t>
            </w:r>
          </w:p>
        </w:tc>
        <w:tc>
          <w:tcPr>
            <w:tcW w:w="6830" w:type="dxa"/>
            <w:vAlign w:val="center"/>
          </w:tcPr>
          <w:p w14:paraId="7E169B37" w14:textId="2D2DD8E3" w:rsidR="003C5351" w:rsidRPr="00F4708F" w:rsidRDefault="003C5351" w:rsidP="0012582A">
            <w:pPr>
              <w:cnfStyle w:val="000000100000" w:firstRow="0" w:lastRow="0" w:firstColumn="0" w:lastColumn="0" w:oddVBand="0" w:evenVBand="0" w:oddHBand="1" w:evenHBand="0" w:firstRowFirstColumn="0" w:firstRowLastColumn="0" w:lastRowFirstColumn="0" w:lastRowLastColumn="0"/>
            </w:pPr>
            <w:r w:rsidRPr="00F4708F">
              <w:t xml:space="preserve">The map should show </w:t>
            </w:r>
            <w:r w:rsidR="0012582A">
              <w:t>fixed coordinates of the map; centre of campus</w:t>
            </w:r>
          </w:p>
        </w:tc>
      </w:tr>
      <w:tr w:rsidR="003C5351" w:rsidRPr="00F4708F" w14:paraId="25195396"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6B6815B0" w14:textId="77777777" w:rsidR="003C5351" w:rsidRPr="00F4708F" w:rsidRDefault="003C5351" w:rsidP="00B73A58">
            <w:r w:rsidRPr="00F4708F">
              <w:t>Actual result</w:t>
            </w:r>
          </w:p>
        </w:tc>
        <w:tc>
          <w:tcPr>
            <w:tcW w:w="6830" w:type="dxa"/>
            <w:vAlign w:val="center"/>
          </w:tcPr>
          <w:p w14:paraId="1314EEC9" w14:textId="52E64C90" w:rsidR="003C5351" w:rsidRPr="00F4708F" w:rsidRDefault="0012582A" w:rsidP="00B73A58">
            <w:pPr>
              <w:cnfStyle w:val="000000000000" w:firstRow="0" w:lastRow="0" w:firstColumn="0" w:lastColumn="0" w:oddVBand="0" w:evenVBand="0" w:oddHBand="0" w:evenHBand="0" w:firstRowFirstColumn="0" w:firstRowLastColumn="0" w:lastRowFirstColumn="0" w:lastRowLastColumn="0"/>
            </w:pPr>
            <w:r>
              <w:t>Expected result</w:t>
            </w:r>
          </w:p>
        </w:tc>
      </w:tr>
      <w:tr w:rsidR="003C5351" w:rsidRPr="00F4708F" w14:paraId="53EA306B"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C38B356" w14:textId="77777777" w:rsidR="003C5351" w:rsidRPr="00F4708F" w:rsidRDefault="003C5351" w:rsidP="00B73A58">
            <w:r w:rsidRPr="00F4708F">
              <w:t>Associated user story</w:t>
            </w:r>
          </w:p>
        </w:tc>
        <w:tc>
          <w:tcPr>
            <w:tcW w:w="6830" w:type="dxa"/>
            <w:vAlign w:val="center"/>
          </w:tcPr>
          <w:p w14:paraId="4644AE94" w14:textId="77777777" w:rsidR="003C5351" w:rsidRPr="00F4708F" w:rsidRDefault="003C5351" w:rsidP="00B73A58">
            <w:pPr>
              <w:cnfStyle w:val="000000100000" w:firstRow="0" w:lastRow="0" w:firstColumn="0" w:lastColumn="0" w:oddVBand="0" w:evenVBand="0" w:oddHBand="1" w:evenHBand="0" w:firstRowFirstColumn="0" w:firstRowLastColumn="0" w:lastRowFirstColumn="0" w:lastRowLastColumn="0"/>
            </w:pPr>
            <w:r w:rsidRPr="00F4708F">
              <w:t>As a user, I should only be able to see and navigate inside the Chalmers area</w:t>
            </w:r>
            <w:r w:rsidRPr="00F4708F">
              <w:rPr>
                <w:vertAlign w:val="superscript"/>
              </w:rPr>
              <w:t>3</w:t>
            </w:r>
          </w:p>
        </w:tc>
      </w:tr>
    </w:tbl>
    <w:p w14:paraId="6582ECD7" w14:textId="77777777" w:rsidR="003C5351" w:rsidRPr="00F4708F" w:rsidRDefault="003C5351" w:rsidP="00231693"/>
    <w:tbl>
      <w:tblPr>
        <w:tblStyle w:val="Mellanmrktrutnt2-dekorfrg1"/>
        <w:tblW w:w="0" w:type="auto"/>
        <w:tblLook w:val="0480" w:firstRow="0" w:lastRow="0" w:firstColumn="1" w:lastColumn="0" w:noHBand="0" w:noVBand="1"/>
      </w:tblPr>
      <w:tblGrid>
        <w:gridCol w:w="2376"/>
        <w:gridCol w:w="6830"/>
      </w:tblGrid>
      <w:tr w:rsidR="002F630A" w:rsidRPr="00F4708F" w14:paraId="4EA86EED"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13E1921" w14:textId="77777777" w:rsidR="002F630A" w:rsidRPr="00F4708F" w:rsidRDefault="002F630A" w:rsidP="00DD3BED">
            <w:r w:rsidRPr="00F4708F">
              <w:t>What is tested</w:t>
            </w:r>
          </w:p>
        </w:tc>
        <w:tc>
          <w:tcPr>
            <w:tcW w:w="6830" w:type="dxa"/>
            <w:vAlign w:val="center"/>
          </w:tcPr>
          <w:p w14:paraId="0656E554" w14:textId="0C800113" w:rsidR="002F630A" w:rsidRPr="00F4708F" w:rsidRDefault="002F630A" w:rsidP="00DD3BED">
            <w:pPr>
              <w:cnfStyle w:val="000000100000" w:firstRow="0" w:lastRow="0" w:firstColumn="0" w:lastColumn="0" w:oddVBand="0" w:evenVBand="0" w:oddHBand="1" w:evenHBand="0" w:firstRowFirstColumn="0" w:firstRowLastColumn="0" w:lastRowFirstColumn="0" w:lastRowLastColumn="0"/>
            </w:pPr>
            <w:r w:rsidRPr="00F4708F">
              <w:t>Limited data on Chalmers area</w:t>
            </w:r>
          </w:p>
        </w:tc>
      </w:tr>
      <w:tr w:rsidR="002F630A" w:rsidRPr="00F4708F" w14:paraId="33E9A1EB" w14:textId="77777777" w:rsidTr="00DD3BED">
        <w:tc>
          <w:tcPr>
            <w:cnfStyle w:val="001000000000" w:firstRow="0" w:lastRow="0" w:firstColumn="1" w:lastColumn="0" w:oddVBand="0" w:evenVBand="0" w:oddHBand="0" w:evenHBand="0" w:firstRowFirstColumn="0" w:firstRowLastColumn="0" w:lastRowFirstColumn="0" w:lastRowLastColumn="0"/>
            <w:tcW w:w="2376" w:type="dxa"/>
            <w:vAlign w:val="center"/>
          </w:tcPr>
          <w:p w14:paraId="2EB468C5" w14:textId="77777777" w:rsidR="002F630A" w:rsidRPr="00F4708F" w:rsidRDefault="002F630A" w:rsidP="00DD3BED">
            <w:r w:rsidRPr="00F4708F">
              <w:t>How it is tested</w:t>
            </w:r>
          </w:p>
        </w:tc>
        <w:tc>
          <w:tcPr>
            <w:tcW w:w="6830" w:type="dxa"/>
            <w:vAlign w:val="center"/>
          </w:tcPr>
          <w:p w14:paraId="5A240BE8" w14:textId="33065056" w:rsidR="002F630A" w:rsidRPr="00F4708F" w:rsidRDefault="002F630A" w:rsidP="00DD3BED">
            <w:pPr>
              <w:cnfStyle w:val="000000000000" w:firstRow="0" w:lastRow="0" w:firstColumn="0" w:lastColumn="0" w:oddVBand="0" w:evenVBand="0" w:oddHBand="0" w:evenHBand="0" w:firstRowFirstColumn="0" w:firstRowLastColumn="0" w:lastRowFirstColumn="0" w:lastRowLastColumn="0"/>
            </w:pPr>
            <w:r w:rsidRPr="00F4708F">
              <w:t>Data, not in the database, is searched for</w:t>
            </w:r>
          </w:p>
        </w:tc>
      </w:tr>
      <w:tr w:rsidR="002F630A" w:rsidRPr="00F4708F" w14:paraId="241E922F"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4F577A9" w14:textId="77777777" w:rsidR="002F630A" w:rsidRPr="00F4708F" w:rsidRDefault="002F630A" w:rsidP="00DD3BED">
            <w:r w:rsidRPr="00F4708F">
              <w:t>Expected result</w:t>
            </w:r>
          </w:p>
        </w:tc>
        <w:tc>
          <w:tcPr>
            <w:tcW w:w="6830" w:type="dxa"/>
            <w:vAlign w:val="center"/>
          </w:tcPr>
          <w:p w14:paraId="77FC4637" w14:textId="2C320AAF" w:rsidR="002F630A" w:rsidRPr="00F4708F" w:rsidRDefault="002F630A" w:rsidP="00DD3BED">
            <w:pPr>
              <w:cnfStyle w:val="000000100000" w:firstRow="0" w:lastRow="0" w:firstColumn="0" w:lastColumn="0" w:oddVBand="0" w:evenVBand="0" w:oddHBand="1" w:evenHBand="0" w:firstRowFirstColumn="0" w:firstRowLastColumn="0" w:lastRowFirstColumn="0" w:lastRowLastColumn="0"/>
            </w:pPr>
            <w:r w:rsidRPr="00F4708F">
              <w:t>No suggestions should present themselves</w:t>
            </w:r>
          </w:p>
        </w:tc>
      </w:tr>
      <w:tr w:rsidR="002F630A" w:rsidRPr="00F4708F" w14:paraId="27979A29" w14:textId="77777777" w:rsidTr="00DD3BED">
        <w:tc>
          <w:tcPr>
            <w:cnfStyle w:val="001000000000" w:firstRow="0" w:lastRow="0" w:firstColumn="1" w:lastColumn="0" w:oddVBand="0" w:evenVBand="0" w:oddHBand="0" w:evenHBand="0" w:firstRowFirstColumn="0" w:firstRowLastColumn="0" w:lastRowFirstColumn="0" w:lastRowLastColumn="0"/>
            <w:tcW w:w="2376" w:type="dxa"/>
            <w:vAlign w:val="center"/>
          </w:tcPr>
          <w:p w14:paraId="43DAE59F" w14:textId="77777777" w:rsidR="002F630A" w:rsidRPr="00F4708F" w:rsidRDefault="002F630A" w:rsidP="00DD3BED">
            <w:r w:rsidRPr="00F4708F">
              <w:t>Actual result</w:t>
            </w:r>
          </w:p>
        </w:tc>
        <w:tc>
          <w:tcPr>
            <w:tcW w:w="6830" w:type="dxa"/>
            <w:vAlign w:val="center"/>
          </w:tcPr>
          <w:p w14:paraId="3FA7E8B7" w14:textId="3F390FCA" w:rsidR="002F630A" w:rsidRPr="00F4708F" w:rsidRDefault="00694FBF" w:rsidP="00DD3BED">
            <w:pPr>
              <w:cnfStyle w:val="000000000000" w:firstRow="0" w:lastRow="0" w:firstColumn="0" w:lastColumn="0" w:oddVBand="0" w:evenVBand="0" w:oddHBand="0" w:evenHBand="0" w:firstRowFirstColumn="0" w:firstRowLastColumn="0" w:lastRowFirstColumn="0" w:lastRowLastColumn="0"/>
            </w:pPr>
            <w:r>
              <w:t>Expected result</w:t>
            </w:r>
          </w:p>
        </w:tc>
      </w:tr>
      <w:tr w:rsidR="002F630A" w:rsidRPr="00F4708F" w14:paraId="396555DB"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397B95B" w14:textId="77777777" w:rsidR="002F630A" w:rsidRPr="00F4708F" w:rsidRDefault="002F630A" w:rsidP="00DD3BED">
            <w:r w:rsidRPr="00F4708F">
              <w:t>Associated user story</w:t>
            </w:r>
          </w:p>
        </w:tc>
        <w:tc>
          <w:tcPr>
            <w:tcW w:w="6830" w:type="dxa"/>
            <w:vAlign w:val="center"/>
          </w:tcPr>
          <w:p w14:paraId="6EAE8D08" w14:textId="77777777" w:rsidR="002F630A" w:rsidRPr="00F4708F" w:rsidRDefault="002F630A" w:rsidP="00DD3BED">
            <w:pPr>
              <w:cnfStyle w:val="000000100000" w:firstRow="0" w:lastRow="0" w:firstColumn="0" w:lastColumn="0" w:oddVBand="0" w:evenVBand="0" w:oddHBand="1" w:evenHBand="0" w:firstRowFirstColumn="0" w:firstRowLastColumn="0" w:lastRowFirstColumn="0" w:lastRowLastColumn="0"/>
            </w:pPr>
            <w:r w:rsidRPr="00F4708F">
              <w:t>As a user, I should only be able to see and navigate inside the Chalmers area</w:t>
            </w:r>
            <w:r w:rsidRPr="00F4708F">
              <w:rPr>
                <w:vertAlign w:val="superscript"/>
              </w:rPr>
              <w:t>3</w:t>
            </w:r>
          </w:p>
        </w:tc>
      </w:tr>
    </w:tbl>
    <w:p w14:paraId="657E8195" w14:textId="77777777" w:rsidR="002F630A" w:rsidRPr="00F4708F" w:rsidRDefault="002F630A" w:rsidP="00231693"/>
    <w:tbl>
      <w:tblPr>
        <w:tblStyle w:val="Mellanmrktrutnt2-dekorfrg1"/>
        <w:tblW w:w="0" w:type="auto"/>
        <w:tblLook w:val="0480" w:firstRow="0" w:lastRow="0" w:firstColumn="1" w:lastColumn="0" w:noHBand="0" w:noVBand="1"/>
      </w:tblPr>
      <w:tblGrid>
        <w:gridCol w:w="2376"/>
        <w:gridCol w:w="6830"/>
      </w:tblGrid>
      <w:tr w:rsidR="005640EC" w:rsidRPr="00F4708F" w14:paraId="15CDF616"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5CF5E68" w14:textId="77777777" w:rsidR="005640EC" w:rsidRPr="00F4708F" w:rsidRDefault="005640EC" w:rsidP="005640EC">
            <w:r w:rsidRPr="00F4708F">
              <w:t>What is tested</w:t>
            </w:r>
          </w:p>
        </w:tc>
        <w:tc>
          <w:tcPr>
            <w:tcW w:w="6830" w:type="dxa"/>
            <w:vAlign w:val="center"/>
          </w:tcPr>
          <w:p w14:paraId="1F658C8E" w14:textId="7E109237"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Fixed starting coordinates</w:t>
            </w:r>
            <w:r w:rsidR="00694FBF">
              <w:t xml:space="preserve"> and current position</w:t>
            </w:r>
          </w:p>
        </w:tc>
      </w:tr>
      <w:tr w:rsidR="005640EC" w:rsidRPr="00F4708F" w14:paraId="6AD0A2DB"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19665CF2" w14:textId="77777777" w:rsidR="005640EC" w:rsidRPr="00F4708F" w:rsidRDefault="005640EC" w:rsidP="005640EC">
            <w:r w:rsidRPr="00F4708F">
              <w:t>How it is tested</w:t>
            </w:r>
          </w:p>
        </w:tc>
        <w:tc>
          <w:tcPr>
            <w:tcW w:w="6830" w:type="dxa"/>
            <w:vAlign w:val="center"/>
          </w:tcPr>
          <w:p w14:paraId="0708772D" w14:textId="3739A0C0" w:rsidR="005640EC" w:rsidRPr="00F4708F" w:rsidRDefault="005640EC" w:rsidP="005640EC">
            <w:pPr>
              <w:cnfStyle w:val="000000000000" w:firstRow="0" w:lastRow="0" w:firstColumn="0" w:lastColumn="0" w:oddVBand="0" w:evenVBand="0" w:oddHBand="0" w:evenHBand="0" w:firstRowFirstColumn="0" w:firstRowLastColumn="0" w:lastRowFirstColumn="0" w:lastRowLastColumn="0"/>
            </w:pPr>
            <w:r w:rsidRPr="00F4708F">
              <w:t>Repeatedly opening the application and visual control</w:t>
            </w:r>
            <w:r w:rsidR="00F83FE7" w:rsidRPr="00F4708F">
              <w:t>.</w:t>
            </w:r>
          </w:p>
        </w:tc>
      </w:tr>
      <w:tr w:rsidR="005640EC" w:rsidRPr="00F4708F" w14:paraId="128BA8A1"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1049D86" w14:textId="77777777" w:rsidR="005640EC" w:rsidRPr="00F4708F" w:rsidRDefault="005640EC" w:rsidP="005640EC">
            <w:r w:rsidRPr="00F4708F">
              <w:t>Expected result</w:t>
            </w:r>
          </w:p>
        </w:tc>
        <w:tc>
          <w:tcPr>
            <w:tcW w:w="6830" w:type="dxa"/>
            <w:vAlign w:val="center"/>
          </w:tcPr>
          <w:p w14:paraId="091C022A" w14:textId="553922CC"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The map view should show the intended coordinates</w:t>
            </w:r>
            <w:r w:rsidR="00C53BEE">
              <w:t xml:space="preserve"> and position</w:t>
            </w:r>
            <w:r w:rsidR="00F83FE7" w:rsidRPr="00F4708F">
              <w:t>.</w:t>
            </w:r>
          </w:p>
        </w:tc>
      </w:tr>
      <w:tr w:rsidR="005640EC" w:rsidRPr="00F4708F" w14:paraId="29175BAE"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12D0D1C7" w14:textId="77777777" w:rsidR="005640EC" w:rsidRPr="00F4708F" w:rsidRDefault="005640EC" w:rsidP="005640EC">
            <w:r w:rsidRPr="00F4708F">
              <w:t>Actual result</w:t>
            </w:r>
          </w:p>
        </w:tc>
        <w:tc>
          <w:tcPr>
            <w:tcW w:w="6830" w:type="dxa"/>
            <w:vAlign w:val="center"/>
          </w:tcPr>
          <w:p w14:paraId="700C75FD" w14:textId="0BF8C4C1" w:rsidR="005640EC" w:rsidRPr="00F4708F" w:rsidRDefault="00C53BEE" w:rsidP="005640EC">
            <w:pPr>
              <w:cnfStyle w:val="000000000000" w:firstRow="0" w:lastRow="0" w:firstColumn="0" w:lastColumn="0" w:oddVBand="0" w:evenVBand="0" w:oddHBand="0" w:evenHBand="0" w:firstRowFirstColumn="0" w:firstRowLastColumn="0" w:lastRowFirstColumn="0" w:lastRowLastColumn="0"/>
            </w:pPr>
            <w:r>
              <w:t>Expected result</w:t>
            </w:r>
          </w:p>
        </w:tc>
      </w:tr>
      <w:tr w:rsidR="005640EC" w:rsidRPr="00F4708F" w14:paraId="18A2B3F1"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4208A95" w14:textId="77777777" w:rsidR="005640EC" w:rsidRPr="00F4708F" w:rsidRDefault="005640EC" w:rsidP="005640EC">
            <w:r w:rsidRPr="00F4708F">
              <w:t>Associated user story</w:t>
            </w:r>
          </w:p>
        </w:tc>
        <w:tc>
          <w:tcPr>
            <w:tcW w:w="6830" w:type="dxa"/>
            <w:vAlign w:val="center"/>
          </w:tcPr>
          <w:p w14:paraId="5F714CF8" w14:textId="25D25168"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As a user opening the application, I want to see a fixed view of the Chalmers area, which always has the same starting coordinates</w:t>
            </w:r>
            <w:r w:rsidRPr="00F4708F">
              <w:rPr>
                <w:vertAlign w:val="superscript"/>
              </w:rPr>
              <w:t>4</w:t>
            </w:r>
          </w:p>
        </w:tc>
      </w:tr>
    </w:tbl>
    <w:p w14:paraId="7D6B511D" w14:textId="77777777" w:rsidR="005640EC" w:rsidRPr="00F4708F" w:rsidRDefault="005640EC" w:rsidP="00231693">
      <w:pPr>
        <w:rPr>
          <w:b/>
        </w:rPr>
      </w:pPr>
    </w:p>
    <w:tbl>
      <w:tblPr>
        <w:tblStyle w:val="Mellanmrktrutnt2-dekorfrg1"/>
        <w:tblW w:w="0" w:type="auto"/>
        <w:tblLook w:val="0480" w:firstRow="0" w:lastRow="0" w:firstColumn="1" w:lastColumn="0" w:noHBand="0" w:noVBand="1"/>
      </w:tblPr>
      <w:tblGrid>
        <w:gridCol w:w="2376"/>
        <w:gridCol w:w="6830"/>
      </w:tblGrid>
      <w:tr w:rsidR="005640EC" w:rsidRPr="00F4708F" w14:paraId="0C3CCD99"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190CD2D" w14:textId="77777777" w:rsidR="005640EC" w:rsidRPr="00F4708F" w:rsidRDefault="005640EC" w:rsidP="005640EC">
            <w:r w:rsidRPr="00F4708F">
              <w:t>What is tested</w:t>
            </w:r>
          </w:p>
        </w:tc>
        <w:tc>
          <w:tcPr>
            <w:tcW w:w="6830" w:type="dxa"/>
            <w:vAlign w:val="center"/>
          </w:tcPr>
          <w:p w14:paraId="4B1C001A" w14:textId="5381915E"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 xml:space="preserve">Information </w:t>
            </w:r>
            <w:r w:rsidR="00F83FE7" w:rsidRPr="00F4708F">
              <w:t>(</w:t>
            </w:r>
            <w:r w:rsidRPr="00F4708F">
              <w:t>and navigation</w:t>
            </w:r>
            <w:r w:rsidR="00F83FE7" w:rsidRPr="00F4708F">
              <w:t>)</w:t>
            </w:r>
            <w:r w:rsidRPr="00F4708F">
              <w:t xml:space="preserve"> window</w:t>
            </w:r>
          </w:p>
        </w:tc>
      </w:tr>
      <w:tr w:rsidR="005640EC" w:rsidRPr="00F4708F" w14:paraId="13E8D6C2"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13A82C7E" w14:textId="77777777" w:rsidR="005640EC" w:rsidRPr="00F4708F" w:rsidRDefault="005640EC" w:rsidP="005640EC">
            <w:r w:rsidRPr="00F4708F">
              <w:t>How it is tested</w:t>
            </w:r>
          </w:p>
        </w:tc>
        <w:tc>
          <w:tcPr>
            <w:tcW w:w="6830" w:type="dxa"/>
            <w:vAlign w:val="center"/>
          </w:tcPr>
          <w:p w14:paraId="35BFA34F" w14:textId="443AF306" w:rsidR="005640EC" w:rsidRPr="00F4708F" w:rsidRDefault="00F83FE7" w:rsidP="005640EC">
            <w:pPr>
              <w:cnfStyle w:val="000000000000" w:firstRow="0" w:lastRow="0" w:firstColumn="0" w:lastColumn="0" w:oddVBand="0" w:evenVBand="0" w:oddHBand="0" w:evenHBand="0" w:firstRowFirstColumn="0" w:firstRowLastColumn="0" w:lastRowFirstColumn="0" w:lastRowLastColumn="0"/>
            </w:pPr>
            <w:r w:rsidRPr="00F4708F">
              <w:t>Arbitrary locations are searched and marked on the map. The marker is clicked.</w:t>
            </w:r>
          </w:p>
        </w:tc>
      </w:tr>
      <w:tr w:rsidR="005640EC" w:rsidRPr="00F4708F" w14:paraId="1A9563E1"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68387C6" w14:textId="77777777" w:rsidR="005640EC" w:rsidRPr="00F4708F" w:rsidRDefault="005640EC" w:rsidP="005640EC">
            <w:r w:rsidRPr="00F4708F">
              <w:t>Expected result</w:t>
            </w:r>
          </w:p>
        </w:tc>
        <w:tc>
          <w:tcPr>
            <w:tcW w:w="6830" w:type="dxa"/>
            <w:vAlign w:val="center"/>
          </w:tcPr>
          <w:p w14:paraId="5EFC92B7" w14:textId="7FA1A105" w:rsidR="005640EC" w:rsidRPr="00F4708F" w:rsidRDefault="00F83FE7" w:rsidP="005640EC">
            <w:pPr>
              <w:cnfStyle w:val="000000100000" w:firstRow="0" w:lastRow="0" w:firstColumn="0" w:lastColumn="0" w:oddVBand="0" w:evenVBand="0" w:oddHBand="1" w:evenHBand="0" w:firstRowFirstColumn="0" w:firstRowLastColumn="0" w:lastRowFirstColumn="0" w:lastRowLastColumn="0"/>
            </w:pPr>
            <w:r w:rsidRPr="00F4708F">
              <w:t>When clicking the marker, it should trigger the popup window containing room name, floor and a “Navigate to here”-text.</w:t>
            </w:r>
          </w:p>
        </w:tc>
      </w:tr>
      <w:tr w:rsidR="005640EC" w:rsidRPr="00F4708F" w14:paraId="6A3BA245" w14:textId="77777777" w:rsidTr="005640EC">
        <w:tc>
          <w:tcPr>
            <w:cnfStyle w:val="001000000000" w:firstRow="0" w:lastRow="0" w:firstColumn="1" w:lastColumn="0" w:oddVBand="0" w:evenVBand="0" w:oddHBand="0" w:evenHBand="0" w:firstRowFirstColumn="0" w:firstRowLastColumn="0" w:lastRowFirstColumn="0" w:lastRowLastColumn="0"/>
            <w:tcW w:w="2376" w:type="dxa"/>
            <w:vAlign w:val="center"/>
          </w:tcPr>
          <w:p w14:paraId="702569B4" w14:textId="77777777" w:rsidR="005640EC" w:rsidRPr="00F4708F" w:rsidRDefault="005640EC" w:rsidP="005640EC">
            <w:r w:rsidRPr="00F4708F">
              <w:t>Actual result</w:t>
            </w:r>
          </w:p>
        </w:tc>
        <w:tc>
          <w:tcPr>
            <w:tcW w:w="6830" w:type="dxa"/>
            <w:vAlign w:val="center"/>
          </w:tcPr>
          <w:p w14:paraId="66551CB8" w14:textId="663352DD" w:rsidR="005640EC" w:rsidRPr="00F4708F" w:rsidRDefault="00C53BEE" w:rsidP="005640EC">
            <w:pPr>
              <w:cnfStyle w:val="000000000000" w:firstRow="0" w:lastRow="0" w:firstColumn="0" w:lastColumn="0" w:oddVBand="0" w:evenVBand="0" w:oddHBand="0" w:evenHBand="0" w:firstRowFirstColumn="0" w:firstRowLastColumn="0" w:lastRowFirstColumn="0" w:lastRowLastColumn="0"/>
            </w:pPr>
            <w:r>
              <w:t>Expected result</w:t>
            </w:r>
          </w:p>
        </w:tc>
      </w:tr>
      <w:tr w:rsidR="005640EC" w:rsidRPr="00F4708F" w14:paraId="6E23A761" w14:textId="77777777" w:rsidTr="00564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B4DEAA9" w14:textId="77777777" w:rsidR="005640EC" w:rsidRPr="00F4708F" w:rsidRDefault="005640EC" w:rsidP="005640EC">
            <w:r w:rsidRPr="00F4708F">
              <w:t>Associated user story</w:t>
            </w:r>
          </w:p>
        </w:tc>
        <w:tc>
          <w:tcPr>
            <w:tcW w:w="6830" w:type="dxa"/>
            <w:vAlign w:val="center"/>
          </w:tcPr>
          <w:p w14:paraId="57302C63" w14:textId="6E51EF2D" w:rsidR="005640EC" w:rsidRPr="00F4708F" w:rsidRDefault="005640EC" w:rsidP="005640EC">
            <w:pPr>
              <w:cnfStyle w:val="000000100000" w:firstRow="0" w:lastRow="0" w:firstColumn="0" w:lastColumn="0" w:oddVBand="0" w:evenVBand="0" w:oddHBand="1" w:evenHBand="0" w:firstRowFirstColumn="0" w:firstRowLastColumn="0" w:lastRowFirstColumn="0" w:lastRowLastColumn="0"/>
            </w:pPr>
            <w:r w:rsidRPr="00F4708F">
              <w:t>As a user, I want to be able to click on a marked location, generating a popup window informing me about the name and floor of the location</w:t>
            </w:r>
            <w:r w:rsidRPr="00F4708F">
              <w:rPr>
                <w:vertAlign w:val="superscript"/>
              </w:rPr>
              <w:t>5</w:t>
            </w:r>
          </w:p>
        </w:tc>
      </w:tr>
    </w:tbl>
    <w:p w14:paraId="1913C092" w14:textId="77777777" w:rsidR="005640EC" w:rsidRPr="00F4708F" w:rsidRDefault="005640EC" w:rsidP="00231693">
      <w:pPr>
        <w:rPr>
          <w:b/>
        </w:rPr>
      </w:pPr>
    </w:p>
    <w:tbl>
      <w:tblPr>
        <w:tblStyle w:val="Mellanmrktrutnt2-dekorfrg1"/>
        <w:tblW w:w="0" w:type="auto"/>
        <w:tblLook w:val="0480" w:firstRow="0" w:lastRow="0" w:firstColumn="1" w:lastColumn="0" w:noHBand="0" w:noVBand="1"/>
      </w:tblPr>
      <w:tblGrid>
        <w:gridCol w:w="2376"/>
        <w:gridCol w:w="6830"/>
      </w:tblGrid>
      <w:tr w:rsidR="00F83FE7" w:rsidRPr="00F4708F" w14:paraId="31BDDDDC"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1EB5B51" w14:textId="77777777" w:rsidR="00F83FE7" w:rsidRPr="00F4708F" w:rsidRDefault="00F83FE7" w:rsidP="00B73A58">
            <w:r w:rsidRPr="00F4708F">
              <w:t>What is tested</w:t>
            </w:r>
          </w:p>
        </w:tc>
        <w:tc>
          <w:tcPr>
            <w:tcW w:w="6830" w:type="dxa"/>
            <w:vAlign w:val="center"/>
          </w:tcPr>
          <w:p w14:paraId="1D1B0C91" w14:textId="5B54668C" w:rsidR="00F83FE7" w:rsidRPr="00F4708F" w:rsidRDefault="00F83FE7" w:rsidP="00B73A58">
            <w:pPr>
              <w:cnfStyle w:val="000000100000" w:firstRow="0" w:lastRow="0" w:firstColumn="0" w:lastColumn="0" w:oddVBand="0" w:evenVBand="0" w:oddHBand="1" w:evenHBand="0" w:firstRowFirstColumn="0" w:firstRowLastColumn="0" w:lastRowFirstColumn="0" w:lastRowLastColumn="0"/>
            </w:pPr>
            <w:r w:rsidRPr="00F4708F">
              <w:t>(Information and) navigation window</w:t>
            </w:r>
          </w:p>
        </w:tc>
      </w:tr>
      <w:tr w:rsidR="00F83FE7" w:rsidRPr="00F4708F" w14:paraId="6A5C0BB0"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5BF509D3" w14:textId="77777777" w:rsidR="00F83FE7" w:rsidRPr="00F4708F" w:rsidRDefault="00F83FE7" w:rsidP="00B73A58">
            <w:r w:rsidRPr="00F4708F">
              <w:t>How it is tested</w:t>
            </w:r>
          </w:p>
        </w:tc>
        <w:tc>
          <w:tcPr>
            <w:tcW w:w="6830" w:type="dxa"/>
            <w:vAlign w:val="center"/>
          </w:tcPr>
          <w:p w14:paraId="6286D9BD" w14:textId="4FEEE7A5" w:rsidR="00F83FE7" w:rsidRPr="00F4708F" w:rsidRDefault="00F83FE7" w:rsidP="00B73A58">
            <w:pPr>
              <w:cnfStyle w:val="000000000000" w:firstRow="0" w:lastRow="0" w:firstColumn="0" w:lastColumn="0" w:oddVBand="0" w:evenVBand="0" w:oddHBand="0" w:evenHBand="0" w:firstRowFirstColumn="0" w:firstRowLastColumn="0" w:lastRowFirstColumn="0" w:lastRowLastColumn="0"/>
            </w:pPr>
            <w:r w:rsidRPr="00F4708F">
              <w:t>Arbitrary locations are searched and marked on the map. The marker is clicked. The information popup window is clicked.</w:t>
            </w:r>
          </w:p>
        </w:tc>
      </w:tr>
      <w:tr w:rsidR="00F83FE7" w:rsidRPr="00F4708F" w14:paraId="482FDEAD"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8394B95" w14:textId="77777777" w:rsidR="00F83FE7" w:rsidRPr="00F4708F" w:rsidRDefault="00F83FE7" w:rsidP="00B73A58">
            <w:r w:rsidRPr="00F4708F">
              <w:t>Expected result</w:t>
            </w:r>
          </w:p>
        </w:tc>
        <w:tc>
          <w:tcPr>
            <w:tcW w:w="6830" w:type="dxa"/>
            <w:vAlign w:val="center"/>
          </w:tcPr>
          <w:p w14:paraId="79157B80" w14:textId="206CD250" w:rsidR="00F83FE7" w:rsidRPr="00F4708F" w:rsidRDefault="00F83FE7" w:rsidP="00F83FE7">
            <w:pPr>
              <w:cnfStyle w:val="000000100000" w:firstRow="0" w:lastRow="0" w:firstColumn="0" w:lastColumn="0" w:oddVBand="0" w:evenVBand="0" w:oddHBand="1" w:evenHBand="0" w:firstRowFirstColumn="0" w:firstRowLastColumn="0" w:lastRowFirstColumn="0" w:lastRowLastColumn="0"/>
            </w:pPr>
            <w:r w:rsidRPr="00F4708F">
              <w:t>When clicking the popup window, the shortest path from the user’s current location to the marked location should be drawn on the map.</w:t>
            </w:r>
          </w:p>
        </w:tc>
      </w:tr>
      <w:tr w:rsidR="00F83FE7" w:rsidRPr="00F4708F" w14:paraId="7A8D42E6"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6F7E7261" w14:textId="77777777" w:rsidR="00F83FE7" w:rsidRPr="00F4708F" w:rsidRDefault="00F83FE7" w:rsidP="00B73A58">
            <w:r w:rsidRPr="00F4708F">
              <w:t>Actual result</w:t>
            </w:r>
          </w:p>
        </w:tc>
        <w:tc>
          <w:tcPr>
            <w:tcW w:w="6830" w:type="dxa"/>
            <w:vAlign w:val="center"/>
          </w:tcPr>
          <w:p w14:paraId="60F6E3C7" w14:textId="1EC7D8C9" w:rsidR="00F83FE7" w:rsidRPr="00F4708F" w:rsidRDefault="00DA3F36" w:rsidP="00B73A58">
            <w:pPr>
              <w:cnfStyle w:val="000000000000" w:firstRow="0" w:lastRow="0" w:firstColumn="0" w:lastColumn="0" w:oddVBand="0" w:evenVBand="0" w:oddHBand="0" w:evenHBand="0" w:firstRowFirstColumn="0" w:firstRowLastColumn="0" w:lastRowFirstColumn="0" w:lastRowLastColumn="0"/>
            </w:pPr>
            <w:r>
              <w:t>Expected result</w:t>
            </w:r>
          </w:p>
        </w:tc>
      </w:tr>
      <w:tr w:rsidR="00F83FE7" w:rsidRPr="00F4708F" w14:paraId="201B980B"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E93D2A5" w14:textId="77777777" w:rsidR="00F83FE7" w:rsidRPr="00F4708F" w:rsidRDefault="00F83FE7" w:rsidP="00B73A58">
            <w:r w:rsidRPr="00F4708F">
              <w:t>Associated user story</w:t>
            </w:r>
          </w:p>
        </w:tc>
        <w:tc>
          <w:tcPr>
            <w:tcW w:w="6830" w:type="dxa"/>
            <w:vAlign w:val="center"/>
          </w:tcPr>
          <w:p w14:paraId="6804ED97" w14:textId="551A59D6" w:rsidR="00F83FE7" w:rsidRPr="00F4708F" w:rsidRDefault="00F83FE7" w:rsidP="00B73A58">
            <w:pPr>
              <w:cnfStyle w:val="000000100000" w:firstRow="0" w:lastRow="0" w:firstColumn="0" w:lastColumn="0" w:oddVBand="0" w:evenVBand="0" w:oddHBand="1" w:evenHBand="0" w:firstRowFirstColumn="0" w:firstRowLastColumn="0" w:lastRowFirstColumn="0" w:lastRowLastColumn="0"/>
            </w:pPr>
            <w:r w:rsidRPr="00F4708F">
              <w:t>As a user having gotten a location marked on the map, I want to be able to get the shortest path from my current location to the wanted location, by clicking the locations information window</w:t>
            </w:r>
            <w:r w:rsidRPr="00F4708F">
              <w:rPr>
                <w:vertAlign w:val="superscript"/>
              </w:rPr>
              <w:t>6</w:t>
            </w:r>
          </w:p>
        </w:tc>
      </w:tr>
    </w:tbl>
    <w:p w14:paraId="76AB323A" w14:textId="77777777" w:rsidR="00F83FE7" w:rsidRPr="00F4708F" w:rsidRDefault="00F83FE7" w:rsidP="00231693">
      <w:pPr>
        <w:rPr>
          <w:b/>
        </w:rPr>
      </w:pPr>
    </w:p>
    <w:tbl>
      <w:tblPr>
        <w:tblStyle w:val="Mellanmrktrutnt2-dekorfrg1"/>
        <w:tblW w:w="0" w:type="auto"/>
        <w:tblLook w:val="0480" w:firstRow="0" w:lastRow="0" w:firstColumn="1" w:lastColumn="0" w:noHBand="0" w:noVBand="1"/>
      </w:tblPr>
      <w:tblGrid>
        <w:gridCol w:w="2376"/>
        <w:gridCol w:w="6830"/>
      </w:tblGrid>
      <w:tr w:rsidR="00744FAE" w:rsidRPr="00F4708F" w14:paraId="23F6D721"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4FBC795" w14:textId="77777777" w:rsidR="00744FAE" w:rsidRPr="00F4708F" w:rsidRDefault="00744FAE" w:rsidP="00B73A58">
            <w:r w:rsidRPr="00F4708F">
              <w:t>What is tested</w:t>
            </w:r>
          </w:p>
        </w:tc>
        <w:tc>
          <w:tcPr>
            <w:tcW w:w="6830" w:type="dxa"/>
            <w:vAlign w:val="center"/>
          </w:tcPr>
          <w:p w14:paraId="3A247705" w14:textId="338A0291" w:rsidR="00744FAE" w:rsidRPr="00F4708F" w:rsidRDefault="003C5351" w:rsidP="00B73A58">
            <w:pPr>
              <w:cnfStyle w:val="000000100000" w:firstRow="0" w:lastRow="0" w:firstColumn="0" w:lastColumn="0" w:oddVBand="0" w:evenVBand="0" w:oddHBand="1" w:evenHBand="0" w:firstRowFirstColumn="0" w:firstRowLastColumn="0" w:lastRowFirstColumn="0" w:lastRowLastColumn="0"/>
            </w:pPr>
            <w:r w:rsidRPr="00F4708F">
              <w:t>Target function</w:t>
            </w:r>
          </w:p>
        </w:tc>
      </w:tr>
      <w:tr w:rsidR="00744FAE" w:rsidRPr="00F4708F" w14:paraId="7370F992"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4FA7DE6F" w14:textId="77777777" w:rsidR="00744FAE" w:rsidRPr="00F4708F" w:rsidRDefault="00744FAE" w:rsidP="00B73A58">
            <w:r w:rsidRPr="00F4708F">
              <w:t>How it is tested</w:t>
            </w:r>
          </w:p>
        </w:tc>
        <w:tc>
          <w:tcPr>
            <w:tcW w:w="6830" w:type="dxa"/>
            <w:vAlign w:val="center"/>
          </w:tcPr>
          <w:p w14:paraId="760D332B" w14:textId="529C2C34" w:rsidR="00744FAE" w:rsidRPr="00F4708F" w:rsidRDefault="003C5351" w:rsidP="00B73A58">
            <w:pPr>
              <w:cnfStyle w:val="000000000000" w:firstRow="0" w:lastRow="0" w:firstColumn="0" w:lastColumn="0" w:oddVBand="0" w:evenVBand="0" w:oddHBand="0" w:evenHBand="0" w:firstRowFirstColumn="0" w:firstRowLastColumn="0" w:lastRowFirstColumn="0" w:lastRowLastColumn="0"/>
            </w:pPr>
            <w:r w:rsidRPr="00F4708F">
              <w:t>The user moves to different places inside the</w:t>
            </w:r>
            <w:r w:rsidR="00A07624" w:rsidRPr="00F4708F">
              <w:t xml:space="preserve"> map boundaries and presses the target button</w:t>
            </w:r>
          </w:p>
        </w:tc>
      </w:tr>
      <w:tr w:rsidR="00744FAE" w:rsidRPr="00F4708F" w14:paraId="62F45B82"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023471B" w14:textId="77777777" w:rsidR="00744FAE" w:rsidRPr="00F4708F" w:rsidRDefault="00744FAE" w:rsidP="00B73A58">
            <w:r w:rsidRPr="00F4708F">
              <w:t>Expected result</w:t>
            </w:r>
          </w:p>
        </w:tc>
        <w:tc>
          <w:tcPr>
            <w:tcW w:w="6830" w:type="dxa"/>
            <w:vAlign w:val="center"/>
          </w:tcPr>
          <w:p w14:paraId="746BB464" w14:textId="1C16E4B0" w:rsidR="00744FAE" w:rsidRPr="00F4708F" w:rsidRDefault="00A07624" w:rsidP="00B73A58">
            <w:pPr>
              <w:cnfStyle w:val="000000100000" w:firstRow="0" w:lastRow="0" w:firstColumn="0" w:lastColumn="0" w:oddVBand="0" w:evenVBand="0" w:oddHBand="1" w:evenHBand="0" w:firstRowFirstColumn="0" w:firstRowLastColumn="0" w:lastRowFirstColumn="0" w:lastRowLastColumn="0"/>
            </w:pPr>
            <w:r w:rsidRPr="00F4708F">
              <w:t>The map should centre on the user’s position</w:t>
            </w:r>
          </w:p>
        </w:tc>
      </w:tr>
      <w:tr w:rsidR="00744FAE" w:rsidRPr="00F4708F" w14:paraId="437C60AC"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53677BBE" w14:textId="77777777" w:rsidR="00744FAE" w:rsidRPr="00F4708F" w:rsidRDefault="00744FAE" w:rsidP="00B73A58">
            <w:r w:rsidRPr="00F4708F">
              <w:t>Actual result</w:t>
            </w:r>
          </w:p>
        </w:tc>
        <w:tc>
          <w:tcPr>
            <w:tcW w:w="6830" w:type="dxa"/>
            <w:vAlign w:val="center"/>
          </w:tcPr>
          <w:p w14:paraId="440308FB" w14:textId="1630B2E7" w:rsidR="00744FAE" w:rsidRPr="00F4708F" w:rsidRDefault="00DA3F36" w:rsidP="00B73A58">
            <w:pPr>
              <w:cnfStyle w:val="000000000000" w:firstRow="0" w:lastRow="0" w:firstColumn="0" w:lastColumn="0" w:oddVBand="0" w:evenVBand="0" w:oddHBand="0" w:evenHBand="0" w:firstRowFirstColumn="0" w:firstRowLastColumn="0" w:lastRowFirstColumn="0" w:lastRowLastColumn="0"/>
            </w:pPr>
            <w:r>
              <w:t>Expected result</w:t>
            </w:r>
          </w:p>
        </w:tc>
      </w:tr>
      <w:tr w:rsidR="00744FAE" w:rsidRPr="00F4708F" w14:paraId="425BF963"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0CFAF36" w14:textId="77777777" w:rsidR="00744FAE" w:rsidRPr="00F4708F" w:rsidRDefault="00744FAE" w:rsidP="00B73A58">
            <w:r w:rsidRPr="00F4708F">
              <w:t>Associated user story</w:t>
            </w:r>
          </w:p>
        </w:tc>
        <w:tc>
          <w:tcPr>
            <w:tcW w:w="6830" w:type="dxa"/>
            <w:vAlign w:val="center"/>
          </w:tcPr>
          <w:p w14:paraId="2A816DBF" w14:textId="2D515A9C" w:rsidR="00744FAE" w:rsidRPr="00F4708F" w:rsidRDefault="003C5351" w:rsidP="003C5351">
            <w:pPr>
              <w:cnfStyle w:val="000000100000" w:firstRow="0" w:lastRow="0" w:firstColumn="0" w:lastColumn="0" w:oddVBand="0" w:evenVBand="0" w:oddHBand="1" w:evenHBand="0" w:firstRowFirstColumn="0" w:firstRowLastColumn="0" w:lastRowFirstColumn="0" w:lastRowLastColumn="0"/>
            </w:pPr>
            <w:r w:rsidRPr="00F4708F">
              <w:t xml:space="preserve">As a user, I want to be able to get the map </w:t>
            </w:r>
            <w:proofErr w:type="spellStart"/>
            <w:r w:rsidRPr="00F4708F">
              <w:t>centered</w:t>
            </w:r>
            <w:proofErr w:type="spellEnd"/>
            <w:r w:rsidRPr="00F4708F">
              <w:t xml:space="preserve"> at my current location</w:t>
            </w:r>
            <w:r w:rsidRPr="00F4708F">
              <w:rPr>
                <w:vertAlign w:val="superscript"/>
              </w:rPr>
              <w:t>7</w:t>
            </w:r>
          </w:p>
        </w:tc>
      </w:tr>
    </w:tbl>
    <w:p w14:paraId="20B2CD30" w14:textId="77777777" w:rsidR="00F83FE7" w:rsidRPr="00F4708F" w:rsidRDefault="00F83FE7" w:rsidP="00231693">
      <w:pPr>
        <w:rPr>
          <w:b/>
        </w:rPr>
      </w:pPr>
    </w:p>
    <w:tbl>
      <w:tblPr>
        <w:tblStyle w:val="Mellanmrktrutnt2-dekorfrg1"/>
        <w:tblW w:w="0" w:type="auto"/>
        <w:tblLook w:val="0480" w:firstRow="0" w:lastRow="0" w:firstColumn="1" w:lastColumn="0" w:noHBand="0" w:noVBand="1"/>
      </w:tblPr>
      <w:tblGrid>
        <w:gridCol w:w="2376"/>
        <w:gridCol w:w="6830"/>
      </w:tblGrid>
      <w:tr w:rsidR="00A22538" w:rsidRPr="00F4708F" w14:paraId="229C5829" w14:textId="77777777" w:rsidTr="008F1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4EB1E6C" w14:textId="77777777" w:rsidR="00A22538" w:rsidRPr="00F4708F" w:rsidRDefault="00A22538" w:rsidP="008F15A0">
            <w:r w:rsidRPr="00F4708F">
              <w:t>What is tested</w:t>
            </w:r>
          </w:p>
        </w:tc>
        <w:tc>
          <w:tcPr>
            <w:tcW w:w="6830" w:type="dxa"/>
            <w:vAlign w:val="center"/>
          </w:tcPr>
          <w:p w14:paraId="1AFACD22" w14:textId="4F3373AD" w:rsidR="00A22538" w:rsidRPr="00F4708F" w:rsidRDefault="00A22538" w:rsidP="008F15A0">
            <w:pPr>
              <w:cnfStyle w:val="000000100000" w:firstRow="0" w:lastRow="0" w:firstColumn="0" w:lastColumn="0" w:oddVBand="0" w:evenVBand="0" w:oddHBand="1" w:evenHBand="0" w:firstRowFirstColumn="0" w:firstRowLastColumn="0" w:lastRowFirstColumn="0" w:lastRowLastColumn="0"/>
            </w:pPr>
            <w:r w:rsidRPr="00F4708F">
              <w:t>Target function when opening application</w:t>
            </w:r>
          </w:p>
        </w:tc>
      </w:tr>
      <w:tr w:rsidR="00A22538" w:rsidRPr="00F4708F" w14:paraId="16A5080F" w14:textId="77777777" w:rsidTr="008F15A0">
        <w:tc>
          <w:tcPr>
            <w:cnfStyle w:val="001000000000" w:firstRow="0" w:lastRow="0" w:firstColumn="1" w:lastColumn="0" w:oddVBand="0" w:evenVBand="0" w:oddHBand="0" w:evenHBand="0" w:firstRowFirstColumn="0" w:firstRowLastColumn="0" w:lastRowFirstColumn="0" w:lastRowLastColumn="0"/>
            <w:tcW w:w="2376" w:type="dxa"/>
            <w:vAlign w:val="center"/>
          </w:tcPr>
          <w:p w14:paraId="62EEE952" w14:textId="77777777" w:rsidR="00A22538" w:rsidRPr="00F4708F" w:rsidRDefault="00A22538" w:rsidP="008F15A0">
            <w:r w:rsidRPr="00F4708F">
              <w:t>How it is tested</w:t>
            </w:r>
          </w:p>
        </w:tc>
        <w:tc>
          <w:tcPr>
            <w:tcW w:w="6830" w:type="dxa"/>
            <w:vAlign w:val="center"/>
          </w:tcPr>
          <w:p w14:paraId="0279D31F" w14:textId="723FF06B" w:rsidR="00A22538" w:rsidRPr="00F4708F" w:rsidRDefault="00A22538" w:rsidP="008F15A0">
            <w:pPr>
              <w:cnfStyle w:val="000000000000" w:firstRow="0" w:lastRow="0" w:firstColumn="0" w:lastColumn="0" w:oddVBand="0" w:evenVBand="0" w:oddHBand="0" w:evenHBand="0" w:firstRowFirstColumn="0" w:firstRowLastColumn="0" w:lastRowFirstColumn="0" w:lastRowLastColumn="0"/>
            </w:pPr>
            <w:r w:rsidRPr="00F4708F">
              <w:t>The user stands inside the map boundaries and opens the application</w:t>
            </w:r>
          </w:p>
        </w:tc>
      </w:tr>
      <w:tr w:rsidR="00A22538" w:rsidRPr="00F4708F" w14:paraId="45822118" w14:textId="77777777" w:rsidTr="008F1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432D8FA" w14:textId="77777777" w:rsidR="00A22538" w:rsidRPr="00F4708F" w:rsidRDefault="00A22538" w:rsidP="008F15A0">
            <w:r w:rsidRPr="00F4708F">
              <w:t>Expected result</w:t>
            </w:r>
          </w:p>
        </w:tc>
        <w:tc>
          <w:tcPr>
            <w:tcW w:w="6830" w:type="dxa"/>
            <w:vAlign w:val="center"/>
          </w:tcPr>
          <w:p w14:paraId="3DBAE223" w14:textId="77777777" w:rsidR="00A22538" w:rsidRPr="00F4708F" w:rsidRDefault="00A22538" w:rsidP="008F15A0">
            <w:pPr>
              <w:cnfStyle w:val="000000100000" w:firstRow="0" w:lastRow="0" w:firstColumn="0" w:lastColumn="0" w:oddVBand="0" w:evenVBand="0" w:oddHBand="1" w:evenHBand="0" w:firstRowFirstColumn="0" w:firstRowLastColumn="0" w:lastRowFirstColumn="0" w:lastRowLastColumn="0"/>
            </w:pPr>
            <w:r w:rsidRPr="00F4708F">
              <w:t>The map should centre on the user’s position</w:t>
            </w:r>
          </w:p>
        </w:tc>
      </w:tr>
      <w:tr w:rsidR="00A22538" w:rsidRPr="00F4708F" w14:paraId="3BCC2921" w14:textId="77777777" w:rsidTr="008F15A0">
        <w:tc>
          <w:tcPr>
            <w:cnfStyle w:val="001000000000" w:firstRow="0" w:lastRow="0" w:firstColumn="1" w:lastColumn="0" w:oddVBand="0" w:evenVBand="0" w:oddHBand="0" w:evenHBand="0" w:firstRowFirstColumn="0" w:firstRowLastColumn="0" w:lastRowFirstColumn="0" w:lastRowLastColumn="0"/>
            <w:tcW w:w="2376" w:type="dxa"/>
            <w:vAlign w:val="center"/>
          </w:tcPr>
          <w:p w14:paraId="2C3C8164" w14:textId="77777777" w:rsidR="00A22538" w:rsidRPr="00F4708F" w:rsidRDefault="00A22538" w:rsidP="008F15A0">
            <w:r w:rsidRPr="00F4708F">
              <w:t>Actual result</w:t>
            </w:r>
          </w:p>
        </w:tc>
        <w:tc>
          <w:tcPr>
            <w:tcW w:w="6830" w:type="dxa"/>
            <w:vAlign w:val="center"/>
          </w:tcPr>
          <w:p w14:paraId="283CB3D8" w14:textId="5F045520" w:rsidR="00A22538" w:rsidRPr="00F4708F" w:rsidRDefault="00DA3F36" w:rsidP="008F15A0">
            <w:pPr>
              <w:cnfStyle w:val="000000000000" w:firstRow="0" w:lastRow="0" w:firstColumn="0" w:lastColumn="0" w:oddVBand="0" w:evenVBand="0" w:oddHBand="0" w:evenHBand="0" w:firstRowFirstColumn="0" w:firstRowLastColumn="0" w:lastRowFirstColumn="0" w:lastRowLastColumn="0"/>
            </w:pPr>
            <w:r>
              <w:t>Expected result</w:t>
            </w:r>
          </w:p>
        </w:tc>
      </w:tr>
      <w:tr w:rsidR="00A22538" w:rsidRPr="00F4708F" w14:paraId="018F19AE" w14:textId="77777777" w:rsidTr="008F1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DA08E63" w14:textId="77777777" w:rsidR="00A22538" w:rsidRPr="00F4708F" w:rsidRDefault="00A22538" w:rsidP="008F15A0">
            <w:r w:rsidRPr="00F4708F">
              <w:t>Associated user story</w:t>
            </w:r>
          </w:p>
        </w:tc>
        <w:tc>
          <w:tcPr>
            <w:tcW w:w="6830" w:type="dxa"/>
            <w:vAlign w:val="center"/>
          </w:tcPr>
          <w:p w14:paraId="23835CE2" w14:textId="34AF4029" w:rsidR="00A22538" w:rsidRPr="00F4708F" w:rsidRDefault="00A22538" w:rsidP="00A22538">
            <w:pPr>
              <w:cnfStyle w:val="000000100000" w:firstRow="0" w:lastRow="0" w:firstColumn="0" w:lastColumn="0" w:oddVBand="0" w:evenVBand="0" w:oddHBand="1" w:evenHBand="0" w:firstRowFirstColumn="0" w:firstRowLastColumn="0" w:lastRowFirstColumn="0" w:lastRowLastColumn="0"/>
            </w:pPr>
            <w:r w:rsidRPr="00F4708F">
              <w:t>As a user opening the application, I want to see my current position on the map</w:t>
            </w:r>
            <w:r w:rsidRPr="00F4708F">
              <w:rPr>
                <w:vertAlign w:val="superscript"/>
              </w:rPr>
              <w:t>23</w:t>
            </w:r>
          </w:p>
        </w:tc>
      </w:tr>
    </w:tbl>
    <w:p w14:paraId="45FB555D" w14:textId="77777777" w:rsidR="00A22538" w:rsidRPr="00F4708F" w:rsidRDefault="00A22538" w:rsidP="00231693">
      <w:pPr>
        <w:rPr>
          <w:b/>
        </w:rPr>
      </w:pPr>
    </w:p>
    <w:tbl>
      <w:tblPr>
        <w:tblStyle w:val="Mellanmrktrutnt2-dekorfrg1"/>
        <w:tblW w:w="0" w:type="auto"/>
        <w:tblLook w:val="0480" w:firstRow="0" w:lastRow="0" w:firstColumn="1" w:lastColumn="0" w:noHBand="0" w:noVBand="1"/>
      </w:tblPr>
      <w:tblGrid>
        <w:gridCol w:w="2376"/>
        <w:gridCol w:w="6830"/>
      </w:tblGrid>
      <w:tr w:rsidR="00B73A58" w:rsidRPr="00F4708F" w14:paraId="61AA772E"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6069524" w14:textId="77777777" w:rsidR="00B73A58" w:rsidRPr="00F4708F" w:rsidRDefault="00B73A58" w:rsidP="00B73A58">
            <w:r w:rsidRPr="00F4708F">
              <w:t>What is tested</w:t>
            </w:r>
          </w:p>
        </w:tc>
        <w:tc>
          <w:tcPr>
            <w:tcW w:w="6830" w:type="dxa"/>
            <w:vAlign w:val="center"/>
          </w:tcPr>
          <w:p w14:paraId="45943462" w14:textId="55B32E9F"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Search field</w:t>
            </w:r>
          </w:p>
        </w:tc>
      </w:tr>
      <w:tr w:rsidR="00B73A58" w:rsidRPr="00F4708F" w14:paraId="10E5612C"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63AB08E9" w14:textId="77777777" w:rsidR="00B73A58" w:rsidRPr="00F4708F" w:rsidRDefault="00B73A58" w:rsidP="00B73A58">
            <w:r w:rsidRPr="00F4708F">
              <w:t>How it is tested</w:t>
            </w:r>
          </w:p>
        </w:tc>
        <w:tc>
          <w:tcPr>
            <w:tcW w:w="6830" w:type="dxa"/>
            <w:vAlign w:val="center"/>
          </w:tcPr>
          <w:p w14:paraId="3381AD62" w14:textId="520E2B79" w:rsidR="00B73A58" w:rsidRPr="00F4708F" w:rsidRDefault="00B73A58" w:rsidP="00B73A58">
            <w:pPr>
              <w:cnfStyle w:val="000000000000" w:firstRow="0" w:lastRow="0" w:firstColumn="0" w:lastColumn="0" w:oddVBand="0" w:evenVBand="0" w:oddHBand="0" w:evenHBand="0" w:firstRowFirstColumn="0" w:firstRowLastColumn="0" w:lastRowFirstColumn="0" w:lastRowLastColumn="0"/>
            </w:pPr>
            <w:r w:rsidRPr="00F4708F">
              <w:t>The search icon is clicked</w:t>
            </w:r>
          </w:p>
        </w:tc>
      </w:tr>
      <w:tr w:rsidR="00B73A58" w:rsidRPr="00F4708F" w14:paraId="16A21C5D"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ACD7CEC" w14:textId="77777777" w:rsidR="00B73A58" w:rsidRPr="00F4708F" w:rsidRDefault="00B73A58" w:rsidP="00B73A58">
            <w:r w:rsidRPr="00F4708F">
              <w:t>Expected result</w:t>
            </w:r>
          </w:p>
        </w:tc>
        <w:tc>
          <w:tcPr>
            <w:tcW w:w="6830" w:type="dxa"/>
            <w:vAlign w:val="center"/>
          </w:tcPr>
          <w:p w14:paraId="483E3C74" w14:textId="02C845A6"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A writeable search field will show up with a marker in it</w:t>
            </w:r>
          </w:p>
        </w:tc>
      </w:tr>
      <w:tr w:rsidR="00B73A58" w:rsidRPr="00F4708F" w14:paraId="3689B2A8"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6426D6AD" w14:textId="77777777" w:rsidR="00B73A58" w:rsidRPr="00F4708F" w:rsidRDefault="00B73A58" w:rsidP="00B73A58">
            <w:r w:rsidRPr="00F4708F">
              <w:t>Actual result</w:t>
            </w:r>
          </w:p>
        </w:tc>
        <w:tc>
          <w:tcPr>
            <w:tcW w:w="6830" w:type="dxa"/>
            <w:vAlign w:val="center"/>
          </w:tcPr>
          <w:p w14:paraId="4106A235" w14:textId="1098BAC5" w:rsidR="00B73A58" w:rsidRPr="00F4708F" w:rsidRDefault="00DA3F36" w:rsidP="00B73A58">
            <w:pPr>
              <w:cnfStyle w:val="000000000000" w:firstRow="0" w:lastRow="0" w:firstColumn="0" w:lastColumn="0" w:oddVBand="0" w:evenVBand="0" w:oddHBand="0" w:evenHBand="0" w:firstRowFirstColumn="0" w:firstRowLastColumn="0" w:lastRowFirstColumn="0" w:lastRowLastColumn="0"/>
            </w:pPr>
            <w:r>
              <w:t>Expected result</w:t>
            </w:r>
          </w:p>
        </w:tc>
      </w:tr>
      <w:tr w:rsidR="00B73A58" w:rsidRPr="00F4708F" w14:paraId="0256973B"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342639B" w14:textId="77777777" w:rsidR="00B73A58" w:rsidRPr="00F4708F" w:rsidRDefault="00B73A58" w:rsidP="00B73A58">
            <w:r w:rsidRPr="00F4708F">
              <w:t>Associated user story</w:t>
            </w:r>
          </w:p>
        </w:tc>
        <w:tc>
          <w:tcPr>
            <w:tcW w:w="6830" w:type="dxa"/>
            <w:vAlign w:val="center"/>
          </w:tcPr>
          <w:p w14:paraId="64F411AA" w14:textId="7CC37227"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As a user typing in a search for some item, I want a dropdown menu to appear with word-completed suggestions</w:t>
            </w:r>
            <w:r w:rsidRPr="00F4708F">
              <w:rPr>
                <w:vertAlign w:val="superscript"/>
              </w:rPr>
              <w:t>8</w:t>
            </w:r>
          </w:p>
        </w:tc>
      </w:tr>
    </w:tbl>
    <w:p w14:paraId="380A8113" w14:textId="77777777" w:rsidR="00B73A58" w:rsidRPr="00F4708F" w:rsidRDefault="00B73A58" w:rsidP="00231693">
      <w:pPr>
        <w:rPr>
          <w:b/>
        </w:rPr>
      </w:pPr>
    </w:p>
    <w:tbl>
      <w:tblPr>
        <w:tblStyle w:val="Mellanmrktrutnt2-dekorfrg1"/>
        <w:tblW w:w="0" w:type="auto"/>
        <w:tblLook w:val="0480" w:firstRow="0" w:lastRow="0" w:firstColumn="1" w:lastColumn="0" w:noHBand="0" w:noVBand="1"/>
      </w:tblPr>
      <w:tblGrid>
        <w:gridCol w:w="2376"/>
        <w:gridCol w:w="6830"/>
      </w:tblGrid>
      <w:tr w:rsidR="00B73A58" w:rsidRPr="00F4708F" w14:paraId="6D6412E4"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D5702F2" w14:textId="77777777" w:rsidR="00B73A58" w:rsidRPr="00F4708F" w:rsidRDefault="00B73A58" w:rsidP="00B73A58">
            <w:r w:rsidRPr="00F4708F">
              <w:t>What is tested</w:t>
            </w:r>
          </w:p>
        </w:tc>
        <w:tc>
          <w:tcPr>
            <w:tcW w:w="6830" w:type="dxa"/>
            <w:vAlign w:val="center"/>
          </w:tcPr>
          <w:p w14:paraId="0E18EDB6" w14:textId="39466FB7"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Suggestions in search field</w:t>
            </w:r>
          </w:p>
        </w:tc>
      </w:tr>
      <w:tr w:rsidR="00B73A58" w:rsidRPr="00F4708F" w14:paraId="28275920"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3335A260" w14:textId="77777777" w:rsidR="00B73A58" w:rsidRPr="00F4708F" w:rsidRDefault="00B73A58" w:rsidP="00B73A58">
            <w:r w:rsidRPr="00F4708F">
              <w:t>How it is tested</w:t>
            </w:r>
          </w:p>
        </w:tc>
        <w:tc>
          <w:tcPr>
            <w:tcW w:w="6830" w:type="dxa"/>
            <w:vAlign w:val="center"/>
          </w:tcPr>
          <w:p w14:paraId="2BA305EF" w14:textId="3C4A9F01" w:rsidR="00B73A58" w:rsidRPr="00F4708F" w:rsidRDefault="00B73A58" w:rsidP="00B73A58">
            <w:pPr>
              <w:cnfStyle w:val="000000000000" w:firstRow="0" w:lastRow="0" w:firstColumn="0" w:lastColumn="0" w:oddVBand="0" w:evenVBand="0" w:oddHBand="0" w:evenHBand="0" w:firstRowFirstColumn="0" w:firstRowLastColumn="0" w:lastRowFirstColumn="0" w:lastRowLastColumn="0"/>
            </w:pPr>
            <w:r w:rsidRPr="00F4708F">
              <w:t>Arbitrary letters are written in the field</w:t>
            </w:r>
          </w:p>
        </w:tc>
      </w:tr>
      <w:tr w:rsidR="00B73A58" w:rsidRPr="00F4708F" w14:paraId="6C410871"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892D60D" w14:textId="77777777" w:rsidR="00B73A58" w:rsidRPr="00F4708F" w:rsidRDefault="00B73A58" w:rsidP="00B73A58">
            <w:r w:rsidRPr="00F4708F">
              <w:t>Expected result</w:t>
            </w:r>
          </w:p>
        </w:tc>
        <w:tc>
          <w:tcPr>
            <w:tcW w:w="6830" w:type="dxa"/>
            <w:vAlign w:val="center"/>
          </w:tcPr>
          <w:p w14:paraId="042A77C2" w14:textId="6A9F60E1"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Word-completed suggestions should show in a dropdown menu</w:t>
            </w:r>
          </w:p>
        </w:tc>
      </w:tr>
      <w:tr w:rsidR="00B73A58" w:rsidRPr="00F4708F" w14:paraId="3F21F462"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15EDD562" w14:textId="77777777" w:rsidR="00B73A58" w:rsidRPr="00F4708F" w:rsidRDefault="00B73A58" w:rsidP="00B73A58">
            <w:r w:rsidRPr="00F4708F">
              <w:t>Actual result</w:t>
            </w:r>
          </w:p>
        </w:tc>
        <w:tc>
          <w:tcPr>
            <w:tcW w:w="6830" w:type="dxa"/>
            <w:vAlign w:val="center"/>
          </w:tcPr>
          <w:p w14:paraId="601FCDAB" w14:textId="5CFBE318" w:rsidR="00B73A58" w:rsidRPr="00F4708F" w:rsidRDefault="00DA3F36" w:rsidP="00B73A58">
            <w:pPr>
              <w:cnfStyle w:val="000000000000" w:firstRow="0" w:lastRow="0" w:firstColumn="0" w:lastColumn="0" w:oddVBand="0" w:evenVBand="0" w:oddHBand="0" w:evenHBand="0" w:firstRowFirstColumn="0" w:firstRowLastColumn="0" w:lastRowFirstColumn="0" w:lastRowLastColumn="0"/>
            </w:pPr>
            <w:r>
              <w:t>Expected result</w:t>
            </w:r>
          </w:p>
        </w:tc>
      </w:tr>
      <w:tr w:rsidR="00B73A58" w:rsidRPr="00F4708F" w14:paraId="425633FA"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4DCDB1F" w14:textId="77777777" w:rsidR="00B73A58" w:rsidRPr="00F4708F" w:rsidRDefault="00B73A58" w:rsidP="00B73A58">
            <w:r w:rsidRPr="00F4708F">
              <w:t>Associated user story</w:t>
            </w:r>
          </w:p>
        </w:tc>
        <w:tc>
          <w:tcPr>
            <w:tcW w:w="6830" w:type="dxa"/>
            <w:vAlign w:val="center"/>
          </w:tcPr>
          <w:p w14:paraId="57CF2F4B" w14:textId="77777777"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As a user typing in a search for some item, I want a dropdown menu to appear with word-completed suggestions</w:t>
            </w:r>
            <w:r w:rsidRPr="00F4708F">
              <w:rPr>
                <w:vertAlign w:val="superscript"/>
              </w:rPr>
              <w:t>8</w:t>
            </w:r>
          </w:p>
        </w:tc>
      </w:tr>
    </w:tbl>
    <w:p w14:paraId="300CFD1D" w14:textId="77777777" w:rsidR="00B73A58" w:rsidRPr="00F4708F" w:rsidRDefault="00B73A58" w:rsidP="00231693">
      <w:pPr>
        <w:rPr>
          <w:b/>
        </w:rPr>
      </w:pPr>
    </w:p>
    <w:tbl>
      <w:tblPr>
        <w:tblStyle w:val="Mellanmrktrutnt2-dekorfrg1"/>
        <w:tblW w:w="0" w:type="auto"/>
        <w:tblLook w:val="0480" w:firstRow="0" w:lastRow="0" w:firstColumn="1" w:lastColumn="0" w:noHBand="0" w:noVBand="1"/>
      </w:tblPr>
      <w:tblGrid>
        <w:gridCol w:w="2376"/>
        <w:gridCol w:w="6830"/>
      </w:tblGrid>
      <w:tr w:rsidR="00B73A58" w:rsidRPr="00F4708F" w14:paraId="4A3AD0BA"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BA366BA" w14:textId="77777777" w:rsidR="00B73A58" w:rsidRPr="00F4708F" w:rsidRDefault="00B73A58" w:rsidP="00B73A58">
            <w:r w:rsidRPr="00F4708F">
              <w:t>What is tested</w:t>
            </w:r>
          </w:p>
        </w:tc>
        <w:tc>
          <w:tcPr>
            <w:tcW w:w="6830" w:type="dxa"/>
            <w:vAlign w:val="center"/>
          </w:tcPr>
          <w:p w14:paraId="76A8F137" w14:textId="6A0BCD46"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Coverage in search field suggestions</w:t>
            </w:r>
          </w:p>
        </w:tc>
      </w:tr>
      <w:tr w:rsidR="00B73A58" w:rsidRPr="00F4708F" w14:paraId="4622846A"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4D665240" w14:textId="77777777" w:rsidR="00B73A58" w:rsidRPr="00F4708F" w:rsidRDefault="00B73A58" w:rsidP="00B73A58">
            <w:r w:rsidRPr="00F4708F">
              <w:t>How it is tested</w:t>
            </w:r>
          </w:p>
        </w:tc>
        <w:tc>
          <w:tcPr>
            <w:tcW w:w="6830" w:type="dxa"/>
            <w:vAlign w:val="center"/>
          </w:tcPr>
          <w:p w14:paraId="696E438E" w14:textId="01B0C062" w:rsidR="00B73A58" w:rsidRPr="00F4708F" w:rsidRDefault="00B73A58" w:rsidP="00B73A58">
            <w:pPr>
              <w:cnfStyle w:val="000000000000" w:firstRow="0" w:lastRow="0" w:firstColumn="0" w:lastColumn="0" w:oddVBand="0" w:evenVBand="0" w:oddHBand="0" w:evenHBand="0" w:firstRowFirstColumn="0" w:firstRowLastColumn="0" w:lastRowFirstColumn="0" w:lastRowLastColumn="0"/>
            </w:pPr>
            <w:r w:rsidRPr="00F4708F">
              <w:t>Suggestions are generated with arbitrary letters and the suggestions are checked manually against the database content</w:t>
            </w:r>
          </w:p>
        </w:tc>
      </w:tr>
      <w:tr w:rsidR="00B73A58" w:rsidRPr="00F4708F" w14:paraId="1077DE2D"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53EAA94" w14:textId="77777777" w:rsidR="00B73A58" w:rsidRPr="00F4708F" w:rsidRDefault="00B73A58" w:rsidP="00B73A58">
            <w:r w:rsidRPr="00F4708F">
              <w:t>Expected result</w:t>
            </w:r>
          </w:p>
        </w:tc>
        <w:tc>
          <w:tcPr>
            <w:tcW w:w="6830" w:type="dxa"/>
            <w:vAlign w:val="center"/>
          </w:tcPr>
          <w:p w14:paraId="4022C1F6" w14:textId="1344AA16"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The suggestions should represent all the correlating data in the database</w:t>
            </w:r>
          </w:p>
        </w:tc>
      </w:tr>
      <w:tr w:rsidR="00B73A58" w:rsidRPr="00F4708F" w14:paraId="60A2739A"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619315B9" w14:textId="77777777" w:rsidR="00B73A58" w:rsidRPr="00F4708F" w:rsidRDefault="00B73A58" w:rsidP="00B73A58">
            <w:r w:rsidRPr="00F4708F">
              <w:t>Actual result</w:t>
            </w:r>
          </w:p>
        </w:tc>
        <w:tc>
          <w:tcPr>
            <w:tcW w:w="6830" w:type="dxa"/>
            <w:vAlign w:val="center"/>
          </w:tcPr>
          <w:p w14:paraId="62B54EF2" w14:textId="67BE9602" w:rsidR="00B73A58" w:rsidRPr="00F4708F" w:rsidRDefault="00DA3F36" w:rsidP="00B73A58">
            <w:pPr>
              <w:cnfStyle w:val="000000000000" w:firstRow="0" w:lastRow="0" w:firstColumn="0" w:lastColumn="0" w:oddVBand="0" w:evenVBand="0" w:oddHBand="0" w:evenHBand="0" w:firstRowFirstColumn="0" w:firstRowLastColumn="0" w:lastRowFirstColumn="0" w:lastRowLastColumn="0"/>
            </w:pPr>
            <w:r>
              <w:t>Expected result</w:t>
            </w:r>
          </w:p>
        </w:tc>
      </w:tr>
      <w:tr w:rsidR="00B73A58" w:rsidRPr="00F4708F" w14:paraId="4D7ED8F6"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C5CE165" w14:textId="77777777" w:rsidR="00B73A58" w:rsidRPr="00F4708F" w:rsidRDefault="00B73A58" w:rsidP="00B73A58">
            <w:r w:rsidRPr="00F4708F">
              <w:t>Associated user story</w:t>
            </w:r>
          </w:p>
        </w:tc>
        <w:tc>
          <w:tcPr>
            <w:tcW w:w="6830" w:type="dxa"/>
            <w:vAlign w:val="center"/>
          </w:tcPr>
          <w:p w14:paraId="323F9D35" w14:textId="77777777"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As a user typing in a search for some item, I want a dropdown menu to appear with word-completed suggestions</w:t>
            </w:r>
            <w:r w:rsidRPr="00F4708F">
              <w:rPr>
                <w:vertAlign w:val="superscript"/>
              </w:rPr>
              <w:t>8</w:t>
            </w:r>
          </w:p>
        </w:tc>
      </w:tr>
    </w:tbl>
    <w:p w14:paraId="4C3DBF85" w14:textId="77777777" w:rsidR="00B73A58" w:rsidRPr="00F4708F" w:rsidRDefault="00B73A58" w:rsidP="00231693">
      <w:pPr>
        <w:rPr>
          <w:b/>
        </w:rPr>
      </w:pPr>
    </w:p>
    <w:tbl>
      <w:tblPr>
        <w:tblStyle w:val="Mellanmrktrutnt2-dekorfrg1"/>
        <w:tblW w:w="0" w:type="auto"/>
        <w:tblLook w:val="0480" w:firstRow="0" w:lastRow="0" w:firstColumn="1" w:lastColumn="0" w:noHBand="0" w:noVBand="1"/>
      </w:tblPr>
      <w:tblGrid>
        <w:gridCol w:w="2376"/>
        <w:gridCol w:w="6830"/>
      </w:tblGrid>
      <w:tr w:rsidR="00B73A58" w:rsidRPr="00F4708F" w14:paraId="6749552B"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5AEB1E4" w14:textId="77777777" w:rsidR="00B73A58" w:rsidRPr="00F4708F" w:rsidRDefault="00B73A58" w:rsidP="00B73A58">
            <w:r w:rsidRPr="00F4708F">
              <w:t>What is tested</w:t>
            </w:r>
          </w:p>
        </w:tc>
        <w:tc>
          <w:tcPr>
            <w:tcW w:w="6830" w:type="dxa"/>
            <w:vAlign w:val="center"/>
          </w:tcPr>
          <w:p w14:paraId="49EB69DE" w14:textId="422FBB0B"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Mark searched location</w:t>
            </w:r>
          </w:p>
        </w:tc>
      </w:tr>
      <w:tr w:rsidR="00B73A58" w:rsidRPr="00F4708F" w14:paraId="1DB624E6"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03554591" w14:textId="77777777" w:rsidR="00B73A58" w:rsidRPr="00F4708F" w:rsidRDefault="00B73A58" w:rsidP="00B73A58">
            <w:r w:rsidRPr="00F4708F">
              <w:t>How it is tested</w:t>
            </w:r>
          </w:p>
        </w:tc>
        <w:tc>
          <w:tcPr>
            <w:tcW w:w="6830" w:type="dxa"/>
            <w:vAlign w:val="center"/>
          </w:tcPr>
          <w:p w14:paraId="795A7136" w14:textId="5615CD66" w:rsidR="00B73A58" w:rsidRPr="00F4708F" w:rsidRDefault="00B73A58" w:rsidP="00B73A58">
            <w:pPr>
              <w:cnfStyle w:val="000000000000" w:firstRow="0" w:lastRow="0" w:firstColumn="0" w:lastColumn="0" w:oddVBand="0" w:evenVBand="0" w:oddHBand="0" w:evenHBand="0" w:firstRowFirstColumn="0" w:firstRowLastColumn="0" w:lastRowFirstColumn="0" w:lastRowLastColumn="0"/>
            </w:pPr>
            <w:r w:rsidRPr="00F4708F">
              <w:t>Arbitrary locations are sought and clicked on in suggestions menu</w:t>
            </w:r>
          </w:p>
        </w:tc>
      </w:tr>
      <w:tr w:rsidR="00B73A58" w:rsidRPr="00F4708F" w14:paraId="1899BA62"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FB254E8" w14:textId="77777777" w:rsidR="00B73A58" w:rsidRPr="00F4708F" w:rsidRDefault="00B73A58" w:rsidP="00B73A58">
            <w:r w:rsidRPr="00F4708F">
              <w:t>Expected result</w:t>
            </w:r>
          </w:p>
        </w:tc>
        <w:tc>
          <w:tcPr>
            <w:tcW w:w="6830" w:type="dxa"/>
            <w:vAlign w:val="center"/>
          </w:tcPr>
          <w:p w14:paraId="277041D1" w14:textId="43F8D137"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Locations should be marked on the map</w:t>
            </w:r>
          </w:p>
        </w:tc>
      </w:tr>
      <w:tr w:rsidR="00EF2407" w:rsidRPr="00F4708F" w14:paraId="26572080"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5C8FF1B4" w14:textId="77777777" w:rsidR="00EF2407" w:rsidRPr="00F4708F" w:rsidRDefault="00EF2407" w:rsidP="00B73A58">
            <w:r w:rsidRPr="00F4708F">
              <w:t>Actual result</w:t>
            </w:r>
          </w:p>
        </w:tc>
        <w:tc>
          <w:tcPr>
            <w:tcW w:w="6830" w:type="dxa"/>
            <w:vAlign w:val="center"/>
          </w:tcPr>
          <w:p w14:paraId="193877C3" w14:textId="27C0E482" w:rsidR="00EF2407" w:rsidRPr="00F4708F" w:rsidRDefault="00EF2407" w:rsidP="00B73A58">
            <w:pPr>
              <w:cnfStyle w:val="000000000000" w:firstRow="0" w:lastRow="0" w:firstColumn="0" w:lastColumn="0" w:oddVBand="0" w:evenVBand="0" w:oddHBand="0" w:evenHBand="0" w:firstRowFirstColumn="0" w:firstRowLastColumn="0" w:lastRowFirstColumn="0" w:lastRowLastColumn="0"/>
            </w:pPr>
            <w:r>
              <w:t>Expected result</w:t>
            </w:r>
          </w:p>
        </w:tc>
      </w:tr>
      <w:tr w:rsidR="00B73A58" w:rsidRPr="00F4708F" w14:paraId="5BADB32E"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7B3ECFD" w14:textId="77777777" w:rsidR="00B73A58" w:rsidRPr="00F4708F" w:rsidRDefault="00B73A58" w:rsidP="00B73A58">
            <w:r w:rsidRPr="00F4708F">
              <w:t>Associated user story</w:t>
            </w:r>
          </w:p>
        </w:tc>
        <w:tc>
          <w:tcPr>
            <w:tcW w:w="6830" w:type="dxa"/>
            <w:vAlign w:val="center"/>
          </w:tcPr>
          <w:p w14:paraId="1580C017" w14:textId="77777777"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rPr>
                <w:vertAlign w:val="superscript"/>
              </w:rPr>
            </w:pPr>
            <w:r w:rsidRPr="00F4708F">
              <w:t>As a user searching and getting suggestions, I want to be able to click any suggestion and get the location I clicked marked on the map</w:t>
            </w:r>
            <w:r w:rsidRPr="00F4708F">
              <w:rPr>
                <w:vertAlign w:val="superscript"/>
              </w:rPr>
              <w:t>9</w:t>
            </w:r>
          </w:p>
          <w:p w14:paraId="7C9783F1" w14:textId="72086611" w:rsidR="00B73A58" w:rsidRPr="00F4708F" w:rsidRDefault="00B73A58" w:rsidP="00B73A58">
            <w:pPr>
              <w:cnfStyle w:val="000000100000" w:firstRow="0" w:lastRow="0" w:firstColumn="0" w:lastColumn="0" w:oddVBand="0" w:evenVBand="0" w:oddHBand="1" w:evenHBand="0" w:firstRowFirstColumn="0" w:firstRowLastColumn="0" w:lastRowFirstColumn="0" w:lastRowLastColumn="0"/>
            </w:pPr>
            <w:r w:rsidRPr="00F4708F">
              <w:t>As a user, I want to be able to search for a building and get all the rooms in the building marked on the map</w:t>
            </w:r>
            <w:r w:rsidRPr="00F4708F">
              <w:rPr>
                <w:vertAlign w:val="superscript"/>
              </w:rPr>
              <w:t>11</w:t>
            </w:r>
          </w:p>
        </w:tc>
      </w:tr>
    </w:tbl>
    <w:p w14:paraId="430CC391" w14:textId="77777777" w:rsidR="00B73A58" w:rsidRPr="00F4708F" w:rsidRDefault="00B73A58" w:rsidP="00231693">
      <w:pPr>
        <w:rPr>
          <w:b/>
        </w:rPr>
      </w:pPr>
    </w:p>
    <w:tbl>
      <w:tblPr>
        <w:tblStyle w:val="Mellanmrktrutnt2-dekorfrg1"/>
        <w:tblW w:w="0" w:type="auto"/>
        <w:tblLook w:val="0480" w:firstRow="0" w:lastRow="0" w:firstColumn="1" w:lastColumn="0" w:noHBand="0" w:noVBand="1"/>
      </w:tblPr>
      <w:tblGrid>
        <w:gridCol w:w="2376"/>
        <w:gridCol w:w="6830"/>
      </w:tblGrid>
      <w:tr w:rsidR="00B73A58" w:rsidRPr="00F4708F" w14:paraId="2B465681"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74AADB0" w14:textId="77777777" w:rsidR="00B73A58" w:rsidRPr="00F4708F" w:rsidRDefault="00B73A58" w:rsidP="00B73A58">
            <w:r w:rsidRPr="00F4708F">
              <w:t>What is tested</w:t>
            </w:r>
          </w:p>
        </w:tc>
        <w:tc>
          <w:tcPr>
            <w:tcW w:w="6830" w:type="dxa"/>
            <w:vAlign w:val="center"/>
          </w:tcPr>
          <w:p w14:paraId="06F6206B" w14:textId="508876FC" w:rsidR="00B73A58" w:rsidRPr="00F4708F" w:rsidRDefault="00BC6E21" w:rsidP="00B73A58">
            <w:pPr>
              <w:cnfStyle w:val="000000100000" w:firstRow="0" w:lastRow="0" w:firstColumn="0" w:lastColumn="0" w:oddVBand="0" w:evenVBand="0" w:oddHBand="1" w:evenHBand="0" w:firstRowFirstColumn="0" w:firstRowLastColumn="0" w:lastRowFirstColumn="0" w:lastRowLastColumn="0"/>
            </w:pPr>
            <w:r w:rsidRPr="00F4708F">
              <w:t>Closest entry function</w:t>
            </w:r>
          </w:p>
        </w:tc>
      </w:tr>
      <w:tr w:rsidR="00B73A58" w:rsidRPr="00F4708F" w14:paraId="6ECD2185"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44715E17" w14:textId="77777777" w:rsidR="00B73A58" w:rsidRPr="00F4708F" w:rsidRDefault="00B73A58" w:rsidP="00B73A58">
            <w:r w:rsidRPr="00F4708F">
              <w:t>How it is tested</w:t>
            </w:r>
          </w:p>
        </w:tc>
        <w:tc>
          <w:tcPr>
            <w:tcW w:w="6830" w:type="dxa"/>
            <w:vAlign w:val="center"/>
          </w:tcPr>
          <w:p w14:paraId="4C338048" w14:textId="317CB593" w:rsidR="00B73A58" w:rsidRPr="00F4708F" w:rsidRDefault="00BC6E21" w:rsidP="00B20C03">
            <w:pPr>
              <w:cnfStyle w:val="000000000000" w:firstRow="0" w:lastRow="0" w:firstColumn="0" w:lastColumn="0" w:oddVBand="0" w:evenVBand="0" w:oddHBand="0" w:evenHBand="0" w:firstRowFirstColumn="0" w:firstRowLastColumn="0" w:lastRowFirstColumn="0" w:lastRowLastColumn="0"/>
            </w:pPr>
            <w:r w:rsidRPr="00F4708F">
              <w:t xml:space="preserve">A </w:t>
            </w:r>
            <w:r w:rsidR="00B20C03">
              <w:t>search suggestion for a</w:t>
            </w:r>
            <w:r w:rsidR="002D2C1C">
              <w:t xml:space="preserve"> building will be clicked</w:t>
            </w:r>
            <w:r w:rsidRPr="00F4708F">
              <w:t xml:space="preserve"> </w:t>
            </w:r>
          </w:p>
        </w:tc>
      </w:tr>
      <w:tr w:rsidR="00B73A58" w:rsidRPr="00F4708F" w14:paraId="76A7B0C2"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E8BE393" w14:textId="77777777" w:rsidR="00B73A58" w:rsidRPr="00F4708F" w:rsidRDefault="00B73A58" w:rsidP="00B73A58">
            <w:r w:rsidRPr="00F4708F">
              <w:t>Expected result</w:t>
            </w:r>
          </w:p>
        </w:tc>
        <w:tc>
          <w:tcPr>
            <w:tcW w:w="6830" w:type="dxa"/>
            <w:vAlign w:val="center"/>
          </w:tcPr>
          <w:p w14:paraId="67A66CC5" w14:textId="70DEA07E" w:rsidR="00B73A58" w:rsidRPr="00F4708F" w:rsidRDefault="00BC6E21" w:rsidP="00B73A58">
            <w:pPr>
              <w:cnfStyle w:val="000000100000" w:firstRow="0" w:lastRow="0" w:firstColumn="0" w:lastColumn="0" w:oddVBand="0" w:evenVBand="0" w:oddHBand="1" w:evenHBand="0" w:firstRowFirstColumn="0" w:firstRowLastColumn="0" w:lastRowFirstColumn="0" w:lastRowLastColumn="0"/>
            </w:pPr>
            <w:r w:rsidRPr="00F4708F">
              <w:t>The closest entry should be marked on the map</w:t>
            </w:r>
          </w:p>
        </w:tc>
      </w:tr>
      <w:tr w:rsidR="00B73A58" w:rsidRPr="00F4708F" w14:paraId="3B8CAE4B" w14:textId="77777777" w:rsidTr="00B73A58">
        <w:tc>
          <w:tcPr>
            <w:cnfStyle w:val="001000000000" w:firstRow="0" w:lastRow="0" w:firstColumn="1" w:lastColumn="0" w:oddVBand="0" w:evenVBand="0" w:oddHBand="0" w:evenHBand="0" w:firstRowFirstColumn="0" w:firstRowLastColumn="0" w:lastRowFirstColumn="0" w:lastRowLastColumn="0"/>
            <w:tcW w:w="2376" w:type="dxa"/>
            <w:vAlign w:val="center"/>
          </w:tcPr>
          <w:p w14:paraId="1A34F199" w14:textId="77777777" w:rsidR="00B73A58" w:rsidRPr="00F4708F" w:rsidRDefault="00B73A58" w:rsidP="00B73A58">
            <w:r w:rsidRPr="00F4708F">
              <w:t>Actual result</w:t>
            </w:r>
          </w:p>
        </w:tc>
        <w:tc>
          <w:tcPr>
            <w:tcW w:w="6830" w:type="dxa"/>
            <w:vAlign w:val="center"/>
          </w:tcPr>
          <w:p w14:paraId="7C253C71" w14:textId="121596D3" w:rsidR="00B73A58" w:rsidRPr="00F4708F" w:rsidRDefault="002D2C1C" w:rsidP="00B73A58">
            <w:pPr>
              <w:cnfStyle w:val="000000000000" w:firstRow="0" w:lastRow="0" w:firstColumn="0" w:lastColumn="0" w:oddVBand="0" w:evenVBand="0" w:oddHBand="0" w:evenHBand="0" w:firstRowFirstColumn="0" w:firstRowLastColumn="0" w:lastRowFirstColumn="0" w:lastRowLastColumn="0"/>
            </w:pPr>
            <w:r>
              <w:t>Expected result</w:t>
            </w:r>
          </w:p>
        </w:tc>
      </w:tr>
      <w:tr w:rsidR="00B73A58" w:rsidRPr="00F4708F" w14:paraId="2D0591F3" w14:textId="77777777" w:rsidTr="00B73A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1E8F771" w14:textId="77777777" w:rsidR="00B73A58" w:rsidRPr="00F4708F" w:rsidRDefault="00B73A58" w:rsidP="00B73A58">
            <w:r w:rsidRPr="00F4708F">
              <w:t>Associated user story</w:t>
            </w:r>
          </w:p>
        </w:tc>
        <w:tc>
          <w:tcPr>
            <w:tcW w:w="6830" w:type="dxa"/>
            <w:vAlign w:val="center"/>
          </w:tcPr>
          <w:p w14:paraId="12324173" w14:textId="0C911D2D" w:rsidR="00B73A58" w:rsidRPr="003835B2" w:rsidRDefault="003835B2" w:rsidP="003835B2">
            <w:pPr>
              <w:cnfStyle w:val="000000100000" w:firstRow="0" w:lastRow="0" w:firstColumn="0" w:lastColumn="0" w:oddVBand="0" w:evenVBand="0" w:oddHBand="1" w:evenHBand="0" w:firstRowFirstColumn="0" w:firstRowLastColumn="0" w:lastRowFirstColumn="0" w:lastRowLastColumn="0"/>
            </w:pPr>
            <w:r w:rsidRPr="003835B2">
              <w:t>As a user, I want to be able to search for building and get the closest entry to the building marked on the map</w:t>
            </w:r>
            <w:r w:rsidRPr="003835B2">
              <w:rPr>
                <w:vertAlign w:val="superscript"/>
              </w:rPr>
              <w:t>10</w:t>
            </w:r>
          </w:p>
        </w:tc>
      </w:tr>
    </w:tbl>
    <w:p w14:paraId="2C73F354" w14:textId="77777777" w:rsidR="00B73A58" w:rsidRPr="00F4708F" w:rsidRDefault="00B73A58" w:rsidP="00231693">
      <w:pPr>
        <w:rPr>
          <w:b/>
        </w:rPr>
      </w:pPr>
    </w:p>
    <w:tbl>
      <w:tblPr>
        <w:tblStyle w:val="Mellanmrktrutnt2-dekorfrg1"/>
        <w:tblW w:w="0" w:type="auto"/>
        <w:tblLook w:val="0480" w:firstRow="0" w:lastRow="0" w:firstColumn="1" w:lastColumn="0" w:noHBand="0" w:noVBand="1"/>
      </w:tblPr>
      <w:tblGrid>
        <w:gridCol w:w="2376"/>
        <w:gridCol w:w="6830"/>
      </w:tblGrid>
      <w:tr w:rsidR="00F43CE0" w:rsidRPr="00F4708F" w14:paraId="5D4C973A"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9F8932B" w14:textId="77777777" w:rsidR="00F43CE0" w:rsidRPr="00F4708F" w:rsidRDefault="00F43CE0" w:rsidP="00AE1518">
            <w:r w:rsidRPr="00F4708F">
              <w:t>What is tested</w:t>
            </w:r>
          </w:p>
        </w:tc>
        <w:tc>
          <w:tcPr>
            <w:tcW w:w="6830" w:type="dxa"/>
            <w:vAlign w:val="center"/>
          </w:tcPr>
          <w:p w14:paraId="70328606" w14:textId="391A8162" w:rsidR="00F43CE0" w:rsidRPr="00F4708F" w:rsidRDefault="00F43CE0" w:rsidP="00AE1518">
            <w:pPr>
              <w:cnfStyle w:val="000000100000" w:firstRow="0" w:lastRow="0" w:firstColumn="0" w:lastColumn="0" w:oddVBand="0" w:evenVBand="0" w:oddHBand="1" w:evenHBand="0" w:firstRowFirstColumn="0" w:firstRowLastColumn="0" w:lastRowFirstColumn="0" w:lastRowLastColumn="0"/>
            </w:pPr>
            <w:r w:rsidRPr="00F4708F">
              <w:t>Generic rooms search</w:t>
            </w:r>
          </w:p>
        </w:tc>
      </w:tr>
      <w:tr w:rsidR="00F43CE0" w:rsidRPr="00F4708F" w14:paraId="4CF9031C" w14:textId="77777777" w:rsidTr="00AE1518">
        <w:tc>
          <w:tcPr>
            <w:cnfStyle w:val="001000000000" w:firstRow="0" w:lastRow="0" w:firstColumn="1" w:lastColumn="0" w:oddVBand="0" w:evenVBand="0" w:oddHBand="0" w:evenHBand="0" w:firstRowFirstColumn="0" w:firstRowLastColumn="0" w:lastRowFirstColumn="0" w:lastRowLastColumn="0"/>
            <w:tcW w:w="2376" w:type="dxa"/>
            <w:vAlign w:val="center"/>
          </w:tcPr>
          <w:p w14:paraId="5E52806F" w14:textId="77777777" w:rsidR="00F43CE0" w:rsidRPr="00F4708F" w:rsidRDefault="00F43CE0" w:rsidP="00AE1518">
            <w:r w:rsidRPr="00F4708F">
              <w:t>How it is tested</w:t>
            </w:r>
          </w:p>
        </w:tc>
        <w:tc>
          <w:tcPr>
            <w:tcW w:w="6830" w:type="dxa"/>
            <w:vAlign w:val="center"/>
          </w:tcPr>
          <w:p w14:paraId="1E15FF8A" w14:textId="759A549E" w:rsidR="00F43CE0" w:rsidRPr="00F4708F" w:rsidRDefault="002D2C1C" w:rsidP="00950418">
            <w:pPr>
              <w:cnfStyle w:val="000000000000" w:firstRow="0" w:lastRow="0" w:firstColumn="0" w:lastColumn="0" w:oddVBand="0" w:evenVBand="0" w:oddHBand="0" w:evenHBand="0" w:firstRowFirstColumn="0" w:firstRowLastColumn="0" w:lastRowFirstColumn="0" w:lastRowLastColumn="0"/>
            </w:pPr>
            <w:r>
              <w:t>Each room type (group room, le</w:t>
            </w:r>
            <w:r w:rsidR="00950418">
              <w:t>cture hall, gym etc.</w:t>
            </w:r>
            <w:r w:rsidR="00F43CE0" w:rsidRPr="00F4708F">
              <w:t>) is searched for</w:t>
            </w:r>
          </w:p>
        </w:tc>
      </w:tr>
      <w:tr w:rsidR="00F43CE0" w:rsidRPr="00F4708F" w14:paraId="3D41EE98"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7F928EF" w14:textId="77777777" w:rsidR="00F43CE0" w:rsidRPr="00F4708F" w:rsidRDefault="00F43CE0" w:rsidP="00AE1518">
            <w:r w:rsidRPr="00F4708F">
              <w:t>Expected result</w:t>
            </w:r>
          </w:p>
        </w:tc>
        <w:tc>
          <w:tcPr>
            <w:tcW w:w="6830" w:type="dxa"/>
            <w:vAlign w:val="center"/>
          </w:tcPr>
          <w:p w14:paraId="7CA4118B" w14:textId="50566F5C" w:rsidR="00F43CE0" w:rsidRPr="00F4708F" w:rsidRDefault="00F43CE0" w:rsidP="00AE1518">
            <w:pPr>
              <w:cnfStyle w:val="000000100000" w:firstRow="0" w:lastRow="0" w:firstColumn="0" w:lastColumn="0" w:oddVBand="0" w:evenVBand="0" w:oddHBand="1" w:evenHBand="0" w:firstRowFirstColumn="0" w:firstRowLastColumn="0" w:lastRowFirstColumn="0" w:lastRowLastColumn="0"/>
            </w:pPr>
            <w:r w:rsidRPr="00F4708F">
              <w:t>They should show up as suggestions</w:t>
            </w:r>
          </w:p>
        </w:tc>
      </w:tr>
      <w:tr w:rsidR="00F43CE0" w:rsidRPr="00F4708F" w14:paraId="1B503865" w14:textId="77777777" w:rsidTr="00AE1518">
        <w:tc>
          <w:tcPr>
            <w:cnfStyle w:val="001000000000" w:firstRow="0" w:lastRow="0" w:firstColumn="1" w:lastColumn="0" w:oddVBand="0" w:evenVBand="0" w:oddHBand="0" w:evenHBand="0" w:firstRowFirstColumn="0" w:firstRowLastColumn="0" w:lastRowFirstColumn="0" w:lastRowLastColumn="0"/>
            <w:tcW w:w="2376" w:type="dxa"/>
            <w:vAlign w:val="center"/>
          </w:tcPr>
          <w:p w14:paraId="256B02AE" w14:textId="77777777" w:rsidR="00F43CE0" w:rsidRPr="00F4708F" w:rsidRDefault="00F43CE0" w:rsidP="00AE1518">
            <w:r w:rsidRPr="00F4708F">
              <w:t>Actual result</w:t>
            </w:r>
          </w:p>
        </w:tc>
        <w:tc>
          <w:tcPr>
            <w:tcW w:w="6830" w:type="dxa"/>
            <w:vAlign w:val="center"/>
          </w:tcPr>
          <w:p w14:paraId="15528F4D" w14:textId="3CAD1AF9" w:rsidR="00F43CE0" w:rsidRPr="00F4708F" w:rsidRDefault="00950418" w:rsidP="00AE1518">
            <w:pPr>
              <w:cnfStyle w:val="000000000000" w:firstRow="0" w:lastRow="0" w:firstColumn="0" w:lastColumn="0" w:oddVBand="0" w:evenVBand="0" w:oddHBand="0" w:evenHBand="0" w:firstRowFirstColumn="0" w:firstRowLastColumn="0" w:lastRowFirstColumn="0" w:lastRowLastColumn="0"/>
            </w:pPr>
            <w:r>
              <w:t>Expected result</w:t>
            </w:r>
          </w:p>
        </w:tc>
      </w:tr>
      <w:tr w:rsidR="00F43CE0" w:rsidRPr="00F4708F" w14:paraId="7E9EFF93"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618F4EE" w14:textId="77777777" w:rsidR="00F43CE0" w:rsidRPr="00F4708F" w:rsidRDefault="00F43CE0" w:rsidP="00AE1518">
            <w:r w:rsidRPr="00F4708F">
              <w:t>Associated user story</w:t>
            </w:r>
          </w:p>
        </w:tc>
        <w:tc>
          <w:tcPr>
            <w:tcW w:w="6830" w:type="dxa"/>
            <w:vAlign w:val="center"/>
          </w:tcPr>
          <w:p w14:paraId="5679181D" w14:textId="687D7519" w:rsidR="00F43CE0" w:rsidRPr="00F4708F" w:rsidRDefault="00F43CE0" w:rsidP="00F43CE0">
            <w:pPr>
              <w:cnfStyle w:val="000000100000" w:firstRow="0" w:lastRow="0" w:firstColumn="0" w:lastColumn="0" w:oddVBand="0" w:evenVBand="0" w:oddHBand="1" w:evenHBand="0" w:firstRowFirstColumn="0" w:firstRowLastColumn="0" w:lastRowFirstColumn="0" w:lastRowLastColumn="0"/>
            </w:pPr>
            <w:r w:rsidRPr="00F4708F">
              <w:t>As a user, I should be able to search for different room types, and get all the rooms of the specific type as suggestions</w:t>
            </w:r>
            <w:r w:rsidRPr="00F4708F">
              <w:rPr>
                <w:vertAlign w:val="superscript"/>
              </w:rPr>
              <w:t>12</w:t>
            </w:r>
          </w:p>
        </w:tc>
      </w:tr>
    </w:tbl>
    <w:p w14:paraId="1A1E5D93" w14:textId="77777777" w:rsidR="00F43CE0" w:rsidRPr="00F4708F" w:rsidRDefault="00F43CE0" w:rsidP="00231693">
      <w:pPr>
        <w:rPr>
          <w:b/>
        </w:rPr>
      </w:pPr>
    </w:p>
    <w:tbl>
      <w:tblPr>
        <w:tblStyle w:val="Mellanmrktrutnt2-dekorfrg1"/>
        <w:tblW w:w="0" w:type="auto"/>
        <w:tblLook w:val="0480" w:firstRow="0" w:lastRow="0" w:firstColumn="1" w:lastColumn="0" w:noHBand="0" w:noVBand="1"/>
      </w:tblPr>
      <w:tblGrid>
        <w:gridCol w:w="2376"/>
        <w:gridCol w:w="6830"/>
      </w:tblGrid>
      <w:tr w:rsidR="00F43CE0" w:rsidRPr="00F4708F" w14:paraId="2AAEE3D3"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46D0A20" w14:textId="77777777" w:rsidR="00F43CE0" w:rsidRPr="00F4708F" w:rsidRDefault="00F43CE0" w:rsidP="00AE1518">
            <w:r w:rsidRPr="00F4708F">
              <w:t>What is tested</w:t>
            </w:r>
          </w:p>
        </w:tc>
        <w:tc>
          <w:tcPr>
            <w:tcW w:w="6830" w:type="dxa"/>
            <w:vAlign w:val="center"/>
          </w:tcPr>
          <w:p w14:paraId="562A2A8A" w14:textId="7EDC2A4D" w:rsidR="00F43CE0" w:rsidRPr="00F4708F" w:rsidRDefault="00F43CE0" w:rsidP="00AE1518">
            <w:pPr>
              <w:cnfStyle w:val="000000100000" w:firstRow="0" w:lastRow="0" w:firstColumn="0" w:lastColumn="0" w:oddVBand="0" w:evenVBand="0" w:oddHBand="1" w:evenHBand="0" w:firstRowFirstColumn="0" w:firstRowLastColumn="0" w:lastRowFirstColumn="0" w:lastRowLastColumn="0"/>
            </w:pPr>
            <w:r w:rsidRPr="00F4708F">
              <w:t>Generic rooms search and navigation</w:t>
            </w:r>
          </w:p>
        </w:tc>
      </w:tr>
      <w:tr w:rsidR="00F43CE0" w:rsidRPr="00F4708F" w14:paraId="4F74CB6B" w14:textId="77777777" w:rsidTr="00AE1518">
        <w:tc>
          <w:tcPr>
            <w:cnfStyle w:val="001000000000" w:firstRow="0" w:lastRow="0" w:firstColumn="1" w:lastColumn="0" w:oddVBand="0" w:evenVBand="0" w:oddHBand="0" w:evenHBand="0" w:firstRowFirstColumn="0" w:firstRowLastColumn="0" w:lastRowFirstColumn="0" w:lastRowLastColumn="0"/>
            <w:tcW w:w="2376" w:type="dxa"/>
            <w:vAlign w:val="center"/>
          </w:tcPr>
          <w:p w14:paraId="1266DA84" w14:textId="77777777" w:rsidR="00F43CE0" w:rsidRPr="00F4708F" w:rsidRDefault="00F43CE0" w:rsidP="00AE1518">
            <w:r w:rsidRPr="00F4708F">
              <w:t>How it is tested</w:t>
            </w:r>
          </w:p>
        </w:tc>
        <w:tc>
          <w:tcPr>
            <w:tcW w:w="6830" w:type="dxa"/>
            <w:vAlign w:val="center"/>
          </w:tcPr>
          <w:p w14:paraId="0ED9AAA9" w14:textId="297012A8" w:rsidR="00F43CE0" w:rsidRPr="00F4708F" w:rsidRDefault="00950418" w:rsidP="00F43CE0">
            <w:pPr>
              <w:cnfStyle w:val="000000000000" w:firstRow="0" w:lastRow="0" w:firstColumn="0" w:lastColumn="0" w:oddVBand="0" w:evenVBand="0" w:oddHBand="0" w:evenHBand="0" w:firstRowFirstColumn="0" w:firstRowLastColumn="0" w:lastRowFirstColumn="0" w:lastRowLastColumn="0"/>
            </w:pPr>
            <w:r>
              <w:t>Each room type (group room, le</w:t>
            </w:r>
            <w:r w:rsidR="00F43CE0" w:rsidRPr="00F4708F">
              <w:t>cture hall and computer room) is searched for, suggested and clicked</w:t>
            </w:r>
          </w:p>
        </w:tc>
      </w:tr>
      <w:tr w:rsidR="00F43CE0" w:rsidRPr="00F4708F" w14:paraId="145306DA"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EACA049" w14:textId="77777777" w:rsidR="00F43CE0" w:rsidRPr="00F4708F" w:rsidRDefault="00F43CE0" w:rsidP="00AE1518">
            <w:r w:rsidRPr="00F4708F">
              <w:t>Expected result</w:t>
            </w:r>
          </w:p>
        </w:tc>
        <w:tc>
          <w:tcPr>
            <w:tcW w:w="6830" w:type="dxa"/>
            <w:vAlign w:val="center"/>
          </w:tcPr>
          <w:p w14:paraId="4F8DF73F" w14:textId="139FBDCB" w:rsidR="00F43CE0" w:rsidRPr="00F4708F" w:rsidRDefault="00F43CE0" w:rsidP="00AE1518">
            <w:pPr>
              <w:cnfStyle w:val="000000100000" w:firstRow="0" w:lastRow="0" w:firstColumn="0" w:lastColumn="0" w:oddVBand="0" w:evenVBand="0" w:oddHBand="1" w:evenHBand="0" w:firstRowFirstColumn="0" w:firstRowLastColumn="0" w:lastRowFirstColumn="0" w:lastRowLastColumn="0"/>
            </w:pPr>
            <w:r w:rsidRPr="00F4708F">
              <w:t>All rooms of the specific type are marked on the map</w:t>
            </w:r>
          </w:p>
        </w:tc>
      </w:tr>
      <w:tr w:rsidR="00950418" w:rsidRPr="00F4708F" w14:paraId="3A0C5B46" w14:textId="77777777" w:rsidTr="00AE1518">
        <w:tc>
          <w:tcPr>
            <w:cnfStyle w:val="001000000000" w:firstRow="0" w:lastRow="0" w:firstColumn="1" w:lastColumn="0" w:oddVBand="0" w:evenVBand="0" w:oddHBand="0" w:evenHBand="0" w:firstRowFirstColumn="0" w:firstRowLastColumn="0" w:lastRowFirstColumn="0" w:lastRowLastColumn="0"/>
            <w:tcW w:w="2376" w:type="dxa"/>
            <w:vAlign w:val="center"/>
          </w:tcPr>
          <w:p w14:paraId="503AA04D" w14:textId="77777777" w:rsidR="00950418" w:rsidRPr="00F4708F" w:rsidRDefault="00950418" w:rsidP="00AE1518">
            <w:r w:rsidRPr="00F4708F">
              <w:t>Actual result</w:t>
            </w:r>
          </w:p>
        </w:tc>
        <w:tc>
          <w:tcPr>
            <w:tcW w:w="6830" w:type="dxa"/>
            <w:vAlign w:val="center"/>
          </w:tcPr>
          <w:p w14:paraId="74249245" w14:textId="089A3A12" w:rsidR="00950418" w:rsidRPr="00F4708F" w:rsidRDefault="00950418" w:rsidP="00AE1518">
            <w:pPr>
              <w:cnfStyle w:val="000000000000" w:firstRow="0" w:lastRow="0" w:firstColumn="0" w:lastColumn="0" w:oddVBand="0" w:evenVBand="0" w:oddHBand="0" w:evenHBand="0" w:firstRowFirstColumn="0" w:firstRowLastColumn="0" w:lastRowFirstColumn="0" w:lastRowLastColumn="0"/>
            </w:pPr>
            <w:r>
              <w:t>Expected result</w:t>
            </w:r>
          </w:p>
        </w:tc>
      </w:tr>
      <w:tr w:rsidR="00F43CE0" w:rsidRPr="00F4708F" w14:paraId="3BD1E8C9"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15E8FB2" w14:textId="77777777" w:rsidR="00F43CE0" w:rsidRPr="00F4708F" w:rsidRDefault="00F43CE0" w:rsidP="00AE1518">
            <w:r w:rsidRPr="00F4708F">
              <w:t>Associated user story</w:t>
            </w:r>
          </w:p>
        </w:tc>
        <w:tc>
          <w:tcPr>
            <w:tcW w:w="6830" w:type="dxa"/>
            <w:vAlign w:val="center"/>
          </w:tcPr>
          <w:p w14:paraId="33BB845E" w14:textId="77777777" w:rsidR="00F43CE0" w:rsidRPr="00F4708F" w:rsidRDefault="00F43CE0" w:rsidP="00AE1518">
            <w:pPr>
              <w:cnfStyle w:val="000000100000" w:firstRow="0" w:lastRow="0" w:firstColumn="0" w:lastColumn="0" w:oddVBand="0" w:evenVBand="0" w:oddHBand="1" w:evenHBand="0" w:firstRowFirstColumn="0" w:firstRowLastColumn="0" w:lastRowFirstColumn="0" w:lastRowLastColumn="0"/>
            </w:pPr>
            <w:r w:rsidRPr="00F4708F">
              <w:t>As a user, I should be able to search for different room types, and get all the rooms of the specific type as suggestions</w:t>
            </w:r>
            <w:r w:rsidRPr="00F4708F">
              <w:rPr>
                <w:vertAlign w:val="superscript"/>
              </w:rPr>
              <w:t>12</w:t>
            </w:r>
          </w:p>
        </w:tc>
      </w:tr>
    </w:tbl>
    <w:p w14:paraId="61848848" w14:textId="77777777" w:rsidR="00F43CE0" w:rsidRPr="00F4708F" w:rsidRDefault="00F43CE0" w:rsidP="00231693">
      <w:pPr>
        <w:rPr>
          <w:b/>
        </w:rPr>
      </w:pPr>
    </w:p>
    <w:tbl>
      <w:tblPr>
        <w:tblStyle w:val="Mellanmrktrutnt2-dekorfrg1"/>
        <w:tblW w:w="0" w:type="auto"/>
        <w:tblLook w:val="0480" w:firstRow="0" w:lastRow="0" w:firstColumn="1" w:lastColumn="0" w:noHBand="0" w:noVBand="1"/>
      </w:tblPr>
      <w:tblGrid>
        <w:gridCol w:w="2376"/>
        <w:gridCol w:w="6830"/>
      </w:tblGrid>
      <w:tr w:rsidR="00AE1518" w:rsidRPr="00F4708F" w14:paraId="5831A55D"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CD2E582" w14:textId="77777777" w:rsidR="00AE1518" w:rsidRPr="00F4708F" w:rsidRDefault="00AE1518" w:rsidP="00AE1518">
            <w:r w:rsidRPr="00F4708F">
              <w:t>What is tested</w:t>
            </w:r>
          </w:p>
        </w:tc>
        <w:tc>
          <w:tcPr>
            <w:tcW w:w="6830" w:type="dxa"/>
            <w:vAlign w:val="center"/>
          </w:tcPr>
          <w:p w14:paraId="41BBAEE7" w14:textId="6FAB5A8C" w:rsidR="00AE1518" w:rsidRPr="00F4708F" w:rsidRDefault="00AE1518" w:rsidP="00AE1518">
            <w:pPr>
              <w:cnfStyle w:val="000000100000" w:firstRow="0" w:lastRow="0" w:firstColumn="0" w:lastColumn="0" w:oddVBand="0" w:evenVBand="0" w:oddHBand="1" w:evenHBand="0" w:firstRowFirstColumn="0" w:firstRowLastColumn="0" w:lastRowFirstColumn="0" w:lastRowLastColumn="0"/>
            </w:pPr>
            <w:r w:rsidRPr="00F4708F">
              <w:t>Layer menu</w:t>
            </w:r>
          </w:p>
        </w:tc>
      </w:tr>
      <w:tr w:rsidR="00AE1518" w:rsidRPr="00F4708F" w14:paraId="3C6819AE" w14:textId="77777777" w:rsidTr="00AE1518">
        <w:tc>
          <w:tcPr>
            <w:cnfStyle w:val="001000000000" w:firstRow="0" w:lastRow="0" w:firstColumn="1" w:lastColumn="0" w:oddVBand="0" w:evenVBand="0" w:oddHBand="0" w:evenHBand="0" w:firstRowFirstColumn="0" w:firstRowLastColumn="0" w:lastRowFirstColumn="0" w:lastRowLastColumn="0"/>
            <w:tcW w:w="2376" w:type="dxa"/>
            <w:vAlign w:val="center"/>
          </w:tcPr>
          <w:p w14:paraId="03A1CBA3" w14:textId="77777777" w:rsidR="00AE1518" w:rsidRPr="00F4708F" w:rsidRDefault="00AE1518" w:rsidP="00AE1518">
            <w:r w:rsidRPr="00F4708F">
              <w:t>How it is tested</w:t>
            </w:r>
          </w:p>
        </w:tc>
        <w:tc>
          <w:tcPr>
            <w:tcW w:w="6830" w:type="dxa"/>
            <w:vAlign w:val="center"/>
          </w:tcPr>
          <w:p w14:paraId="710DE070" w14:textId="55C7BA97" w:rsidR="00AE1518" w:rsidRPr="00F4708F" w:rsidRDefault="00AE1518" w:rsidP="00AE1518">
            <w:pPr>
              <w:cnfStyle w:val="000000000000" w:firstRow="0" w:lastRow="0" w:firstColumn="0" w:lastColumn="0" w:oddVBand="0" w:evenVBand="0" w:oddHBand="0" w:evenHBand="0" w:firstRowFirstColumn="0" w:firstRowLastColumn="0" w:lastRowFirstColumn="0" w:lastRowLastColumn="0"/>
            </w:pPr>
            <w:r w:rsidRPr="00F4708F">
              <w:t>The layer-button is clicked</w:t>
            </w:r>
          </w:p>
        </w:tc>
      </w:tr>
      <w:tr w:rsidR="00AE1518" w:rsidRPr="00F4708F" w14:paraId="2A908EE5"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0ADFEC2" w14:textId="77777777" w:rsidR="00AE1518" w:rsidRPr="00F4708F" w:rsidRDefault="00AE1518" w:rsidP="00AE1518">
            <w:r w:rsidRPr="00F4708F">
              <w:t>Expected result</w:t>
            </w:r>
          </w:p>
        </w:tc>
        <w:tc>
          <w:tcPr>
            <w:tcW w:w="6830" w:type="dxa"/>
            <w:vAlign w:val="center"/>
          </w:tcPr>
          <w:p w14:paraId="2E130416" w14:textId="3DE4E824" w:rsidR="00AE1518" w:rsidRPr="00F4708F" w:rsidRDefault="00AE1518" w:rsidP="004F0D71">
            <w:pPr>
              <w:cnfStyle w:val="000000100000" w:firstRow="0" w:lastRow="0" w:firstColumn="0" w:lastColumn="0" w:oddVBand="0" w:evenVBand="0" w:oddHBand="1" w:evenHBand="0" w:firstRowFirstColumn="0" w:firstRowLastColumn="0" w:lastRowFirstColumn="0" w:lastRowLastColumn="0"/>
            </w:pPr>
            <w:r w:rsidRPr="00F4708F">
              <w:t xml:space="preserve">The layer </w:t>
            </w:r>
            <w:r w:rsidR="004F0D71" w:rsidRPr="00F4708F">
              <w:t>menu</w:t>
            </w:r>
            <w:r w:rsidRPr="00F4708F">
              <w:t xml:space="preserve"> should appear</w:t>
            </w:r>
          </w:p>
        </w:tc>
      </w:tr>
      <w:tr w:rsidR="00950418" w:rsidRPr="00F4708F" w14:paraId="27706560" w14:textId="77777777" w:rsidTr="00AE1518">
        <w:tc>
          <w:tcPr>
            <w:cnfStyle w:val="001000000000" w:firstRow="0" w:lastRow="0" w:firstColumn="1" w:lastColumn="0" w:oddVBand="0" w:evenVBand="0" w:oddHBand="0" w:evenHBand="0" w:firstRowFirstColumn="0" w:firstRowLastColumn="0" w:lastRowFirstColumn="0" w:lastRowLastColumn="0"/>
            <w:tcW w:w="2376" w:type="dxa"/>
            <w:vAlign w:val="center"/>
          </w:tcPr>
          <w:p w14:paraId="06C6B070" w14:textId="77777777" w:rsidR="00950418" w:rsidRPr="00F4708F" w:rsidRDefault="00950418" w:rsidP="00AE1518">
            <w:r w:rsidRPr="00F4708F">
              <w:t>Actual result</w:t>
            </w:r>
          </w:p>
        </w:tc>
        <w:tc>
          <w:tcPr>
            <w:tcW w:w="6830" w:type="dxa"/>
            <w:vAlign w:val="center"/>
          </w:tcPr>
          <w:p w14:paraId="0F6B6E3A" w14:textId="15947E79" w:rsidR="00950418" w:rsidRPr="00F4708F" w:rsidRDefault="00950418" w:rsidP="00AE1518">
            <w:pPr>
              <w:cnfStyle w:val="000000000000" w:firstRow="0" w:lastRow="0" w:firstColumn="0" w:lastColumn="0" w:oddVBand="0" w:evenVBand="0" w:oddHBand="0" w:evenHBand="0" w:firstRowFirstColumn="0" w:firstRowLastColumn="0" w:lastRowFirstColumn="0" w:lastRowLastColumn="0"/>
            </w:pPr>
            <w:r>
              <w:t>Expected result</w:t>
            </w:r>
          </w:p>
        </w:tc>
      </w:tr>
      <w:tr w:rsidR="00950418" w:rsidRPr="00F4708F" w14:paraId="43D20763" w14:textId="77777777" w:rsidTr="00AE15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41AF240" w14:textId="77777777" w:rsidR="00950418" w:rsidRPr="00F4708F" w:rsidRDefault="00950418" w:rsidP="00AE1518">
            <w:r w:rsidRPr="00F4708F">
              <w:t>Associated user story</w:t>
            </w:r>
          </w:p>
        </w:tc>
        <w:tc>
          <w:tcPr>
            <w:tcW w:w="6830" w:type="dxa"/>
            <w:vAlign w:val="center"/>
          </w:tcPr>
          <w:p w14:paraId="28CC61D6" w14:textId="5640A3CD" w:rsidR="00950418" w:rsidRPr="00F4708F" w:rsidRDefault="00950418" w:rsidP="00AE1518">
            <w:pPr>
              <w:cnfStyle w:val="000000100000" w:firstRow="0" w:lastRow="0" w:firstColumn="0" w:lastColumn="0" w:oddVBand="0" w:evenVBand="0" w:oddHBand="1" w:evenHBand="0" w:firstRowFirstColumn="0" w:firstRowLastColumn="0" w:lastRowFirstColumn="0" w:lastRowLastColumn="0"/>
            </w:pPr>
            <w:r w:rsidRPr="00F4708F">
              <w:t>As a user, I want to be able to have a checkbox-regulated layer function where I can choose between location types</w:t>
            </w:r>
            <w:r w:rsidRPr="00F4708F">
              <w:rPr>
                <w:vertAlign w:val="superscript"/>
              </w:rPr>
              <w:t>13</w:t>
            </w:r>
          </w:p>
        </w:tc>
      </w:tr>
    </w:tbl>
    <w:p w14:paraId="120C4C2C" w14:textId="77777777" w:rsidR="00AE1518" w:rsidRPr="00F4708F" w:rsidRDefault="00AE1518" w:rsidP="00231693">
      <w:pPr>
        <w:rPr>
          <w:b/>
        </w:rPr>
      </w:pPr>
    </w:p>
    <w:tbl>
      <w:tblPr>
        <w:tblStyle w:val="Mellanmrktrutnt2-dekorfrg1"/>
        <w:tblW w:w="0" w:type="auto"/>
        <w:tblLook w:val="0480" w:firstRow="0" w:lastRow="0" w:firstColumn="1" w:lastColumn="0" w:noHBand="0" w:noVBand="1"/>
      </w:tblPr>
      <w:tblGrid>
        <w:gridCol w:w="2376"/>
        <w:gridCol w:w="6830"/>
      </w:tblGrid>
      <w:tr w:rsidR="004F0D71" w:rsidRPr="00F4708F" w14:paraId="769FBF2B"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512A6EB" w14:textId="77777777" w:rsidR="004F0D71" w:rsidRPr="00F4708F" w:rsidRDefault="004F0D71" w:rsidP="001133AE">
            <w:r w:rsidRPr="00F4708F">
              <w:t>What is tested</w:t>
            </w:r>
          </w:p>
        </w:tc>
        <w:tc>
          <w:tcPr>
            <w:tcW w:w="6830" w:type="dxa"/>
            <w:vAlign w:val="center"/>
          </w:tcPr>
          <w:p w14:paraId="779A5444" w14:textId="77777777" w:rsidR="004F0D71" w:rsidRPr="00F4708F" w:rsidRDefault="004F0D71" w:rsidP="001133AE">
            <w:pPr>
              <w:cnfStyle w:val="000000100000" w:firstRow="0" w:lastRow="0" w:firstColumn="0" w:lastColumn="0" w:oddVBand="0" w:evenVBand="0" w:oddHBand="1" w:evenHBand="0" w:firstRowFirstColumn="0" w:firstRowLastColumn="0" w:lastRowFirstColumn="0" w:lastRowLastColumn="0"/>
            </w:pPr>
            <w:r w:rsidRPr="00F4708F">
              <w:t>Layer menu checkbox alternatives</w:t>
            </w:r>
          </w:p>
        </w:tc>
      </w:tr>
      <w:tr w:rsidR="004F0D71" w:rsidRPr="00F4708F" w14:paraId="2BB2CFC8"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6975C83C" w14:textId="77777777" w:rsidR="004F0D71" w:rsidRPr="00F4708F" w:rsidRDefault="004F0D71" w:rsidP="001133AE">
            <w:r w:rsidRPr="00F4708F">
              <w:t>How it is tested</w:t>
            </w:r>
          </w:p>
        </w:tc>
        <w:tc>
          <w:tcPr>
            <w:tcW w:w="6830" w:type="dxa"/>
            <w:vAlign w:val="center"/>
          </w:tcPr>
          <w:p w14:paraId="668F8A20" w14:textId="77777777" w:rsidR="004F0D71" w:rsidRPr="00F4708F" w:rsidRDefault="004F0D71" w:rsidP="001133AE">
            <w:pPr>
              <w:cnfStyle w:val="000000000000" w:firstRow="0" w:lastRow="0" w:firstColumn="0" w:lastColumn="0" w:oddVBand="0" w:evenVBand="0" w:oddHBand="0" w:evenHBand="0" w:firstRowFirstColumn="0" w:firstRowLastColumn="0" w:lastRowFirstColumn="0" w:lastRowLastColumn="0"/>
            </w:pPr>
            <w:r w:rsidRPr="00F4708F">
              <w:t>The layer menu is opened and visually controlled.</w:t>
            </w:r>
          </w:p>
        </w:tc>
      </w:tr>
      <w:tr w:rsidR="004F0D71" w:rsidRPr="00F4708F" w14:paraId="45ABDF6E"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5DA038D" w14:textId="77777777" w:rsidR="004F0D71" w:rsidRPr="00F4708F" w:rsidRDefault="004F0D71" w:rsidP="001133AE">
            <w:r w:rsidRPr="00F4708F">
              <w:t>Expected result</w:t>
            </w:r>
          </w:p>
        </w:tc>
        <w:tc>
          <w:tcPr>
            <w:tcW w:w="6830" w:type="dxa"/>
            <w:vAlign w:val="center"/>
          </w:tcPr>
          <w:p w14:paraId="17C6EE2C" w14:textId="77777777" w:rsidR="004F0D71" w:rsidRPr="00F4708F" w:rsidRDefault="004F0D71" w:rsidP="001133AE">
            <w:pPr>
              <w:cnfStyle w:val="000000100000" w:firstRow="0" w:lastRow="0" w:firstColumn="0" w:lastColumn="0" w:oddVBand="0" w:evenVBand="0" w:oddHBand="1" w:evenHBand="0" w:firstRowFirstColumn="0" w:firstRowLastColumn="0" w:lastRowFirstColumn="0" w:lastRowLastColumn="0"/>
            </w:pPr>
            <w:r w:rsidRPr="00F4708F">
              <w:t>Alternatives should be computer rooms, lecture halls, group rooms and pubs.</w:t>
            </w:r>
          </w:p>
        </w:tc>
      </w:tr>
      <w:tr w:rsidR="004F0D71" w:rsidRPr="00F4708F" w14:paraId="052B8417"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6DA769CE" w14:textId="77777777" w:rsidR="004F0D71" w:rsidRPr="00F4708F" w:rsidRDefault="004F0D71" w:rsidP="001133AE">
            <w:r w:rsidRPr="00F4708F">
              <w:t>Actual result</w:t>
            </w:r>
          </w:p>
        </w:tc>
        <w:tc>
          <w:tcPr>
            <w:tcW w:w="6830" w:type="dxa"/>
            <w:vAlign w:val="center"/>
          </w:tcPr>
          <w:p w14:paraId="4A9304CA" w14:textId="57951340" w:rsidR="004F0D71" w:rsidRPr="00F4708F" w:rsidRDefault="00141E1F" w:rsidP="001133AE">
            <w:pPr>
              <w:cnfStyle w:val="000000000000" w:firstRow="0" w:lastRow="0" w:firstColumn="0" w:lastColumn="0" w:oddVBand="0" w:evenVBand="0" w:oddHBand="0" w:evenHBand="0" w:firstRowFirstColumn="0" w:firstRowLastColumn="0" w:lastRowFirstColumn="0" w:lastRowLastColumn="0"/>
            </w:pPr>
            <w:r>
              <w:t>Expected result</w:t>
            </w:r>
          </w:p>
        </w:tc>
      </w:tr>
      <w:tr w:rsidR="004F0D71" w:rsidRPr="00F4708F" w14:paraId="63FABA58"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125506D" w14:textId="77777777" w:rsidR="004F0D71" w:rsidRPr="00F4708F" w:rsidRDefault="004F0D71" w:rsidP="001133AE">
            <w:r w:rsidRPr="00F4708F">
              <w:t>Associated user story</w:t>
            </w:r>
          </w:p>
        </w:tc>
        <w:tc>
          <w:tcPr>
            <w:tcW w:w="6830" w:type="dxa"/>
            <w:vAlign w:val="center"/>
          </w:tcPr>
          <w:p w14:paraId="0F8B0991" w14:textId="362EF3F1" w:rsidR="004F0D71" w:rsidRPr="00F4708F" w:rsidRDefault="004F0D71" w:rsidP="001133AE">
            <w:pPr>
              <w:cnfStyle w:val="000000100000" w:firstRow="0" w:lastRow="0" w:firstColumn="0" w:lastColumn="0" w:oddVBand="0" w:evenVBand="0" w:oddHBand="1" w:evenHBand="0" w:firstRowFirstColumn="0" w:firstRowLastColumn="0" w:lastRowFirstColumn="0" w:lastRowLastColumn="0"/>
            </w:pPr>
            <w:r w:rsidRPr="00F4708F">
              <w:t>As a user, I want to have layers with computer rooms, lecture halls, group rooms</w:t>
            </w:r>
            <w:r w:rsidR="00F82AE8">
              <w:t>, floors</w:t>
            </w:r>
            <w:r w:rsidRPr="00F4708F">
              <w:t xml:space="preserve"> and pubs</w:t>
            </w:r>
            <w:r w:rsidRPr="00F4708F">
              <w:rPr>
                <w:vertAlign w:val="superscript"/>
              </w:rPr>
              <w:t>15</w:t>
            </w:r>
          </w:p>
        </w:tc>
      </w:tr>
    </w:tbl>
    <w:p w14:paraId="5F1BB599" w14:textId="77777777" w:rsidR="004F0D71" w:rsidRDefault="004F0D71" w:rsidP="00231693">
      <w:pPr>
        <w:rPr>
          <w:b/>
        </w:rPr>
      </w:pPr>
    </w:p>
    <w:tbl>
      <w:tblPr>
        <w:tblStyle w:val="Mellanmrktrutnt2-dekorfrg1"/>
        <w:tblW w:w="0" w:type="auto"/>
        <w:tblLook w:val="0480" w:firstRow="0" w:lastRow="0" w:firstColumn="1" w:lastColumn="0" w:noHBand="0" w:noVBand="1"/>
      </w:tblPr>
      <w:tblGrid>
        <w:gridCol w:w="2376"/>
        <w:gridCol w:w="6830"/>
      </w:tblGrid>
      <w:tr w:rsidR="009F083F" w:rsidRPr="00F4708F" w14:paraId="578476CC"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8D1342D" w14:textId="77777777" w:rsidR="009F083F" w:rsidRPr="00F4708F" w:rsidRDefault="009F083F" w:rsidP="002B77CC">
            <w:r w:rsidRPr="00F4708F">
              <w:t>What is tested</w:t>
            </w:r>
          </w:p>
        </w:tc>
        <w:tc>
          <w:tcPr>
            <w:tcW w:w="6830" w:type="dxa"/>
            <w:vAlign w:val="center"/>
          </w:tcPr>
          <w:p w14:paraId="6CCB8A45" w14:textId="77777777" w:rsidR="009F083F" w:rsidRPr="00F4708F" w:rsidRDefault="009F083F" w:rsidP="002B77CC">
            <w:pPr>
              <w:cnfStyle w:val="000000100000" w:firstRow="0" w:lastRow="0" w:firstColumn="0" w:lastColumn="0" w:oddVBand="0" w:evenVBand="0" w:oddHBand="1" w:evenHBand="0" w:firstRowFirstColumn="0" w:firstRowLastColumn="0" w:lastRowFirstColumn="0" w:lastRowLastColumn="0"/>
            </w:pPr>
            <w:r w:rsidRPr="00F4708F">
              <w:t>Layer menu checkboxes</w:t>
            </w:r>
          </w:p>
        </w:tc>
      </w:tr>
      <w:tr w:rsidR="009F083F" w:rsidRPr="00F4708F" w14:paraId="2A16FF0A" w14:textId="77777777" w:rsidTr="002B77CC">
        <w:tc>
          <w:tcPr>
            <w:cnfStyle w:val="001000000000" w:firstRow="0" w:lastRow="0" w:firstColumn="1" w:lastColumn="0" w:oddVBand="0" w:evenVBand="0" w:oddHBand="0" w:evenHBand="0" w:firstRowFirstColumn="0" w:firstRowLastColumn="0" w:lastRowFirstColumn="0" w:lastRowLastColumn="0"/>
            <w:tcW w:w="2376" w:type="dxa"/>
            <w:vAlign w:val="center"/>
          </w:tcPr>
          <w:p w14:paraId="0FCE4229" w14:textId="77777777" w:rsidR="009F083F" w:rsidRPr="00F4708F" w:rsidRDefault="009F083F" w:rsidP="002B77CC">
            <w:r w:rsidRPr="00F4708F">
              <w:t>How it is tested</w:t>
            </w:r>
          </w:p>
        </w:tc>
        <w:tc>
          <w:tcPr>
            <w:tcW w:w="6830" w:type="dxa"/>
            <w:vAlign w:val="center"/>
          </w:tcPr>
          <w:p w14:paraId="76CCCE65" w14:textId="77777777" w:rsidR="009F083F" w:rsidRPr="00F4708F" w:rsidRDefault="009F083F" w:rsidP="002B77CC">
            <w:pPr>
              <w:cnfStyle w:val="000000000000" w:firstRow="0" w:lastRow="0" w:firstColumn="0" w:lastColumn="0" w:oddVBand="0" w:evenVBand="0" w:oddHBand="0" w:evenHBand="0" w:firstRowFirstColumn="0" w:firstRowLastColumn="0" w:lastRowFirstColumn="0" w:lastRowLastColumn="0"/>
            </w:pPr>
            <w:r w:rsidRPr="00F4708F">
              <w:t>Arbitrary check-boxes are marked and the menu is closed</w:t>
            </w:r>
          </w:p>
        </w:tc>
      </w:tr>
      <w:tr w:rsidR="009F083F" w:rsidRPr="00F4708F" w14:paraId="788A1A96"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F42F055" w14:textId="77777777" w:rsidR="009F083F" w:rsidRPr="00F4708F" w:rsidRDefault="009F083F" w:rsidP="002B77CC">
            <w:r w:rsidRPr="00F4708F">
              <w:t>Expected result</w:t>
            </w:r>
          </w:p>
        </w:tc>
        <w:tc>
          <w:tcPr>
            <w:tcW w:w="6830" w:type="dxa"/>
            <w:vAlign w:val="center"/>
          </w:tcPr>
          <w:p w14:paraId="560AD494" w14:textId="77777777" w:rsidR="009F083F" w:rsidRPr="00F4708F" w:rsidRDefault="009F083F" w:rsidP="002B77CC">
            <w:pPr>
              <w:cnfStyle w:val="000000100000" w:firstRow="0" w:lastRow="0" w:firstColumn="0" w:lastColumn="0" w:oddVBand="0" w:evenVBand="0" w:oddHBand="1" w:evenHBand="0" w:firstRowFirstColumn="0" w:firstRowLastColumn="0" w:lastRowFirstColumn="0" w:lastRowLastColumn="0"/>
            </w:pPr>
            <w:r w:rsidRPr="00F4708F">
              <w:t>The chosen location layers should show on the map</w:t>
            </w:r>
          </w:p>
        </w:tc>
      </w:tr>
      <w:tr w:rsidR="009F083F" w:rsidRPr="00F4708F" w14:paraId="7255F5EB" w14:textId="77777777" w:rsidTr="002B77CC">
        <w:tc>
          <w:tcPr>
            <w:cnfStyle w:val="001000000000" w:firstRow="0" w:lastRow="0" w:firstColumn="1" w:lastColumn="0" w:oddVBand="0" w:evenVBand="0" w:oddHBand="0" w:evenHBand="0" w:firstRowFirstColumn="0" w:firstRowLastColumn="0" w:lastRowFirstColumn="0" w:lastRowLastColumn="0"/>
            <w:tcW w:w="2376" w:type="dxa"/>
            <w:vAlign w:val="center"/>
          </w:tcPr>
          <w:p w14:paraId="652AF11D" w14:textId="77777777" w:rsidR="009F083F" w:rsidRPr="00F4708F" w:rsidRDefault="009F083F" w:rsidP="002B77CC">
            <w:r w:rsidRPr="00F4708F">
              <w:t>Actual result</w:t>
            </w:r>
          </w:p>
        </w:tc>
        <w:tc>
          <w:tcPr>
            <w:tcW w:w="6830" w:type="dxa"/>
            <w:vAlign w:val="center"/>
          </w:tcPr>
          <w:p w14:paraId="3B70D2DB" w14:textId="3325BF36" w:rsidR="009F083F" w:rsidRPr="00F4708F" w:rsidRDefault="009F083F" w:rsidP="002B77CC">
            <w:pPr>
              <w:cnfStyle w:val="000000000000" w:firstRow="0" w:lastRow="0" w:firstColumn="0" w:lastColumn="0" w:oddVBand="0" w:evenVBand="0" w:oddHBand="0" w:evenHBand="0" w:firstRowFirstColumn="0" w:firstRowLastColumn="0" w:lastRowFirstColumn="0" w:lastRowLastColumn="0"/>
            </w:pPr>
            <w:r>
              <w:t>Expected result</w:t>
            </w:r>
          </w:p>
        </w:tc>
      </w:tr>
      <w:tr w:rsidR="009F083F" w:rsidRPr="00F4708F" w14:paraId="1FBFFBBC"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08BC625" w14:textId="77777777" w:rsidR="009F083F" w:rsidRPr="00F4708F" w:rsidRDefault="009F083F" w:rsidP="002B77CC">
            <w:r w:rsidRPr="00F4708F">
              <w:t>Associated user story</w:t>
            </w:r>
          </w:p>
        </w:tc>
        <w:tc>
          <w:tcPr>
            <w:tcW w:w="6830" w:type="dxa"/>
            <w:vAlign w:val="center"/>
          </w:tcPr>
          <w:p w14:paraId="2D3D3250" w14:textId="77777777" w:rsidR="009F083F" w:rsidRPr="00F4708F" w:rsidRDefault="009F083F" w:rsidP="002B77CC">
            <w:pPr>
              <w:cnfStyle w:val="000000100000" w:firstRow="0" w:lastRow="0" w:firstColumn="0" w:lastColumn="0" w:oddVBand="0" w:evenVBand="0" w:oddHBand="1" w:evenHBand="0" w:firstRowFirstColumn="0" w:firstRowLastColumn="0" w:lastRowFirstColumn="0" w:lastRowLastColumn="0"/>
            </w:pPr>
            <w:r w:rsidRPr="00F4708F">
              <w:t>As a user checking any layer, I want to be able to see all the rooms concerned by the specific layer</w:t>
            </w:r>
            <w:r w:rsidRPr="00F4708F">
              <w:rPr>
                <w:vertAlign w:val="superscript"/>
              </w:rPr>
              <w:t>14</w:t>
            </w:r>
          </w:p>
        </w:tc>
      </w:tr>
    </w:tbl>
    <w:p w14:paraId="29137DE4" w14:textId="77777777" w:rsidR="009F083F" w:rsidRDefault="009F083F" w:rsidP="00231693">
      <w:pPr>
        <w:rPr>
          <w:b/>
        </w:rPr>
      </w:pPr>
    </w:p>
    <w:tbl>
      <w:tblPr>
        <w:tblStyle w:val="Mellanmrktrutnt2-dekorfrg1"/>
        <w:tblW w:w="0" w:type="auto"/>
        <w:tblLook w:val="0480" w:firstRow="0" w:lastRow="0" w:firstColumn="1" w:lastColumn="0" w:noHBand="0" w:noVBand="1"/>
      </w:tblPr>
      <w:tblGrid>
        <w:gridCol w:w="2376"/>
        <w:gridCol w:w="6830"/>
      </w:tblGrid>
      <w:tr w:rsidR="009F083F" w:rsidRPr="00F4708F" w14:paraId="728BD60B"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D1BE076" w14:textId="77777777" w:rsidR="009F083F" w:rsidRPr="00F4708F" w:rsidRDefault="009F083F" w:rsidP="002B77CC">
            <w:r w:rsidRPr="00F4708F">
              <w:t>What is tested</w:t>
            </w:r>
          </w:p>
        </w:tc>
        <w:tc>
          <w:tcPr>
            <w:tcW w:w="6830" w:type="dxa"/>
            <w:vAlign w:val="center"/>
          </w:tcPr>
          <w:p w14:paraId="317F0FBF" w14:textId="77777777" w:rsidR="009F083F" w:rsidRPr="00F4708F" w:rsidRDefault="009F083F" w:rsidP="002B77CC">
            <w:pPr>
              <w:cnfStyle w:val="000000100000" w:firstRow="0" w:lastRow="0" w:firstColumn="0" w:lastColumn="0" w:oddVBand="0" w:evenVBand="0" w:oddHBand="1" w:evenHBand="0" w:firstRowFirstColumn="0" w:firstRowLastColumn="0" w:lastRowFirstColumn="0" w:lastRowLastColumn="0"/>
            </w:pPr>
            <w:r w:rsidRPr="00F4708F">
              <w:t>Layer menu checkboxes</w:t>
            </w:r>
          </w:p>
        </w:tc>
      </w:tr>
      <w:tr w:rsidR="009F083F" w:rsidRPr="00F4708F" w14:paraId="7F0D2C87" w14:textId="77777777" w:rsidTr="002B77CC">
        <w:tc>
          <w:tcPr>
            <w:cnfStyle w:val="001000000000" w:firstRow="0" w:lastRow="0" w:firstColumn="1" w:lastColumn="0" w:oddVBand="0" w:evenVBand="0" w:oddHBand="0" w:evenHBand="0" w:firstRowFirstColumn="0" w:firstRowLastColumn="0" w:lastRowFirstColumn="0" w:lastRowLastColumn="0"/>
            <w:tcW w:w="2376" w:type="dxa"/>
            <w:vAlign w:val="center"/>
          </w:tcPr>
          <w:p w14:paraId="799F6505" w14:textId="77777777" w:rsidR="009F083F" w:rsidRPr="00F4708F" w:rsidRDefault="009F083F" w:rsidP="002B77CC">
            <w:r w:rsidRPr="00F4708F">
              <w:t>How it is tested</w:t>
            </w:r>
          </w:p>
        </w:tc>
        <w:tc>
          <w:tcPr>
            <w:tcW w:w="6830" w:type="dxa"/>
            <w:vAlign w:val="center"/>
          </w:tcPr>
          <w:p w14:paraId="72F368EC" w14:textId="77777777" w:rsidR="009F083F" w:rsidRPr="00F4708F" w:rsidRDefault="009F083F" w:rsidP="002B77CC">
            <w:pPr>
              <w:cnfStyle w:val="000000000000" w:firstRow="0" w:lastRow="0" w:firstColumn="0" w:lastColumn="0" w:oddVBand="0" w:evenVBand="0" w:oddHBand="0" w:evenHBand="0" w:firstRowFirstColumn="0" w:firstRowLastColumn="0" w:lastRowFirstColumn="0" w:lastRowLastColumn="0"/>
            </w:pPr>
            <w:r w:rsidRPr="00F4708F">
              <w:t xml:space="preserve">Arbitrary </w:t>
            </w:r>
            <w:proofErr w:type="gramStart"/>
            <w:r w:rsidRPr="00F4708F">
              <w:t>check-boxes</w:t>
            </w:r>
            <w:proofErr w:type="gramEnd"/>
            <w:r w:rsidRPr="00F4708F">
              <w:t xml:space="preserve"> are marked and the menu is closed. The menu is opened and the </w:t>
            </w:r>
            <w:proofErr w:type="gramStart"/>
            <w:r w:rsidRPr="00F4708F">
              <w:t>check-boxes</w:t>
            </w:r>
            <w:proofErr w:type="gramEnd"/>
            <w:r w:rsidRPr="00F4708F">
              <w:t xml:space="preserve"> are unmarked. Close.</w:t>
            </w:r>
          </w:p>
        </w:tc>
      </w:tr>
      <w:tr w:rsidR="009F083F" w:rsidRPr="00F4708F" w14:paraId="2C6754E5"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7722E8E" w14:textId="77777777" w:rsidR="009F083F" w:rsidRPr="00F4708F" w:rsidRDefault="009F083F" w:rsidP="002B77CC">
            <w:r w:rsidRPr="00F4708F">
              <w:t>Expected result</w:t>
            </w:r>
          </w:p>
        </w:tc>
        <w:tc>
          <w:tcPr>
            <w:tcW w:w="6830" w:type="dxa"/>
            <w:vAlign w:val="center"/>
          </w:tcPr>
          <w:p w14:paraId="3270CCA3" w14:textId="77777777" w:rsidR="009F083F" w:rsidRPr="00F4708F" w:rsidRDefault="009F083F" w:rsidP="002B77CC">
            <w:pPr>
              <w:cnfStyle w:val="000000100000" w:firstRow="0" w:lastRow="0" w:firstColumn="0" w:lastColumn="0" w:oddVBand="0" w:evenVBand="0" w:oddHBand="1" w:evenHBand="0" w:firstRowFirstColumn="0" w:firstRowLastColumn="0" w:lastRowFirstColumn="0" w:lastRowLastColumn="0"/>
            </w:pPr>
            <w:r w:rsidRPr="00F4708F">
              <w:t xml:space="preserve">The </w:t>
            </w:r>
            <w:proofErr w:type="spellStart"/>
            <w:r w:rsidRPr="00F4708F">
              <w:t>unchosen</w:t>
            </w:r>
            <w:proofErr w:type="spellEnd"/>
            <w:r w:rsidRPr="00F4708F">
              <w:t xml:space="preserve"> location layers should disappear from the map.</w:t>
            </w:r>
          </w:p>
        </w:tc>
      </w:tr>
      <w:tr w:rsidR="009F083F" w:rsidRPr="00F4708F" w14:paraId="56C7E48D" w14:textId="77777777" w:rsidTr="002B77CC">
        <w:tc>
          <w:tcPr>
            <w:cnfStyle w:val="001000000000" w:firstRow="0" w:lastRow="0" w:firstColumn="1" w:lastColumn="0" w:oddVBand="0" w:evenVBand="0" w:oddHBand="0" w:evenHBand="0" w:firstRowFirstColumn="0" w:firstRowLastColumn="0" w:lastRowFirstColumn="0" w:lastRowLastColumn="0"/>
            <w:tcW w:w="2376" w:type="dxa"/>
            <w:vAlign w:val="center"/>
          </w:tcPr>
          <w:p w14:paraId="13309A34" w14:textId="77777777" w:rsidR="009F083F" w:rsidRPr="00F4708F" w:rsidRDefault="009F083F" w:rsidP="002B77CC">
            <w:r w:rsidRPr="00F4708F">
              <w:t>Actual result</w:t>
            </w:r>
          </w:p>
        </w:tc>
        <w:tc>
          <w:tcPr>
            <w:tcW w:w="6830" w:type="dxa"/>
            <w:vAlign w:val="center"/>
          </w:tcPr>
          <w:p w14:paraId="4A987B88" w14:textId="4A254758" w:rsidR="009F083F" w:rsidRPr="00F4708F" w:rsidRDefault="009F083F" w:rsidP="002B77CC">
            <w:pPr>
              <w:cnfStyle w:val="000000000000" w:firstRow="0" w:lastRow="0" w:firstColumn="0" w:lastColumn="0" w:oddVBand="0" w:evenVBand="0" w:oddHBand="0" w:evenHBand="0" w:firstRowFirstColumn="0" w:firstRowLastColumn="0" w:lastRowFirstColumn="0" w:lastRowLastColumn="0"/>
            </w:pPr>
            <w:r>
              <w:t>Expected result</w:t>
            </w:r>
          </w:p>
        </w:tc>
      </w:tr>
      <w:tr w:rsidR="009F083F" w:rsidRPr="00F4708F" w14:paraId="6285694E"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7787F6C" w14:textId="77777777" w:rsidR="009F083F" w:rsidRPr="00F4708F" w:rsidRDefault="009F083F" w:rsidP="002B77CC">
            <w:r w:rsidRPr="00F4708F">
              <w:t>Associated user story</w:t>
            </w:r>
          </w:p>
        </w:tc>
        <w:tc>
          <w:tcPr>
            <w:tcW w:w="6830" w:type="dxa"/>
            <w:vAlign w:val="center"/>
          </w:tcPr>
          <w:p w14:paraId="04BD056A" w14:textId="77777777" w:rsidR="009F083F" w:rsidRPr="00F4708F" w:rsidRDefault="009F083F" w:rsidP="002B77CC">
            <w:pPr>
              <w:cnfStyle w:val="000000100000" w:firstRow="0" w:lastRow="0" w:firstColumn="0" w:lastColumn="0" w:oddVBand="0" w:evenVBand="0" w:oddHBand="1" w:evenHBand="0" w:firstRowFirstColumn="0" w:firstRowLastColumn="0" w:lastRowFirstColumn="0" w:lastRowLastColumn="0"/>
            </w:pPr>
            <w:r w:rsidRPr="00F4708F">
              <w:t>As a user checking any layer, I want to be able to see all the rooms concerned by the specific layer</w:t>
            </w:r>
            <w:r w:rsidRPr="00F4708F">
              <w:rPr>
                <w:vertAlign w:val="superscript"/>
              </w:rPr>
              <w:t>14</w:t>
            </w:r>
          </w:p>
        </w:tc>
      </w:tr>
    </w:tbl>
    <w:p w14:paraId="390E8548" w14:textId="77777777" w:rsidR="009F083F" w:rsidRDefault="009F083F" w:rsidP="00231693">
      <w:pPr>
        <w:rPr>
          <w:b/>
        </w:rPr>
      </w:pPr>
    </w:p>
    <w:tbl>
      <w:tblPr>
        <w:tblStyle w:val="Mellanmrktrutnt2-dekorfrg1"/>
        <w:tblW w:w="0" w:type="auto"/>
        <w:tblLook w:val="0480" w:firstRow="0" w:lastRow="0" w:firstColumn="1" w:lastColumn="0" w:noHBand="0" w:noVBand="1"/>
      </w:tblPr>
      <w:tblGrid>
        <w:gridCol w:w="2376"/>
        <w:gridCol w:w="6830"/>
      </w:tblGrid>
      <w:tr w:rsidR="00141E1F" w:rsidRPr="00F4708F" w14:paraId="7C604B72"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60055BF" w14:textId="77777777" w:rsidR="00141E1F" w:rsidRPr="00F4708F" w:rsidRDefault="00141E1F" w:rsidP="002B77CC">
            <w:r w:rsidRPr="00F4708F">
              <w:t>What is tested</w:t>
            </w:r>
          </w:p>
        </w:tc>
        <w:tc>
          <w:tcPr>
            <w:tcW w:w="6830" w:type="dxa"/>
            <w:vAlign w:val="center"/>
          </w:tcPr>
          <w:p w14:paraId="55E63A88" w14:textId="1C56957B" w:rsidR="00141E1F" w:rsidRPr="00F4708F" w:rsidRDefault="00141E1F" w:rsidP="00141E1F">
            <w:pPr>
              <w:cnfStyle w:val="000000100000" w:firstRow="0" w:lastRow="0" w:firstColumn="0" w:lastColumn="0" w:oddVBand="0" w:evenVBand="0" w:oddHBand="1" w:evenHBand="0" w:firstRowFirstColumn="0" w:firstRowLastColumn="0" w:lastRowFirstColumn="0" w:lastRowLastColumn="0"/>
            </w:pPr>
            <w:r>
              <w:t>Layer with floor options</w:t>
            </w:r>
          </w:p>
        </w:tc>
      </w:tr>
      <w:tr w:rsidR="00141E1F" w:rsidRPr="00F4708F" w14:paraId="503330B4" w14:textId="77777777" w:rsidTr="002B77CC">
        <w:tc>
          <w:tcPr>
            <w:cnfStyle w:val="001000000000" w:firstRow="0" w:lastRow="0" w:firstColumn="1" w:lastColumn="0" w:oddVBand="0" w:evenVBand="0" w:oddHBand="0" w:evenHBand="0" w:firstRowFirstColumn="0" w:firstRowLastColumn="0" w:lastRowFirstColumn="0" w:lastRowLastColumn="0"/>
            <w:tcW w:w="2376" w:type="dxa"/>
            <w:vAlign w:val="center"/>
          </w:tcPr>
          <w:p w14:paraId="153B3EAA" w14:textId="77777777" w:rsidR="00141E1F" w:rsidRPr="00F4708F" w:rsidRDefault="00141E1F" w:rsidP="002B77CC">
            <w:r w:rsidRPr="00F4708F">
              <w:t>How it is tested</w:t>
            </w:r>
          </w:p>
        </w:tc>
        <w:tc>
          <w:tcPr>
            <w:tcW w:w="6830" w:type="dxa"/>
            <w:vAlign w:val="center"/>
          </w:tcPr>
          <w:p w14:paraId="1CDFC91D" w14:textId="0429CC27" w:rsidR="00141E1F" w:rsidRPr="00F4708F" w:rsidRDefault="00141E1F" w:rsidP="00141E1F">
            <w:pPr>
              <w:cnfStyle w:val="000000000000" w:firstRow="0" w:lastRow="0" w:firstColumn="0" w:lastColumn="0" w:oddVBand="0" w:evenVBand="0" w:oddHBand="0" w:evenHBand="0" w:firstRowFirstColumn="0" w:firstRowLastColumn="0" w:lastRowFirstColumn="0" w:lastRowLastColumn="0"/>
            </w:pPr>
            <w:r w:rsidRPr="00F4708F">
              <w:t>Arbitrary check-boxes are marked</w:t>
            </w:r>
            <w:r>
              <w:t xml:space="preserve"> </w:t>
            </w:r>
          </w:p>
        </w:tc>
      </w:tr>
      <w:tr w:rsidR="00141E1F" w:rsidRPr="00F4708F" w14:paraId="69086E6D"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6E05B0E" w14:textId="77777777" w:rsidR="00141E1F" w:rsidRPr="00F4708F" w:rsidRDefault="00141E1F" w:rsidP="002B77CC">
            <w:r w:rsidRPr="00F4708F">
              <w:t>Expected result</w:t>
            </w:r>
          </w:p>
        </w:tc>
        <w:tc>
          <w:tcPr>
            <w:tcW w:w="6830" w:type="dxa"/>
            <w:vAlign w:val="center"/>
          </w:tcPr>
          <w:p w14:paraId="781216FA" w14:textId="07782507" w:rsidR="00141E1F" w:rsidRPr="00F4708F" w:rsidRDefault="00141E1F" w:rsidP="002B77CC">
            <w:pPr>
              <w:cnfStyle w:val="000000100000" w:firstRow="0" w:lastRow="0" w:firstColumn="0" w:lastColumn="0" w:oddVBand="0" w:evenVBand="0" w:oddHBand="1" w:evenHBand="0" w:firstRowFirstColumn="0" w:firstRowLastColumn="0" w:lastRowFirstColumn="0" w:lastRowLastColumn="0"/>
            </w:pPr>
            <w:r>
              <w:t>Floor options should turn up</w:t>
            </w:r>
          </w:p>
        </w:tc>
      </w:tr>
      <w:tr w:rsidR="00141E1F" w:rsidRPr="00F4708F" w14:paraId="06C10CC5" w14:textId="77777777" w:rsidTr="002B77CC">
        <w:tc>
          <w:tcPr>
            <w:cnfStyle w:val="001000000000" w:firstRow="0" w:lastRow="0" w:firstColumn="1" w:lastColumn="0" w:oddVBand="0" w:evenVBand="0" w:oddHBand="0" w:evenHBand="0" w:firstRowFirstColumn="0" w:firstRowLastColumn="0" w:lastRowFirstColumn="0" w:lastRowLastColumn="0"/>
            <w:tcW w:w="2376" w:type="dxa"/>
            <w:vAlign w:val="center"/>
          </w:tcPr>
          <w:p w14:paraId="03814450" w14:textId="77777777" w:rsidR="00141E1F" w:rsidRPr="00F4708F" w:rsidRDefault="00141E1F" w:rsidP="002B77CC">
            <w:r w:rsidRPr="00F4708F">
              <w:t>Actual result</w:t>
            </w:r>
          </w:p>
        </w:tc>
        <w:tc>
          <w:tcPr>
            <w:tcW w:w="6830" w:type="dxa"/>
            <w:vAlign w:val="center"/>
          </w:tcPr>
          <w:p w14:paraId="11265615" w14:textId="77777777" w:rsidR="00141E1F" w:rsidRPr="00F4708F" w:rsidRDefault="00141E1F" w:rsidP="002B77CC">
            <w:pPr>
              <w:cnfStyle w:val="000000000000" w:firstRow="0" w:lastRow="0" w:firstColumn="0" w:lastColumn="0" w:oddVBand="0" w:evenVBand="0" w:oddHBand="0" w:evenHBand="0" w:firstRowFirstColumn="0" w:firstRowLastColumn="0" w:lastRowFirstColumn="0" w:lastRowLastColumn="0"/>
            </w:pPr>
            <w:r>
              <w:t>Expected result</w:t>
            </w:r>
          </w:p>
        </w:tc>
      </w:tr>
      <w:tr w:rsidR="00141E1F" w:rsidRPr="00F4708F" w14:paraId="0F51D526"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7F5304E" w14:textId="77777777" w:rsidR="00141E1F" w:rsidRPr="00F4708F" w:rsidRDefault="00141E1F" w:rsidP="002B77CC">
            <w:r w:rsidRPr="00F4708F">
              <w:t>Associated user story</w:t>
            </w:r>
          </w:p>
        </w:tc>
        <w:tc>
          <w:tcPr>
            <w:tcW w:w="6830" w:type="dxa"/>
            <w:vAlign w:val="center"/>
          </w:tcPr>
          <w:p w14:paraId="444B142D" w14:textId="77777777" w:rsidR="00141E1F" w:rsidRPr="00F4708F" w:rsidRDefault="00141E1F" w:rsidP="002B77CC">
            <w:pPr>
              <w:cnfStyle w:val="000000100000" w:firstRow="0" w:lastRow="0" w:firstColumn="0" w:lastColumn="0" w:oddVBand="0" w:evenVBand="0" w:oddHBand="1" w:evenHBand="0" w:firstRowFirstColumn="0" w:firstRowLastColumn="0" w:lastRowFirstColumn="0" w:lastRowLastColumn="0"/>
            </w:pPr>
            <w:r w:rsidRPr="00F4708F">
              <w:t>As a user, I want to have layers with computer rooms, lecture halls, group rooms</w:t>
            </w:r>
            <w:r>
              <w:t>, floors</w:t>
            </w:r>
            <w:r w:rsidRPr="00F4708F">
              <w:t xml:space="preserve"> and pubs</w:t>
            </w:r>
            <w:r w:rsidRPr="00F4708F">
              <w:rPr>
                <w:vertAlign w:val="superscript"/>
              </w:rPr>
              <w:t>15</w:t>
            </w:r>
          </w:p>
        </w:tc>
      </w:tr>
    </w:tbl>
    <w:p w14:paraId="0D105731" w14:textId="77777777" w:rsidR="00141E1F" w:rsidRDefault="00141E1F" w:rsidP="00231693">
      <w:pPr>
        <w:rPr>
          <w:b/>
        </w:rPr>
      </w:pPr>
    </w:p>
    <w:tbl>
      <w:tblPr>
        <w:tblStyle w:val="Mellanmrktrutnt2-dekorfrg1"/>
        <w:tblW w:w="0" w:type="auto"/>
        <w:tblLook w:val="0480" w:firstRow="0" w:lastRow="0" w:firstColumn="1" w:lastColumn="0" w:noHBand="0" w:noVBand="1"/>
      </w:tblPr>
      <w:tblGrid>
        <w:gridCol w:w="2376"/>
        <w:gridCol w:w="6830"/>
      </w:tblGrid>
      <w:tr w:rsidR="00141E1F" w:rsidRPr="00F4708F" w14:paraId="6313434D"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0709940" w14:textId="77777777" w:rsidR="00141E1F" w:rsidRPr="00F4708F" w:rsidRDefault="00141E1F" w:rsidP="002B77CC">
            <w:r w:rsidRPr="00F4708F">
              <w:t>What is tested</w:t>
            </w:r>
          </w:p>
        </w:tc>
        <w:tc>
          <w:tcPr>
            <w:tcW w:w="6830" w:type="dxa"/>
            <w:vAlign w:val="center"/>
          </w:tcPr>
          <w:p w14:paraId="7AB3E98A" w14:textId="77777777" w:rsidR="00141E1F" w:rsidRPr="00F4708F" w:rsidRDefault="00141E1F" w:rsidP="002B77CC">
            <w:pPr>
              <w:cnfStyle w:val="000000100000" w:firstRow="0" w:lastRow="0" w:firstColumn="0" w:lastColumn="0" w:oddVBand="0" w:evenVBand="0" w:oddHBand="1" w:evenHBand="0" w:firstRowFirstColumn="0" w:firstRowLastColumn="0" w:lastRowFirstColumn="0" w:lastRowLastColumn="0"/>
            </w:pPr>
            <w:r>
              <w:t>Layer with floor options</w:t>
            </w:r>
          </w:p>
        </w:tc>
      </w:tr>
      <w:tr w:rsidR="00141E1F" w:rsidRPr="00F4708F" w14:paraId="19621E18" w14:textId="77777777" w:rsidTr="002B77CC">
        <w:tc>
          <w:tcPr>
            <w:cnfStyle w:val="001000000000" w:firstRow="0" w:lastRow="0" w:firstColumn="1" w:lastColumn="0" w:oddVBand="0" w:evenVBand="0" w:oddHBand="0" w:evenHBand="0" w:firstRowFirstColumn="0" w:firstRowLastColumn="0" w:lastRowFirstColumn="0" w:lastRowLastColumn="0"/>
            <w:tcW w:w="2376" w:type="dxa"/>
            <w:vAlign w:val="center"/>
          </w:tcPr>
          <w:p w14:paraId="7509C333" w14:textId="77777777" w:rsidR="00141E1F" w:rsidRPr="00F4708F" w:rsidRDefault="00141E1F" w:rsidP="002B77CC">
            <w:r w:rsidRPr="00F4708F">
              <w:t>How it is tested</w:t>
            </w:r>
          </w:p>
        </w:tc>
        <w:tc>
          <w:tcPr>
            <w:tcW w:w="6830" w:type="dxa"/>
            <w:vAlign w:val="center"/>
          </w:tcPr>
          <w:p w14:paraId="129280C1" w14:textId="1138722C" w:rsidR="00141E1F" w:rsidRPr="00F4708F" w:rsidRDefault="00141E1F" w:rsidP="002B77CC">
            <w:pPr>
              <w:cnfStyle w:val="000000000000" w:firstRow="0" w:lastRow="0" w:firstColumn="0" w:lastColumn="0" w:oddVBand="0" w:evenVBand="0" w:oddHBand="0" w:evenHBand="0" w:firstRowFirstColumn="0" w:firstRowLastColumn="0" w:lastRowFirstColumn="0" w:lastRowLastColumn="0"/>
            </w:pPr>
            <w:r w:rsidRPr="00F4708F">
              <w:t>Arbitrary check-boxes are marked</w:t>
            </w:r>
            <w:r>
              <w:t xml:space="preserve"> and floor options are marked</w:t>
            </w:r>
          </w:p>
        </w:tc>
      </w:tr>
      <w:tr w:rsidR="00141E1F" w:rsidRPr="00F4708F" w14:paraId="59448D7E"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429381D" w14:textId="77777777" w:rsidR="00141E1F" w:rsidRPr="00F4708F" w:rsidRDefault="00141E1F" w:rsidP="002B77CC">
            <w:r w:rsidRPr="00F4708F">
              <w:t>Expected result</w:t>
            </w:r>
          </w:p>
        </w:tc>
        <w:tc>
          <w:tcPr>
            <w:tcW w:w="6830" w:type="dxa"/>
            <w:vAlign w:val="center"/>
          </w:tcPr>
          <w:p w14:paraId="1C5A8F9F" w14:textId="4D8C5B39" w:rsidR="00141E1F" w:rsidRPr="00F4708F" w:rsidRDefault="00141E1F" w:rsidP="00141E1F">
            <w:pPr>
              <w:cnfStyle w:val="000000100000" w:firstRow="0" w:lastRow="0" w:firstColumn="0" w:lastColumn="0" w:oddVBand="0" w:evenVBand="0" w:oddHBand="1" w:evenHBand="0" w:firstRowFirstColumn="0" w:firstRowLastColumn="0" w:lastRowFirstColumn="0" w:lastRowLastColumn="0"/>
            </w:pPr>
            <w:r>
              <w:t>The chosen locations and chosen floors should show in the map</w:t>
            </w:r>
          </w:p>
        </w:tc>
      </w:tr>
      <w:tr w:rsidR="00141E1F" w:rsidRPr="00F4708F" w14:paraId="7FE6CAE6" w14:textId="77777777" w:rsidTr="002B77CC">
        <w:tc>
          <w:tcPr>
            <w:cnfStyle w:val="001000000000" w:firstRow="0" w:lastRow="0" w:firstColumn="1" w:lastColumn="0" w:oddVBand="0" w:evenVBand="0" w:oddHBand="0" w:evenHBand="0" w:firstRowFirstColumn="0" w:firstRowLastColumn="0" w:lastRowFirstColumn="0" w:lastRowLastColumn="0"/>
            <w:tcW w:w="2376" w:type="dxa"/>
            <w:vAlign w:val="center"/>
          </w:tcPr>
          <w:p w14:paraId="35F50699" w14:textId="77777777" w:rsidR="00141E1F" w:rsidRPr="00F4708F" w:rsidRDefault="00141E1F" w:rsidP="002B77CC">
            <w:r w:rsidRPr="00F4708F">
              <w:t>Actual result</w:t>
            </w:r>
          </w:p>
        </w:tc>
        <w:tc>
          <w:tcPr>
            <w:tcW w:w="6830" w:type="dxa"/>
            <w:vAlign w:val="center"/>
          </w:tcPr>
          <w:p w14:paraId="140ADDAC" w14:textId="77777777" w:rsidR="00141E1F" w:rsidRPr="00F4708F" w:rsidRDefault="00141E1F" w:rsidP="002B77CC">
            <w:pPr>
              <w:cnfStyle w:val="000000000000" w:firstRow="0" w:lastRow="0" w:firstColumn="0" w:lastColumn="0" w:oddVBand="0" w:evenVBand="0" w:oddHBand="0" w:evenHBand="0" w:firstRowFirstColumn="0" w:firstRowLastColumn="0" w:lastRowFirstColumn="0" w:lastRowLastColumn="0"/>
            </w:pPr>
            <w:r>
              <w:t>Expected result</w:t>
            </w:r>
          </w:p>
        </w:tc>
      </w:tr>
      <w:tr w:rsidR="00141E1F" w:rsidRPr="00F4708F" w14:paraId="5DA800ED" w14:textId="77777777" w:rsidTr="002B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385AF70" w14:textId="77777777" w:rsidR="00141E1F" w:rsidRPr="00F4708F" w:rsidRDefault="00141E1F" w:rsidP="002B77CC">
            <w:r w:rsidRPr="00F4708F">
              <w:t>Associated user story</w:t>
            </w:r>
          </w:p>
        </w:tc>
        <w:tc>
          <w:tcPr>
            <w:tcW w:w="6830" w:type="dxa"/>
            <w:vAlign w:val="center"/>
          </w:tcPr>
          <w:p w14:paraId="3AA817DB" w14:textId="77777777" w:rsidR="00141E1F" w:rsidRPr="00F4708F" w:rsidRDefault="00141E1F" w:rsidP="002B77CC">
            <w:pPr>
              <w:cnfStyle w:val="000000100000" w:firstRow="0" w:lastRow="0" w:firstColumn="0" w:lastColumn="0" w:oddVBand="0" w:evenVBand="0" w:oddHBand="1" w:evenHBand="0" w:firstRowFirstColumn="0" w:firstRowLastColumn="0" w:lastRowFirstColumn="0" w:lastRowLastColumn="0"/>
            </w:pPr>
            <w:r w:rsidRPr="00F4708F">
              <w:t>As a user, I want to have layers with computer rooms, lecture halls, group rooms</w:t>
            </w:r>
            <w:r>
              <w:t>, floors</w:t>
            </w:r>
            <w:r w:rsidRPr="00F4708F">
              <w:t xml:space="preserve"> and pubs</w:t>
            </w:r>
            <w:r w:rsidRPr="00F4708F">
              <w:rPr>
                <w:vertAlign w:val="superscript"/>
              </w:rPr>
              <w:t>15</w:t>
            </w:r>
          </w:p>
        </w:tc>
      </w:tr>
    </w:tbl>
    <w:p w14:paraId="5F6B690B" w14:textId="77777777" w:rsidR="00AE1518" w:rsidRPr="00F4708F" w:rsidRDefault="00AE1518" w:rsidP="00231693">
      <w:pPr>
        <w:rPr>
          <w:b/>
        </w:rPr>
      </w:pPr>
    </w:p>
    <w:tbl>
      <w:tblPr>
        <w:tblStyle w:val="Mellanmrktrutnt2-dekorfrg1"/>
        <w:tblW w:w="0" w:type="auto"/>
        <w:tblLook w:val="0480" w:firstRow="0" w:lastRow="0" w:firstColumn="1" w:lastColumn="0" w:noHBand="0" w:noVBand="1"/>
      </w:tblPr>
      <w:tblGrid>
        <w:gridCol w:w="2376"/>
        <w:gridCol w:w="6830"/>
      </w:tblGrid>
      <w:tr w:rsidR="00B1334E" w:rsidRPr="00F4708F" w14:paraId="0060E6D8"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B3F1C21" w14:textId="77777777" w:rsidR="00B1334E" w:rsidRPr="00F4708F" w:rsidRDefault="00B1334E" w:rsidP="001133AE">
            <w:r w:rsidRPr="00F4708F">
              <w:t>What is tested</w:t>
            </w:r>
          </w:p>
        </w:tc>
        <w:tc>
          <w:tcPr>
            <w:tcW w:w="6830" w:type="dxa"/>
            <w:vAlign w:val="center"/>
          </w:tcPr>
          <w:p w14:paraId="2F26D908" w14:textId="67E54068" w:rsidR="00B1334E" w:rsidRPr="00F4708F" w:rsidRDefault="00B1334E" w:rsidP="001133AE">
            <w:pPr>
              <w:cnfStyle w:val="000000100000" w:firstRow="0" w:lastRow="0" w:firstColumn="0" w:lastColumn="0" w:oddVBand="0" w:evenVBand="0" w:oddHBand="1" w:evenHBand="0" w:firstRowFirstColumn="0" w:firstRowLastColumn="0" w:lastRowFirstColumn="0" w:lastRowLastColumn="0"/>
            </w:pPr>
            <w:r w:rsidRPr="00F4708F">
              <w:t>Attractiveness in application icon</w:t>
            </w:r>
          </w:p>
        </w:tc>
      </w:tr>
      <w:tr w:rsidR="00B1334E" w:rsidRPr="00F4708F" w14:paraId="6D213881"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2084A544" w14:textId="77777777" w:rsidR="00B1334E" w:rsidRPr="00F4708F" w:rsidRDefault="00B1334E" w:rsidP="001133AE">
            <w:r w:rsidRPr="00F4708F">
              <w:t>How it is tested</w:t>
            </w:r>
          </w:p>
        </w:tc>
        <w:tc>
          <w:tcPr>
            <w:tcW w:w="6830" w:type="dxa"/>
            <w:vAlign w:val="center"/>
          </w:tcPr>
          <w:p w14:paraId="1BC4EF68" w14:textId="593587A2" w:rsidR="00B1334E" w:rsidRPr="00F4708F" w:rsidRDefault="00B1334E" w:rsidP="001133AE">
            <w:pPr>
              <w:cnfStyle w:val="000000000000" w:firstRow="0" w:lastRow="0" w:firstColumn="0" w:lastColumn="0" w:oddVBand="0" w:evenVBand="0" w:oddHBand="0" w:evenHBand="0" w:firstRowFirstColumn="0" w:firstRowLastColumn="0" w:lastRowFirstColumn="0" w:lastRowLastColumn="0"/>
            </w:pPr>
            <w:r w:rsidRPr="00F4708F">
              <w:t>Visual control and discussion among team members.</w:t>
            </w:r>
          </w:p>
        </w:tc>
      </w:tr>
      <w:tr w:rsidR="00B1334E" w:rsidRPr="00F4708F" w14:paraId="13B15535"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E8190E5" w14:textId="77777777" w:rsidR="00B1334E" w:rsidRPr="00F4708F" w:rsidRDefault="00B1334E" w:rsidP="001133AE">
            <w:r w:rsidRPr="00F4708F">
              <w:t>Expected result</w:t>
            </w:r>
          </w:p>
        </w:tc>
        <w:tc>
          <w:tcPr>
            <w:tcW w:w="6830" w:type="dxa"/>
            <w:vAlign w:val="center"/>
          </w:tcPr>
          <w:p w14:paraId="3BA0678D" w14:textId="45DD6341" w:rsidR="00B1334E" w:rsidRPr="00F4708F" w:rsidRDefault="00B1334E" w:rsidP="001133AE">
            <w:pPr>
              <w:cnfStyle w:val="000000100000" w:firstRow="0" w:lastRow="0" w:firstColumn="0" w:lastColumn="0" w:oddVBand="0" w:evenVBand="0" w:oddHBand="1" w:evenHBand="0" w:firstRowFirstColumn="0" w:firstRowLastColumn="0" w:lastRowFirstColumn="0" w:lastRowLastColumn="0"/>
            </w:pPr>
            <w:r w:rsidRPr="00F4708F">
              <w:t>Consensus in that it is appealing.</w:t>
            </w:r>
          </w:p>
        </w:tc>
      </w:tr>
      <w:tr w:rsidR="00B1334E" w:rsidRPr="00F4708F" w14:paraId="497E3C4A"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151E8296" w14:textId="77777777" w:rsidR="00B1334E" w:rsidRPr="00F4708F" w:rsidRDefault="00B1334E" w:rsidP="001133AE">
            <w:r w:rsidRPr="00F4708F">
              <w:t>Actual result</w:t>
            </w:r>
          </w:p>
        </w:tc>
        <w:tc>
          <w:tcPr>
            <w:tcW w:w="6830" w:type="dxa"/>
            <w:vAlign w:val="center"/>
          </w:tcPr>
          <w:p w14:paraId="4E846E09" w14:textId="735D2E1D" w:rsidR="00B1334E" w:rsidRPr="00F4708F" w:rsidRDefault="002B77CC" w:rsidP="001133AE">
            <w:pPr>
              <w:cnfStyle w:val="000000000000" w:firstRow="0" w:lastRow="0" w:firstColumn="0" w:lastColumn="0" w:oddVBand="0" w:evenVBand="0" w:oddHBand="0" w:evenHBand="0" w:firstRowFirstColumn="0" w:firstRowLastColumn="0" w:lastRowFirstColumn="0" w:lastRowLastColumn="0"/>
            </w:pPr>
            <w:r>
              <w:t>Expected result</w:t>
            </w:r>
          </w:p>
        </w:tc>
      </w:tr>
      <w:tr w:rsidR="00B1334E" w:rsidRPr="00F4708F" w14:paraId="2BDABD3E"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9A61D04" w14:textId="77777777" w:rsidR="00B1334E" w:rsidRPr="00F4708F" w:rsidRDefault="00B1334E" w:rsidP="001133AE">
            <w:r w:rsidRPr="00F4708F">
              <w:t>Associated user story</w:t>
            </w:r>
          </w:p>
        </w:tc>
        <w:tc>
          <w:tcPr>
            <w:tcW w:w="6830" w:type="dxa"/>
            <w:vAlign w:val="center"/>
          </w:tcPr>
          <w:p w14:paraId="24B416C8" w14:textId="404297BE" w:rsidR="00B1334E" w:rsidRPr="00F4708F" w:rsidRDefault="00B1334E" w:rsidP="00B1334E">
            <w:pPr>
              <w:cnfStyle w:val="000000100000" w:firstRow="0" w:lastRow="0" w:firstColumn="0" w:lastColumn="0" w:oddVBand="0" w:evenVBand="0" w:oddHBand="1" w:evenHBand="0" w:firstRowFirstColumn="0" w:firstRowLastColumn="0" w:lastRowFirstColumn="0" w:lastRowLastColumn="0"/>
            </w:pPr>
            <w:r w:rsidRPr="00F4708F">
              <w:t>As a user, I want a nice looking application icon</w:t>
            </w:r>
            <w:r w:rsidRPr="00F4708F">
              <w:rPr>
                <w:vertAlign w:val="superscript"/>
              </w:rPr>
              <w:t>16</w:t>
            </w:r>
          </w:p>
        </w:tc>
      </w:tr>
    </w:tbl>
    <w:p w14:paraId="2D5BB715" w14:textId="77777777" w:rsidR="00AE1518" w:rsidRPr="00F4708F" w:rsidRDefault="00AE1518" w:rsidP="00231693">
      <w:pPr>
        <w:rPr>
          <w:b/>
        </w:rPr>
      </w:pPr>
    </w:p>
    <w:tbl>
      <w:tblPr>
        <w:tblStyle w:val="Mellanmrktrutnt2-dekorfrg1"/>
        <w:tblW w:w="0" w:type="auto"/>
        <w:tblLook w:val="0480" w:firstRow="0" w:lastRow="0" w:firstColumn="1" w:lastColumn="0" w:noHBand="0" w:noVBand="1"/>
      </w:tblPr>
      <w:tblGrid>
        <w:gridCol w:w="2376"/>
        <w:gridCol w:w="6830"/>
      </w:tblGrid>
      <w:tr w:rsidR="00B1334E" w:rsidRPr="00F4708F" w14:paraId="1BF504C2"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14302B8" w14:textId="77777777" w:rsidR="00B1334E" w:rsidRPr="00F4708F" w:rsidRDefault="00B1334E" w:rsidP="001133AE">
            <w:r w:rsidRPr="00F4708F">
              <w:t>What is tested</w:t>
            </w:r>
          </w:p>
        </w:tc>
        <w:tc>
          <w:tcPr>
            <w:tcW w:w="6830" w:type="dxa"/>
            <w:vAlign w:val="center"/>
          </w:tcPr>
          <w:p w14:paraId="72CC2003" w14:textId="0E79F228" w:rsidR="00B1334E" w:rsidRPr="00F4708F" w:rsidRDefault="00B1334E" w:rsidP="001133AE">
            <w:pPr>
              <w:cnfStyle w:val="000000100000" w:firstRow="0" w:lastRow="0" w:firstColumn="0" w:lastColumn="0" w:oddVBand="0" w:evenVBand="0" w:oddHBand="1" w:evenHBand="0" w:firstRowFirstColumn="0" w:firstRowLastColumn="0" w:lastRowFirstColumn="0" w:lastRowLastColumn="0"/>
            </w:pPr>
            <w:r w:rsidRPr="00F4708F">
              <w:t>Menu similarity to Google maps</w:t>
            </w:r>
          </w:p>
        </w:tc>
      </w:tr>
      <w:tr w:rsidR="00B1334E" w:rsidRPr="00F4708F" w14:paraId="324BD69F"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21C44F16" w14:textId="77777777" w:rsidR="00B1334E" w:rsidRPr="00F4708F" w:rsidRDefault="00B1334E" w:rsidP="001133AE">
            <w:r w:rsidRPr="00F4708F">
              <w:t>How it is tested</w:t>
            </w:r>
          </w:p>
        </w:tc>
        <w:tc>
          <w:tcPr>
            <w:tcW w:w="6830" w:type="dxa"/>
            <w:vAlign w:val="center"/>
          </w:tcPr>
          <w:p w14:paraId="031AB2D9" w14:textId="66F61BA4" w:rsidR="00B1334E" w:rsidRPr="00F4708F" w:rsidRDefault="00B1334E" w:rsidP="001133AE">
            <w:pPr>
              <w:cnfStyle w:val="000000000000" w:firstRow="0" w:lastRow="0" w:firstColumn="0" w:lastColumn="0" w:oddVBand="0" w:evenVBand="0" w:oddHBand="0" w:evenHBand="0" w:firstRowFirstColumn="0" w:firstRowLastColumn="0" w:lastRowFirstColumn="0" w:lastRowLastColumn="0"/>
            </w:pPr>
            <w:r w:rsidRPr="00F4708F">
              <w:t>The application’s menu system is compared to that of Google</w:t>
            </w:r>
            <w:r w:rsidR="009F083F">
              <w:t xml:space="preserve"> maps’</w:t>
            </w:r>
          </w:p>
        </w:tc>
      </w:tr>
      <w:tr w:rsidR="00B1334E" w:rsidRPr="00F4708F" w14:paraId="5684F7CF"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275568D" w14:textId="77777777" w:rsidR="00B1334E" w:rsidRPr="00F4708F" w:rsidRDefault="00B1334E" w:rsidP="001133AE">
            <w:r w:rsidRPr="00F4708F">
              <w:t>Expected result</w:t>
            </w:r>
          </w:p>
        </w:tc>
        <w:tc>
          <w:tcPr>
            <w:tcW w:w="6830" w:type="dxa"/>
            <w:vAlign w:val="center"/>
          </w:tcPr>
          <w:p w14:paraId="0A861FF7" w14:textId="7EECA7C2" w:rsidR="00B1334E" w:rsidRPr="00F4708F" w:rsidRDefault="00B1334E" w:rsidP="001133AE">
            <w:pPr>
              <w:cnfStyle w:val="000000100000" w:firstRow="0" w:lastRow="0" w:firstColumn="0" w:lastColumn="0" w:oddVBand="0" w:evenVBand="0" w:oddHBand="1" w:evenHBand="0" w:firstRowFirstColumn="0" w:firstRowLastColumn="0" w:lastRowFirstColumn="0" w:lastRowLastColumn="0"/>
            </w:pPr>
            <w:r w:rsidRPr="00F4708F">
              <w:t>The system should be quite similar</w:t>
            </w:r>
          </w:p>
        </w:tc>
      </w:tr>
      <w:tr w:rsidR="00B1334E" w:rsidRPr="00F4708F" w14:paraId="36648026"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46239910" w14:textId="77777777" w:rsidR="00B1334E" w:rsidRPr="00F4708F" w:rsidRDefault="00B1334E" w:rsidP="001133AE">
            <w:r w:rsidRPr="00F4708F">
              <w:t>Actual result</w:t>
            </w:r>
          </w:p>
        </w:tc>
        <w:tc>
          <w:tcPr>
            <w:tcW w:w="6830" w:type="dxa"/>
            <w:vAlign w:val="center"/>
          </w:tcPr>
          <w:p w14:paraId="5EB3E4FC" w14:textId="16D7E447" w:rsidR="00B1334E" w:rsidRPr="00F4708F" w:rsidRDefault="002B77CC" w:rsidP="001133AE">
            <w:pPr>
              <w:cnfStyle w:val="000000000000" w:firstRow="0" w:lastRow="0" w:firstColumn="0" w:lastColumn="0" w:oddVBand="0" w:evenVBand="0" w:oddHBand="0" w:evenHBand="0" w:firstRowFirstColumn="0" w:firstRowLastColumn="0" w:lastRowFirstColumn="0" w:lastRowLastColumn="0"/>
            </w:pPr>
            <w:r>
              <w:t>Expected result</w:t>
            </w:r>
          </w:p>
        </w:tc>
      </w:tr>
      <w:tr w:rsidR="00B1334E" w:rsidRPr="00F4708F" w14:paraId="7040B5D9"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074557E" w14:textId="77777777" w:rsidR="00B1334E" w:rsidRPr="00F4708F" w:rsidRDefault="00B1334E" w:rsidP="001133AE">
            <w:r w:rsidRPr="00F4708F">
              <w:t>Associated user story</w:t>
            </w:r>
          </w:p>
        </w:tc>
        <w:tc>
          <w:tcPr>
            <w:tcW w:w="6830" w:type="dxa"/>
            <w:vAlign w:val="center"/>
          </w:tcPr>
          <w:p w14:paraId="2A008024" w14:textId="792437AA" w:rsidR="00B1334E" w:rsidRPr="00F4708F" w:rsidRDefault="00B1334E" w:rsidP="001133AE">
            <w:pPr>
              <w:cnfStyle w:val="000000100000" w:firstRow="0" w:lastRow="0" w:firstColumn="0" w:lastColumn="0" w:oddVBand="0" w:evenVBand="0" w:oddHBand="1" w:evenHBand="0" w:firstRowFirstColumn="0" w:firstRowLastColumn="0" w:lastRowFirstColumn="0" w:lastRowLastColumn="0"/>
            </w:pPr>
            <w:r w:rsidRPr="00F4708F">
              <w:t>As a user, I want to be able to reach all the application’s functions from a menu system similar to Google maps</w:t>
            </w:r>
            <w:r w:rsidRPr="00F4708F">
              <w:rPr>
                <w:vertAlign w:val="superscript"/>
              </w:rPr>
              <w:t>17</w:t>
            </w:r>
          </w:p>
        </w:tc>
      </w:tr>
    </w:tbl>
    <w:p w14:paraId="35734B94" w14:textId="77777777" w:rsidR="00B1334E" w:rsidRPr="00F4708F" w:rsidRDefault="00B1334E" w:rsidP="00231693">
      <w:pPr>
        <w:rPr>
          <w:b/>
        </w:rPr>
      </w:pPr>
    </w:p>
    <w:tbl>
      <w:tblPr>
        <w:tblStyle w:val="Mellanmrktrutnt2-dekorfrg1"/>
        <w:tblW w:w="0" w:type="auto"/>
        <w:tblLook w:val="0480" w:firstRow="0" w:lastRow="0" w:firstColumn="1" w:lastColumn="0" w:noHBand="0" w:noVBand="1"/>
      </w:tblPr>
      <w:tblGrid>
        <w:gridCol w:w="2376"/>
        <w:gridCol w:w="6830"/>
      </w:tblGrid>
      <w:tr w:rsidR="00B1334E" w:rsidRPr="00F4708F" w14:paraId="7CFE3317"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3D3D11D" w14:textId="77777777" w:rsidR="00B1334E" w:rsidRPr="00F4708F" w:rsidRDefault="00B1334E" w:rsidP="001133AE">
            <w:r w:rsidRPr="00F4708F">
              <w:t>What is tested</w:t>
            </w:r>
          </w:p>
        </w:tc>
        <w:tc>
          <w:tcPr>
            <w:tcW w:w="6830" w:type="dxa"/>
            <w:vAlign w:val="center"/>
          </w:tcPr>
          <w:p w14:paraId="600A0F6A" w14:textId="184118B0" w:rsidR="00B1334E" w:rsidRPr="00F4708F" w:rsidRDefault="001133AE" w:rsidP="001133AE">
            <w:pPr>
              <w:cnfStyle w:val="000000100000" w:firstRow="0" w:lastRow="0" w:firstColumn="0" w:lastColumn="0" w:oddVBand="0" w:evenVBand="0" w:oddHBand="1" w:evenHBand="0" w:firstRowFirstColumn="0" w:firstRowLastColumn="0" w:lastRowFirstColumn="0" w:lastRowLastColumn="0"/>
            </w:pPr>
            <w:r w:rsidRPr="00F4708F">
              <w:t>Icons in search suggestions</w:t>
            </w:r>
          </w:p>
        </w:tc>
      </w:tr>
      <w:tr w:rsidR="00B1334E" w:rsidRPr="00F4708F" w14:paraId="33645A7A"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3EFAF48A" w14:textId="77777777" w:rsidR="00B1334E" w:rsidRPr="00F4708F" w:rsidRDefault="00B1334E" w:rsidP="001133AE">
            <w:r w:rsidRPr="00F4708F">
              <w:t>How it is tested</w:t>
            </w:r>
          </w:p>
        </w:tc>
        <w:tc>
          <w:tcPr>
            <w:tcW w:w="6830" w:type="dxa"/>
            <w:vAlign w:val="center"/>
          </w:tcPr>
          <w:p w14:paraId="3C841D49" w14:textId="471131E3" w:rsidR="00B1334E" w:rsidRPr="00F4708F" w:rsidRDefault="001133AE" w:rsidP="001133AE">
            <w:pPr>
              <w:cnfStyle w:val="000000000000" w:firstRow="0" w:lastRow="0" w:firstColumn="0" w:lastColumn="0" w:oddVBand="0" w:evenVBand="0" w:oddHBand="0" w:evenHBand="0" w:firstRowFirstColumn="0" w:firstRowLastColumn="0" w:lastRowFirstColumn="0" w:lastRowLastColumn="0"/>
            </w:pPr>
            <w:r w:rsidRPr="00F4708F">
              <w:t>All different search item types are tried (pubs, buildings, computer room, lecture hall, group room)</w:t>
            </w:r>
          </w:p>
        </w:tc>
      </w:tr>
      <w:tr w:rsidR="00B1334E" w:rsidRPr="00F4708F" w14:paraId="76687FA8"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BEFD5CF" w14:textId="77777777" w:rsidR="00B1334E" w:rsidRPr="00F4708F" w:rsidRDefault="00B1334E" w:rsidP="001133AE">
            <w:r w:rsidRPr="00F4708F">
              <w:t>Expected result</w:t>
            </w:r>
          </w:p>
        </w:tc>
        <w:tc>
          <w:tcPr>
            <w:tcW w:w="6830" w:type="dxa"/>
            <w:vAlign w:val="center"/>
          </w:tcPr>
          <w:p w14:paraId="2AEA37B9" w14:textId="6A767013" w:rsidR="00B1334E" w:rsidRPr="00F4708F" w:rsidRDefault="001133AE" w:rsidP="001133AE">
            <w:pPr>
              <w:cnfStyle w:val="000000100000" w:firstRow="0" w:lastRow="0" w:firstColumn="0" w:lastColumn="0" w:oddVBand="0" w:evenVBand="0" w:oddHBand="1" w:evenHBand="0" w:firstRowFirstColumn="0" w:firstRowLastColumn="0" w:lastRowFirstColumn="0" w:lastRowLastColumn="0"/>
            </w:pPr>
            <w:r w:rsidRPr="00F4708F">
              <w:t>The suggestions should show correlating icons to the items</w:t>
            </w:r>
          </w:p>
        </w:tc>
      </w:tr>
      <w:tr w:rsidR="00B1334E" w:rsidRPr="00F4708F" w14:paraId="7FDEFAA4"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21F64CDD" w14:textId="77777777" w:rsidR="00B1334E" w:rsidRPr="00F4708F" w:rsidRDefault="00B1334E" w:rsidP="001133AE">
            <w:r w:rsidRPr="00F4708F">
              <w:t>Actual result</w:t>
            </w:r>
          </w:p>
        </w:tc>
        <w:tc>
          <w:tcPr>
            <w:tcW w:w="6830" w:type="dxa"/>
            <w:vAlign w:val="center"/>
          </w:tcPr>
          <w:p w14:paraId="00EF8571" w14:textId="26F921EB" w:rsidR="00B1334E" w:rsidRPr="00F4708F" w:rsidRDefault="00A625FC" w:rsidP="001133AE">
            <w:pPr>
              <w:cnfStyle w:val="000000000000" w:firstRow="0" w:lastRow="0" w:firstColumn="0" w:lastColumn="0" w:oddVBand="0" w:evenVBand="0" w:oddHBand="0" w:evenHBand="0" w:firstRowFirstColumn="0" w:firstRowLastColumn="0" w:lastRowFirstColumn="0" w:lastRowLastColumn="0"/>
            </w:pPr>
            <w:r>
              <w:t>Not all types had their own icons</w:t>
            </w:r>
          </w:p>
        </w:tc>
      </w:tr>
      <w:tr w:rsidR="00B1334E" w:rsidRPr="00F4708F" w14:paraId="4B1DC474"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842676F" w14:textId="0B233360" w:rsidR="00B1334E" w:rsidRPr="00F4708F" w:rsidRDefault="00A625FC" w:rsidP="001133AE">
            <w:r>
              <w:t>F</w:t>
            </w:r>
            <w:r w:rsidR="00B1334E" w:rsidRPr="00F4708F">
              <w:t>ix</w:t>
            </w:r>
          </w:p>
        </w:tc>
        <w:tc>
          <w:tcPr>
            <w:tcW w:w="6830" w:type="dxa"/>
            <w:vAlign w:val="center"/>
          </w:tcPr>
          <w:p w14:paraId="1686C41A" w14:textId="1B3AE174" w:rsidR="00B1334E" w:rsidRPr="00F4708F" w:rsidRDefault="00A625FC" w:rsidP="001133AE">
            <w:pPr>
              <w:cnfStyle w:val="000000100000" w:firstRow="0" w:lastRow="0" w:firstColumn="0" w:lastColumn="0" w:oddVBand="0" w:evenVBand="0" w:oddHBand="1" w:evenHBand="0" w:firstRowFirstColumn="0" w:firstRowLastColumn="0" w:lastRowFirstColumn="0" w:lastRowLastColumn="0"/>
            </w:pPr>
            <w:r>
              <w:t xml:space="preserve">No. Too big </w:t>
            </w:r>
            <w:r w:rsidR="009119D0">
              <w:t>re-</w:t>
            </w:r>
            <w:r>
              <w:t>implementation</w:t>
            </w:r>
            <w:r w:rsidR="009119D0">
              <w:t xml:space="preserve"> of </w:t>
            </w:r>
            <w:proofErr w:type="spellStart"/>
            <w:r w:rsidR="009119D0">
              <w:t>databse</w:t>
            </w:r>
            <w:proofErr w:type="spellEnd"/>
            <w:r>
              <w:t>. Left to show potential in application.</w:t>
            </w:r>
          </w:p>
        </w:tc>
      </w:tr>
      <w:tr w:rsidR="00B1334E" w:rsidRPr="00F4708F" w14:paraId="17AF354D"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50067A05" w14:textId="77777777" w:rsidR="00B1334E" w:rsidRPr="00F4708F" w:rsidRDefault="00B1334E" w:rsidP="001133AE">
            <w:r w:rsidRPr="00F4708F">
              <w:t>New result</w:t>
            </w:r>
          </w:p>
        </w:tc>
        <w:tc>
          <w:tcPr>
            <w:tcW w:w="6830" w:type="dxa"/>
            <w:vAlign w:val="center"/>
          </w:tcPr>
          <w:p w14:paraId="2383F087" w14:textId="40C19FE7" w:rsidR="00B1334E" w:rsidRPr="00F4708F" w:rsidRDefault="00A625FC" w:rsidP="001133AE">
            <w:pPr>
              <w:cnfStyle w:val="000000000000" w:firstRow="0" w:lastRow="0" w:firstColumn="0" w:lastColumn="0" w:oddVBand="0" w:evenVBand="0" w:oddHBand="0" w:evenHBand="0" w:firstRowFirstColumn="0" w:firstRowLastColumn="0" w:lastRowFirstColumn="0" w:lastRowLastColumn="0"/>
            </w:pPr>
            <w:r>
              <w:t>-</w:t>
            </w:r>
          </w:p>
        </w:tc>
      </w:tr>
      <w:tr w:rsidR="00B1334E" w:rsidRPr="00F4708F" w14:paraId="6AAEF9D6"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79C7EAD" w14:textId="77777777" w:rsidR="00B1334E" w:rsidRPr="00F4708F" w:rsidRDefault="00B1334E" w:rsidP="001133AE">
            <w:r w:rsidRPr="00F4708F">
              <w:t>Associated user story</w:t>
            </w:r>
          </w:p>
        </w:tc>
        <w:tc>
          <w:tcPr>
            <w:tcW w:w="6830" w:type="dxa"/>
            <w:vAlign w:val="center"/>
          </w:tcPr>
          <w:p w14:paraId="09B47311" w14:textId="6699165B" w:rsidR="00B1334E" w:rsidRPr="00F4708F" w:rsidRDefault="00B1334E" w:rsidP="00B1334E">
            <w:pPr>
              <w:cnfStyle w:val="000000100000" w:firstRow="0" w:lastRow="0" w:firstColumn="0" w:lastColumn="0" w:oddVBand="0" w:evenVBand="0" w:oddHBand="1" w:evenHBand="0" w:firstRowFirstColumn="0" w:firstRowLastColumn="0" w:lastRowFirstColumn="0" w:lastRowLastColumn="0"/>
            </w:pPr>
            <w:r w:rsidRPr="00F4708F">
              <w:t>As a user searching for items, I want to see an icon symbolising the type of room, building or pub for each suggestion I get</w:t>
            </w:r>
            <w:r w:rsidRPr="00F4708F">
              <w:rPr>
                <w:vertAlign w:val="superscript"/>
              </w:rPr>
              <w:t>18</w:t>
            </w:r>
          </w:p>
        </w:tc>
      </w:tr>
    </w:tbl>
    <w:p w14:paraId="23272F01" w14:textId="77777777" w:rsidR="00B1334E" w:rsidRPr="00F4708F" w:rsidRDefault="00B1334E" w:rsidP="00231693">
      <w:pPr>
        <w:rPr>
          <w:b/>
        </w:rPr>
      </w:pPr>
    </w:p>
    <w:tbl>
      <w:tblPr>
        <w:tblStyle w:val="Mellanmrktrutnt2-dekorfrg1"/>
        <w:tblW w:w="0" w:type="auto"/>
        <w:tblLook w:val="0480" w:firstRow="0" w:lastRow="0" w:firstColumn="1" w:lastColumn="0" w:noHBand="0" w:noVBand="1"/>
      </w:tblPr>
      <w:tblGrid>
        <w:gridCol w:w="2376"/>
        <w:gridCol w:w="6830"/>
      </w:tblGrid>
      <w:tr w:rsidR="001133AE" w:rsidRPr="00F4708F" w14:paraId="5D81E9A2"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B7D3494" w14:textId="77777777" w:rsidR="001133AE" w:rsidRPr="00F4708F" w:rsidRDefault="001133AE" w:rsidP="001133AE">
            <w:r w:rsidRPr="00F4708F">
              <w:t>What is tested</w:t>
            </w:r>
          </w:p>
        </w:tc>
        <w:tc>
          <w:tcPr>
            <w:tcW w:w="6830" w:type="dxa"/>
            <w:vAlign w:val="center"/>
          </w:tcPr>
          <w:p w14:paraId="0D56FF04" w14:textId="58396847" w:rsidR="001133AE" w:rsidRPr="00F4708F" w:rsidRDefault="001133AE" w:rsidP="001133AE">
            <w:pPr>
              <w:cnfStyle w:val="000000100000" w:firstRow="0" w:lastRow="0" w:firstColumn="0" w:lastColumn="0" w:oddVBand="0" w:evenVBand="0" w:oddHBand="1" w:evenHBand="0" w:firstRowFirstColumn="0" w:firstRowLastColumn="0" w:lastRowFirstColumn="0" w:lastRowLastColumn="0"/>
            </w:pPr>
            <w:r w:rsidRPr="00F4708F">
              <w:t>Building colours for pubs</w:t>
            </w:r>
          </w:p>
        </w:tc>
      </w:tr>
      <w:tr w:rsidR="001133AE" w:rsidRPr="00F4708F" w14:paraId="01488A38"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5BECD9FF" w14:textId="77777777" w:rsidR="001133AE" w:rsidRPr="00F4708F" w:rsidRDefault="001133AE" w:rsidP="001133AE">
            <w:r w:rsidRPr="00F4708F">
              <w:t>How it is tested</w:t>
            </w:r>
          </w:p>
        </w:tc>
        <w:tc>
          <w:tcPr>
            <w:tcW w:w="6830" w:type="dxa"/>
            <w:vAlign w:val="center"/>
          </w:tcPr>
          <w:p w14:paraId="2873E5ED" w14:textId="2D1EF4A6" w:rsidR="001133AE" w:rsidRPr="00F4708F" w:rsidRDefault="001133AE" w:rsidP="001133AE">
            <w:pPr>
              <w:cnfStyle w:val="000000000000" w:firstRow="0" w:lastRow="0" w:firstColumn="0" w:lastColumn="0" w:oddVBand="0" w:evenVBand="0" w:oddHBand="0" w:evenHBand="0" w:firstRowFirstColumn="0" w:firstRowLastColumn="0" w:lastRowFirstColumn="0" w:lastRowLastColumn="0"/>
            </w:pPr>
            <w:r w:rsidRPr="00F4708F">
              <w:t>The pub layer is marked</w:t>
            </w:r>
          </w:p>
        </w:tc>
      </w:tr>
      <w:tr w:rsidR="001133AE" w:rsidRPr="00F4708F" w14:paraId="4C4BD4FA"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6EB4701" w14:textId="77777777" w:rsidR="001133AE" w:rsidRPr="00F4708F" w:rsidRDefault="001133AE" w:rsidP="001133AE">
            <w:r w:rsidRPr="00F4708F">
              <w:t>Expected result</w:t>
            </w:r>
          </w:p>
        </w:tc>
        <w:tc>
          <w:tcPr>
            <w:tcW w:w="6830" w:type="dxa"/>
            <w:vAlign w:val="center"/>
          </w:tcPr>
          <w:p w14:paraId="1B0FE834" w14:textId="60623653" w:rsidR="001133AE" w:rsidRPr="00F4708F" w:rsidRDefault="001133AE" w:rsidP="001133AE">
            <w:pPr>
              <w:cnfStyle w:val="000000100000" w:firstRow="0" w:lastRow="0" w:firstColumn="0" w:lastColumn="0" w:oddVBand="0" w:evenVBand="0" w:oddHBand="1" w:evenHBand="0" w:firstRowFirstColumn="0" w:firstRowLastColumn="0" w:lastRowFirstColumn="0" w:lastRowLastColumn="0"/>
            </w:pPr>
            <w:r w:rsidRPr="00F4708F">
              <w:t>The buildings with pubs should be painted in their section colour respectively</w:t>
            </w:r>
          </w:p>
        </w:tc>
      </w:tr>
      <w:tr w:rsidR="001133AE" w:rsidRPr="00F4708F" w14:paraId="713CA2F9"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14365C9B" w14:textId="77777777" w:rsidR="001133AE" w:rsidRPr="00F4708F" w:rsidRDefault="001133AE" w:rsidP="001133AE">
            <w:r w:rsidRPr="00F4708F">
              <w:t>Actual result</w:t>
            </w:r>
          </w:p>
        </w:tc>
        <w:tc>
          <w:tcPr>
            <w:tcW w:w="6830" w:type="dxa"/>
            <w:vAlign w:val="center"/>
          </w:tcPr>
          <w:p w14:paraId="048B5B5D" w14:textId="5F203DC1" w:rsidR="001133AE" w:rsidRPr="00F4708F" w:rsidRDefault="00A625FC" w:rsidP="001133AE">
            <w:pPr>
              <w:cnfStyle w:val="000000000000" w:firstRow="0" w:lastRow="0" w:firstColumn="0" w:lastColumn="0" w:oddVBand="0" w:evenVBand="0" w:oddHBand="0" w:evenHBand="0" w:firstRowFirstColumn="0" w:firstRowLastColumn="0" w:lastRowFirstColumn="0" w:lastRowLastColumn="0"/>
            </w:pPr>
            <w:r>
              <w:t>Expected result</w:t>
            </w:r>
          </w:p>
        </w:tc>
      </w:tr>
      <w:tr w:rsidR="001133AE" w:rsidRPr="00F4708F" w14:paraId="5C7F1611"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254D3D0" w14:textId="77777777" w:rsidR="001133AE" w:rsidRPr="00F4708F" w:rsidRDefault="001133AE" w:rsidP="001133AE">
            <w:r w:rsidRPr="00F4708F">
              <w:t>Associated user story</w:t>
            </w:r>
          </w:p>
        </w:tc>
        <w:tc>
          <w:tcPr>
            <w:tcW w:w="6830" w:type="dxa"/>
            <w:vAlign w:val="center"/>
          </w:tcPr>
          <w:p w14:paraId="0B4E78DB" w14:textId="79ECA837" w:rsidR="001133AE" w:rsidRPr="00F4708F" w:rsidRDefault="001133AE" w:rsidP="001133AE">
            <w:pPr>
              <w:cnfStyle w:val="000000100000" w:firstRow="0" w:lastRow="0" w:firstColumn="0" w:lastColumn="0" w:oddVBand="0" w:evenVBand="0" w:oddHBand="1" w:evenHBand="0" w:firstRowFirstColumn="0" w:firstRowLastColumn="0" w:lastRowFirstColumn="0" w:lastRowLastColumn="0"/>
            </w:pPr>
            <w:r w:rsidRPr="00F4708F">
              <w:t>As a user checking the “pub layer”, I want to be able to see the buildings where the pubs are painted with the colour of the respective pub’s sections</w:t>
            </w:r>
            <w:r w:rsidRPr="00F4708F">
              <w:rPr>
                <w:vertAlign w:val="superscript"/>
              </w:rPr>
              <w:t>19</w:t>
            </w:r>
          </w:p>
        </w:tc>
      </w:tr>
      <w:tr w:rsidR="0019651C" w:rsidRPr="00F4708F" w14:paraId="69839B29"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27C38E2E" w14:textId="78E46230" w:rsidR="0019651C" w:rsidRPr="0019651C" w:rsidRDefault="0019651C" w:rsidP="001133AE">
            <w:r w:rsidRPr="0019651C">
              <w:t>Note</w:t>
            </w:r>
          </w:p>
        </w:tc>
        <w:tc>
          <w:tcPr>
            <w:tcW w:w="6830" w:type="dxa"/>
            <w:vAlign w:val="center"/>
          </w:tcPr>
          <w:p w14:paraId="14325215" w14:textId="6C97B3A9" w:rsidR="0019651C" w:rsidRPr="00F4708F" w:rsidRDefault="0019651C" w:rsidP="001133AE">
            <w:pPr>
              <w:cnfStyle w:val="000000000000" w:firstRow="0" w:lastRow="0" w:firstColumn="0" w:lastColumn="0" w:oddVBand="0" w:evenVBand="0" w:oddHBand="0" w:evenHBand="0" w:firstRowFirstColumn="0" w:firstRowLastColumn="0" w:lastRowFirstColumn="0" w:lastRowLastColumn="0"/>
            </w:pPr>
            <w:r>
              <w:t>Removed feature. Not considered as adding much value, instead cluttering map.</w:t>
            </w:r>
          </w:p>
        </w:tc>
      </w:tr>
    </w:tbl>
    <w:p w14:paraId="5D435769" w14:textId="77777777" w:rsidR="001133AE" w:rsidRPr="00F4708F" w:rsidRDefault="001133AE" w:rsidP="00231693">
      <w:pPr>
        <w:rPr>
          <w:b/>
        </w:rPr>
      </w:pPr>
    </w:p>
    <w:tbl>
      <w:tblPr>
        <w:tblStyle w:val="Mellanmrktrutnt2-dekorfrg1"/>
        <w:tblW w:w="0" w:type="auto"/>
        <w:tblLook w:val="0480" w:firstRow="0" w:lastRow="0" w:firstColumn="1" w:lastColumn="0" w:noHBand="0" w:noVBand="1"/>
      </w:tblPr>
      <w:tblGrid>
        <w:gridCol w:w="2376"/>
        <w:gridCol w:w="6830"/>
      </w:tblGrid>
      <w:tr w:rsidR="001133AE" w:rsidRPr="00F4708F" w14:paraId="1206B0BB"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354BDD5" w14:textId="77777777" w:rsidR="001133AE" w:rsidRPr="00F4708F" w:rsidRDefault="001133AE" w:rsidP="001133AE">
            <w:r w:rsidRPr="00F4708F">
              <w:t>What is tested</w:t>
            </w:r>
          </w:p>
        </w:tc>
        <w:tc>
          <w:tcPr>
            <w:tcW w:w="6830" w:type="dxa"/>
            <w:vAlign w:val="center"/>
          </w:tcPr>
          <w:p w14:paraId="25037E08" w14:textId="5D3A468C" w:rsidR="001133AE" w:rsidRPr="00F4708F" w:rsidRDefault="001133AE" w:rsidP="001133AE">
            <w:pPr>
              <w:cnfStyle w:val="000000100000" w:firstRow="0" w:lastRow="0" w:firstColumn="0" w:lastColumn="0" w:oddVBand="0" w:evenVBand="0" w:oddHBand="1" w:evenHBand="0" w:firstRowFirstColumn="0" w:firstRowLastColumn="0" w:lastRowFirstColumn="0" w:lastRowLastColumn="0"/>
            </w:pPr>
            <w:r w:rsidRPr="00F4708F">
              <w:t>GPS prompt</w:t>
            </w:r>
          </w:p>
        </w:tc>
      </w:tr>
      <w:tr w:rsidR="001133AE" w:rsidRPr="00F4708F" w14:paraId="530B5546"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25B6B5C6" w14:textId="77777777" w:rsidR="001133AE" w:rsidRPr="00F4708F" w:rsidRDefault="001133AE" w:rsidP="001133AE">
            <w:r w:rsidRPr="00F4708F">
              <w:t>How it is tested</w:t>
            </w:r>
          </w:p>
        </w:tc>
        <w:tc>
          <w:tcPr>
            <w:tcW w:w="6830" w:type="dxa"/>
            <w:vAlign w:val="center"/>
          </w:tcPr>
          <w:p w14:paraId="6D683D7A" w14:textId="35FAA37C" w:rsidR="001133AE" w:rsidRPr="00F4708F" w:rsidRDefault="001133AE" w:rsidP="001133AE">
            <w:pPr>
              <w:cnfStyle w:val="000000000000" w:firstRow="0" w:lastRow="0" w:firstColumn="0" w:lastColumn="0" w:oddVBand="0" w:evenVBand="0" w:oddHBand="0" w:evenHBand="0" w:firstRowFirstColumn="0" w:firstRowLastColumn="0" w:lastRowFirstColumn="0" w:lastRowLastColumn="0"/>
            </w:pPr>
            <w:r w:rsidRPr="00F4708F">
              <w:t xml:space="preserve">The GPS function is </w:t>
            </w:r>
            <w:r w:rsidR="001048C4" w:rsidRPr="00F4708F">
              <w:t>deactivated. Then the application is opened</w:t>
            </w:r>
            <w:r w:rsidR="002F630A" w:rsidRPr="00F4708F">
              <w:t>.</w:t>
            </w:r>
          </w:p>
        </w:tc>
      </w:tr>
      <w:tr w:rsidR="001133AE" w:rsidRPr="00F4708F" w14:paraId="40B3DAB5"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4D34441" w14:textId="77777777" w:rsidR="001133AE" w:rsidRPr="00F4708F" w:rsidRDefault="001133AE" w:rsidP="001133AE">
            <w:r w:rsidRPr="00F4708F">
              <w:t>Expected result</w:t>
            </w:r>
          </w:p>
        </w:tc>
        <w:tc>
          <w:tcPr>
            <w:tcW w:w="6830" w:type="dxa"/>
            <w:vAlign w:val="center"/>
          </w:tcPr>
          <w:p w14:paraId="67EE6C0B" w14:textId="29A4406A" w:rsidR="001133AE" w:rsidRPr="00F4708F" w:rsidRDefault="002F630A" w:rsidP="001133AE">
            <w:pPr>
              <w:cnfStyle w:val="000000100000" w:firstRow="0" w:lastRow="0" w:firstColumn="0" w:lastColumn="0" w:oddVBand="0" w:evenVBand="0" w:oddHBand="1" w:evenHBand="0" w:firstRowFirstColumn="0" w:firstRowLastColumn="0" w:lastRowFirstColumn="0" w:lastRowLastColumn="0"/>
            </w:pPr>
            <w:r w:rsidRPr="00F4708F">
              <w:t>A window should prompt the user to enable the GPS function.</w:t>
            </w:r>
          </w:p>
        </w:tc>
      </w:tr>
      <w:tr w:rsidR="001133AE" w:rsidRPr="00F4708F" w14:paraId="2CA22A52" w14:textId="77777777" w:rsidTr="001133AE">
        <w:tc>
          <w:tcPr>
            <w:cnfStyle w:val="001000000000" w:firstRow="0" w:lastRow="0" w:firstColumn="1" w:lastColumn="0" w:oddVBand="0" w:evenVBand="0" w:oddHBand="0" w:evenHBand="0" w:firstRowFirstColumn="0" w:firstRowLastColumn="0" w:lastRowFirstColumn="0" w:lastRowLastColumn="0"/>
            <w:tcW w:w="2376" w:type="dxa"/>
            <w:vAlign w:val="center"/>
          </w:tcPr>
          <w:p w14:paraId="4EDA1D22" w14:textId="77777777" w:rsidR="001133AE" w:rsidRPr="00F4708F" w:rsidRDefault="001133AE" w:rsidP="001133AE">
            <w:r w:rsidRPr="00F4708F">
              <w:t>Actual result</w:t>
            </w:r>
          </w:p>
        </w:tc>
        <w:tc>
          <w:tcPr>
            <w:tcW w:w="6830" w:type="dxa"/>
            <w:vAlign w:val="center"/>
          </w:tcPr>
          <w:p w14:paraId="209C70DA" w14:textId="4D546BE5" w:rsidR="001133AE" w:rsidRPr="00F4708F" w:rsidRDefault="00893EE3" w:rsidP="001133AE">
            <w:pPr>
              <w:cnfStyle w:val="000000000000" w:firstRow="0" w:lastRow="0" w:firstColumn="0" w:lastColumn="0" w:oddVBand="0" w:evenVBand="0" w:oddHBand="0" w:evenHBand="0" w:firstRowFirstColumn="0" w:firstRowLastColumn="0" w:lastRowFirstColumn="0" w:lastRowLastColumn="0"/>
            </w:pPr>
            <w:r>
              <w:t>Expected result</w:t>
            </w:r>
          </w:p>
        </w:tc>
      </w:tr>
      <w:tr w:rsidR="001133AE" w:rsidRPr="00F4708F" w14:paraId="502B5A16" w14:textId="77777777" w:rsidTr="00113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95AB625" w14:textId="77777777" w:rsidR="001133AE" w:rsidRPr="00F4708F" w:rsidRDefault="001133AE" w:rsidP="001133AE">
            <w:r w:rsidRPr="00F4708F">
              <w:t>Associated user story</w:t>
            </w:r>
          </w:p>
        </w:tc>
        <w:tc>
          <w:tcPr>
            <w:tcW w:w="6830" w:type="dxa"/>
            <w:vAlign w:val="center"/>
          </w:tcPr>
          <w:p w14:paraId="480A59FF" w14:textId="75648963" w:rsidR="001133AE" w:rsidRPr="00F4708F" w:rsidRDefault="001133AE" w:rsidP="001133AE">
            <w:pPr>
              <w:cnfStyle w:val="000000100000" w:firstRow="0" w:lastRow="0" w:firstColumn="0" w:lastColumn="0" w:oddVBand="0" w:evenVBand="0" w:oddHBand="1" w:evenHBand="0" w:firstRowFirstColumn="0" w:firstRowLastColumn="0" w:lastRowFirstColumn="0" w:lastRowLastColumn="0"/>
            </w:pPr>
            <w:r w:rsidRPr="00F4708F">
              <w:t>As a user opening the application, I want to be prompted to activate the GPS if it is not already enabled</w:t>
            </w:r>
            <w:r w:rsidRPr="00F4708F">
              <w:rPr>
                <w:vertAlign w:val="superscript"/>
              </w:rPr>
              <w:t>20</w:t>
            </w:r>
          </w:p>
        </w:tc>
      </w:tr>
    </w:tbl>
    <w:p w14:paraId="4D4AA2CF" w14:textId="77777777" w:rsidR="001133AE" w:rsidRPr="00F4708F" w:rsidRDefault="001133AE" w:rsidP="00231693">
      <w:pPr>
        <w:rPr>
          <w:b/>
        </w:rPr>
      </w:pPr>
    </w:p>
    <w:tbl>
      <w:tblPr>
        <w:tblStyle w:val="Mellanmrktrutnt2-dekorfrg1"/>
        <w:tblW w:w="0" w:type="auto"/>
        <w:tblLook w:val="0480" w:firstRow="0" w:lastRow="0" w:firstColumn="1" w:lastColumn="0" w:noHBand="0" w:noVBand="1"/>
      </w:tblPr>
      <w:tblGrid>
        <w:gridCol w:w="2376"/>
        <w:gridCol w:w="6830"/>
      </w:tblGrid>
      <w:tr w:rsidR="00044459" w:rsidRPr="00F4708F" w14:paraId="31895E1E"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D4509B5" w14:textId="77777777" w:rsidR="00044459" w:rsidRPr="00F4708F" w:rsidRDefault="00044459" w:rsidP="00DD3BED">
            <w:r w:rsidRPr="00F4708F">
              <w:t>What is tested</w:t>
            </w:r>
          </w:p>
        </w:tc>
        <w:tc>
          <w:tcPr>
            <w:tcW w:w="6830" w:type="dxa"/>
            <w:vAlign w:val="center"/>
          </w:tcPr>
          <w:p w14:paraId="1C923F0C" w14:textId="44846656" w:rsidR="00044459" w:rsidRPr="00F4708F" w:rsidRDefault="00044459" w:rsidP="00DD3BED">
            <w:pPr>
              <w:cnfStyle w:val="000000100000" w:firstRow="0" w:lastRow="0" w:firstColumn="0" w:lastColumn="0" w:oddVBand="0" w:evenVBand="0" w:oddHBand="1" w:evenHBand="0" w:firstRowFirstColumn="0" w:firstRowLastColumn="0" w:lastRowFirstColumn="0" w:lastRowLastColumn="0"/>
            </w:pPr>
            <w:r w:rsidRPr="00F4708F">
              <w:t>Attractiveness in GUI</w:t>
            </w:r>
          </w:p>
        </w:tc>
      </w:tr>
      <w:tr w:rsidR="00044459" w:rsidRPr="00F4708F" w14:paraId="51AD9D28" w14:textId="77777777" w:rsidTr="00DD3BED">
        <w:tc>
          <w:tcPr>
            <w:cnfStyle w:val="001000000000" w:firstRow="0" w:lastRow="0" w:firstColumn="1" w:lastColumn="0" w:oddVBand="0" w:evenVBand="0" w:oddHBand="0" w:evenHBand="0" w:firstRowFirstColumn="0" w:firstRowLastColumn="0" w:lastRowFirstColumn="0" w:lastRowLastColumn="0"/>
            <w:tcW w:w="2376" w:type="dxa"/>
            <w:vAlign w:val="center"/>
          </w:tcPr>
          <w:p w14:paraId="7DEC658F" w14:textId="77777777" w:rsidR="00044459" w:rsidRPr="00F4708F" w:rsidRDefault="00044459" w:rsidP="00DD3BED">
            <w:r w:rsidRPr="00F4708F">
              <w:t>How it is tested</w:t>
            </w:r>
          </w:p>
        </w:tc>
        <w:tc>
          <w:tcPr>
            <w:tcW w:w="6830" w:type="dxa"/>
            <w:vAlign w:val="center"/>
          </w:tcPr>
          <w:p w14:paraId="710115C8" w14:textId="453CA569" w:rsidR="00044459" w:rsidRPr="00F4708F" w:rsidRDefault="00044459" w:rsidP="00DD3BED">
            <w:pPr>
              <w:cnfStyle w:val="000000000000" w:firstRow="0" w:lastRow="0" w:firstColumn="0" w:lastColumn="0" w:oddVBand="0" w:evenVBand="0" w:oddHBand="0" w:evenHBand="0" w:firstRowFirstColumn="0" w:firstRowLastColumn="0" w:lastRowFirstColumn="0" w:lastRowLastColumn="0"/>
            </w:pPr>
            <w:r w:rsidRPr="00F4708F">
              <w:t>Visual control and discussion among team members.</w:t>
            </w:r>
          </w:p>
        </w:tc>
      </w:tr>
      <w:tr w:rsidR="00044459" w:rsidRPr="00F4708F" w14:paraId="2E7D4FB6"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C72D8FB" w14:textId="77777777" w:rsidR="00044459" w:rsidRPr="00F4708F" w:rsidRDefault="00044459" w:rsidP="00DD3BED">
            <w:r w:rsidRPr="00F4708F">
              <w:t>Expected result</w:t>
            </w:r>
          </w:p>
        </w:tc>
        <w:tc>
          <w:tcPr>
            <w:tcW w:w="6830" w:type="dxa"/>
            <w:vAlign w:val="center"/>
          </w:tcPr>
          <w:p w14:paraId="2CFAD9AB" w14:textId="6DB17F48" w:rsidR="00044459" w:rsidRPr="00F4708F" w:rsidRDefault="00044459" w:rsidP="00DD3BED">
            <w:pPr>
              <w:cnfStyle w:val="000000100000" w:firstRow="0" w:lastRow="0" w:firstColumn="0" w:lastColumn="0" w:oddVBand="0" w:evenVBand="0" w:oddHBand="1" w:evenHBand="0" w:firstRowFirstColumn="0" w:firstRowLastColumn="0" w:lastRowFirstColumn="0" w:lastRowLastColumn="0"/>
            </w:pPr>
            <w:r w:rsidRPr="00F4708F">
              <w:t>Consensus in that it is appealing.</w:t>
            </w:r>
          </w:p>
        </w:tc>
      </w:tr>
      <w:tr w:rsidR="00044459" w:rsidRPr="00F4708F" w14:paraId="620D186E" w14:textId="77777777" w:rsidTr="00DD3BED">
        <w:tc>
          <w:tcPr>
            <w:cnfStyle w:val="001000000000" w:firstRow="0" w:lastRow="0" w:firstColumn="1" w:lastColumn="0" w:oddVBand="0" w:evenVBand="0" w:oddHBand="0" w:evenHBand="0" w:firstRowFirstColumn="0" w:firstRowLastColumn="0" w:lastRowFirstColumn="0" w:lastRowLastColumn="0"/>
            <w:tcW w:w="2376" w:type="dxa"/>
            <w:vAlign w:val="center"/>
          </w:tcPr>
          <w:p w14:paraId="1867C3C0" w14:textId="77777777" w:rsidR="00044459" w:rsidRPr="00F4708F" w:rsidRDefault="00044459" w:rsidP="00DD3BED">
            <w:r w:rsidRPr="00F4708F">
              <w:t>Actual result</w:t>
            </w:r>
          </w:p>
        </w:tc>
        <w:tc>
          <w:tcPr>
            <w:tcW w:w="6830" w:type="dxa"/>
            <w:vAlign w:val="center"/>
          </w:tcPr>
          <w:p w14:paraId="5FCD4CED" w14:textId="3ABC0A8E" w:rsidR="00044459" w:rsidRPr="00F4708F" w:rsidRDefault="00893EE3" w:rsidP="00DD3BED">
            <w:pPr>
              <w:cnfStyle w:val="000000000000" w:firstRow="0" w:lastRow="0" w:firstColumn="0" w:lastColumn="0" w:oddVBand="0" w:evenVBand="0" w:oddHBand="0" w:evenHBand="0" w:firstRowFirstColumn="0" w:firstRowLastColumn="0" w:lastRowFirstColumn="0" w:lastRowLastColumn="0"/>
            </w:pPr>
            <w:r>
              <w:t>Expected result</w:t>
            </w:r>
          </w:p>
        </w:tc>
      </w:tr>
      <w:tr w:rsidR="00044459" w:rsidRPr="00F4708F" w14:paraId="669CF45A"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40DA9CC" w14:textId="77777777" w:rsidR="00044459" w:rsidRPr="00F4708F" w:rsidRDefault="00044459" w:rsidP="00DD3BED">
            <w:r w:rsidRPr="00F4708F">
              <w:t>Associated user story</w:t>
            </w:r>
          </w:p>
        </w:tc>
        <w:tc>
          <w:tcPr>
            <w:tcW w:w="6830" w:type="dxa"/>
            <w:vAlign w:val="center"/>
          </w:tcPr>
          <w:p w14:paraId="3B37CC14" w14:textId="03ADDD0E" w:rsidR="00044459" w:rsidRPr="00F4708F" w:rsidRDefault="00044459" w:rsidP="00DD3BED">
            <w:pPr>
              <w:cnfStyle w:val="000000100000" w:firstRow="0" w:lastRow="0" w:firstColumn="0" w:lastColumn="0" w:oddVBand="0" w:evenVBand="0" w:oddHBand="1" w:evenHBand="0" w:firstRowFirstColumn="0" w:firstRowLastColumn="0" w:lastRowFirstColumn="0" w:lastRowLastColumn="0"/>
            </w:pPr>
            <w:r w:rsidRPr="00F4708F">
              <w:t>As a user, I want the GUI to have an appealing appearance</w:t>
            </w:r>
            <w:r w:rsidRPr="00F4708F">
              <w:rPr>
                <w:vertAlign w:val="superscript"/>
              </w:rPr>
              <w:t>21</w:t>
            </w:r>
          </w:p>
        </w:tc>
      </w:tr>
    </w:tbl>
    <w:p w14:paraId="6930AB34" w14:textId="77777777" w:rsidR="002F630A" w:rsidRPr="00F4708F" w:rsidRDefault="002F630A" w:rsidP="00231693">
      <w:pPr>
        <w:rPr>
          <w:b/>
        </w:rPr>
      </w:pPr>
    </w:p>
    <w:tbl>
      <w:tblPr>
        <w:tblStyle w:val="Mellanmrktrutnt2-dekorfrg1"/>
        <w:tblW w:w="0" w:type="auto"/>
        <w:tblLook w:val="0480" w:firstRow="0" w:lastRow="0" w:firstColumn="1" w:lastColumn="0" w:noHBand="0" w:noVBand="1"/>
      </w:tblPr>
      <w:tblGrid>
        <w:gridCol w:w="2376"/>
        <w:gridCol w:w="6830"/>
      </w:tblGrid>
      <w:tr w:rsidR="00044459" w:rsidRPr="00F4708F" w14:paraId="6F48E82D"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6DE4629" w14:textId="77777777" w:rsidR="00044459" w:rsidRPr="00F4708F" w:rsidRDefault="00044459" w:rsidP="00DD3BED">
            <w:r w:rsidRPr="00F4708F">
              <w:t>What is tested</w:t>
            </w:r>
          </w:p>
        </w:tc>
        <w:tc>
          <w:tcPr>
            <w:tcW w:w="6830" w:type="dxa"/>
            <w:vAlign w:val="center"/>
          </w:tcPr>
          <w:p w14:paraId="48368995" w14:textId="18982725" w:rsidR="00044459" w:rsidRPr="00F4708F" w:rsidRDefault="00F735A3" w:rsidP="00DD3BED">
            <w:pPr>
              <w:cnfStyle w:val="000000100000" w:firstRow="0" w:lastRow="0" w:firstColumn="0" w:lastColumn="0" w:oddVBand="0" w:evenVBand="0" w:oddHBand="1" w:evenHBand="0" w:firstRowFirstColumn="0" w:firstRowLastColumn="0" w:lastRowFirstColumn="0" w:lastRowLastColumn="0"/>
            </w:pPr>
            <w:r>
              <w:t>Application p</w:t>
            </w:r>
            <w:r w:rsidR="0084691B" w:rsidRPr="00F4708F">
              <w:t>erformance</w:t>
            </w:r>
          </w:p>
        </w:tc>
      </w:tr>
      <w:tr w:rsidR="00044459" w:rsidRPr="00F4708F" w14:paraId="07EC5CFE" w14:textId="77777777" w:rsidTr="00DD3BED">
        <w:tc>
          <w:tcPr>
            <w:cnfStyle w:val="001000000000" w:firstRow="0" w:lastRow="0" w:firstColumn="1" w:lastColumn="0" w:oddVBand="0" w:evenVBand="0" w:oddHBand="0" w:evenHBand="0" w:firstRowFirstColumn="0" w:firstRowLastColumn="0" w:lastRowFirstColumn="0" w:lastRowLastColumn="0"/>
            <w:tcW w:w="2376" w:type="dxa"/>
            <w:vAlign w:val="center"/>
          </w:tcPr>
          <w:p w14:paraId="5AFFF863" w14:textId="77777777" w:rsidR="00044459" w:rsidRPr="00F4708F" w:rsidRDefault="00044459" w:rsidP="00DD3BED">
            <w:r w:rsidRPr="00F4708F">
              <w:t>How it is tested</w:t>
            </w:r>
          </w:p>
        </w:tc>
        <w:tc>
          <w:tcPr>
            <w:tcW w:w="6830" w:type="dxa"/>
            <w:vAlign w:val="center"/>
          </w:tcPr>
          <w:p w14:paraId="28E8D97D" w14:textId="52B30839" w:rsidR="00044459" w:rsidRPr="00F4708F" w:rsidRDefault="0084691B" w:rsidP="00AB4ACE">
            <w:pPr>
              <w:cnfStyle w:val="000000000000" w:firstRow="0" w:lastRow="0" w:firstColumn="0" w:lastColumn="0" w:oddVBand="0" w:evenVBand="0" w:oddHBand="0" w:evenHBand="0" w:firstRowFirstColumn="0" w:firstRowLastColumn="0" w:lastRowFirstColumn="0" w:lastRowLastColumn="0"/>
            </w:pPr>
            <w:r w:rsidRPr="00F4708F">
              <w:t xml:space="preserve">Arbitrary functions are clicked and the </w:t>
            </w:r>
            <w:r w:rsidR="00AB4ACE" w:rsidRPr="00F4708F">
              <w:t>time they take to react is measured with timer</w:t>
            </w:r>
          </w:p>
        </w:tc>
      </w:tr>
      <w:tr w:rsidR="00044459" w:rsidRPr="00F4708F" w14:paraId="7BC9DAF5"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1B821D1" w14:textId="77777777" w:rsidR="00044459" w:rsidRPr="00F4708F" w:rsidRDefault="00044459" w:rsidP="00DD3BED">
            <w:r w:rsidRPr="00F4708F">
              <w:t>Expected result</w:t>
            </w:r>
          </w:p>
        </w:tc>
        <w:tc>
          <w:tcPr>
            <w:tcW w:w="6830" w:type="dxa"/>
            <w:vAlign w:val="center"/>
          </w:tcPr>
          <w:p w14:paraId="5FF6027A" w14:textId="33D3760A" w:rsidR="00044459" w:rsidRPr="00F4708F" w:rsidRDefault="00AB4ACE" w:rsidP="00DD3BED">
            <w:pPr>
              <w:cnfStyle w:val="000000100000" w:firstRow="0" w:lastRow="0" w:firstColumn="0" w:lastColumn="0" w:oddVBand="0" w:evenVBand="0" w:oddHBand="1" w:evenHBand="0" w:firstRowFirstColumn="0" w:firstRowLastColumn="0" w:lastRowFirstColumn="0" w:lastRowLastColumn="0"/>
            </w:pPr>
            <w:r w:rsidRPr="00F4708F">
              <w:t>Each carried-out action should take at the most 1 second</w:t>
            </w:r>
          </w:p>
        </w:tc>
      </w:tr>
      <w:tr w:rsidR="00044459" w:rsidRPr="00F4708F" w14:paraId="222A4CE6" w14:textId="77777777" w:rsidTr="00DD3BED">
        <w:tc>
          <w:tcPr>
            <w:cnfStyle w:val="001000000000" w:firstRow="0" w:lastRow="0" w:firstColumn="1" w:lastColumn="0" w:oddVBand="0" w:evenVBand="0" w:oddHBand="0" w:evenHBand="0" w:firstRowFirstColumn="0" w:firstRowLastColumn="0" w:lastRowFirstColumn="0" w:lastRowLastColumn="0"/>
            <w:tcW w:w="2376" w:type="dxa"/>
            <w:vAlign w:val="center"/>
          </w:tcPr>
          <w:p w14:paraId="09E1E4A4" w14:textId="77777777" w:rsidR="00044459" w:rsidRPr="00F4708F" w:rsidRDefault="00044459" w:rsidP="00DD3BED">
            <w:r w:rsidRPr="00F4708F">
              <w:t>Actual result</w:t>
            </w:r>
          </w:p>
        </w:tc>
        <w:tc>
          <w:tcPr>
            <w:tcW w:w="6830" w:type="dxa"/>
            <w:vAlign w:val="center"/>
          </w:tcPr>
          <w:p w14:paraId="3A0D0FF7" w14:textId="5AEDC5AC" w:rsidR="00044459" w:rsidRPr="00F4708F" w:rsidRDefault="00893EE3" w:rsidP="00DD3BED">
            <w:pPr>
              <w:cnfStyle w:val="000000000000" w:firstRow="0" w:lastRow="0" w:firstColumn="0" w:lastColumn="0" w:oddVBand="0" w:evenVBand="0" w:oddHBand="0" w:evenHBand="0" w:firstRowFirstColumn="0" w:firstRowLastColumn="0" w:lastRowFirstColumn="0" w:lastRowLastColumn="0"/>
            </w:pPr>
            <w:r>
              <w:t>Expected result</w:t>
            </w:r>
          </w:p>
        </w:tc>
      </w:tr>
      <w:tr w:rsidR="00044459" w:rsidRPr="00F4708F" w14:paraId="055238AD" w14:textId="77777777" w:rsidTr="00DD3B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345BE28" w14:textId="77777777" w:rsidR="00044459" w:rsidRPr="00F4708F" w:rsidRDefault="00044459" w:rsidP="00DD3BED">
            <w:r w:rsidRPr="00F4708F">
              <w:t>Associated user story</w:t>
            </w:r>
          </w:p>
        </w:tc>
        <w:tc>
          <w:tcPr>
            <w:tcW w:w="6830" w:type="dxa"/>
            <w:vAlign w:val="center"/>
          </w:tcPr>
          <w:p w14:paraId="259CA427" w14:textId="5F051AF6" w:rsidR="00044459" w:rsidRPr="00F4708F" w:rsidRDefault="00044459" w:rsidP="00044459">
            <w:pPr>
              <w:cnfStyle w:val="000000100000" w:firstRow="0" w:lastRow="0" w:firstColumn="0" w:lastColumn="0" w:oddVBand="0" w:evenVBand="0" w:oddHBand="1" w:evenHBand="0" w:firstRowFirstColumn="0" w:firstRowLastColumn="0" w:lastRowFirstColumn="0" w:lastRowLastColumn="0"/>
            </w:pPr>
            <w:r w:rsidRPr="00F4708F">
              <w:t>As a user, I want the application to perform wanted actions reasonably fast</w:t>
            </w:r>
            <w:r w:rsidRPr="00F4708F">
              <w:rPr>
                <w:vertAlign w:val="superscript"/>
              </w:rPr>
              <w:t>22</w:t>
            </w:r>
          </w:p>
        </w:tc>
      </w:tr>
    </w:tbl>
    <w:p w14:paraId="0B24D830" w14:textId="77777777" w:rsidR="002F630A" w:rsidRPr="00F4708F" w:rsidRDefault="002F630A" w:rsidP="00231693">
      <w:pPr>
        <w:rPr>
          <w:b/>
        </w:rPr>
      </w:pPr>
    </w:p>
    <w:tbl>
      <w:tblPr>
        <w:tblStyle w:val="Mellanmrktrutnt2-dekorfrg1"/>
        <w:tblW w:w="0" w:type="auto"/>
        <w:tblLook w:val="0480" w:firstRow="0" w:lastRow="0" w:firstColumn="1" w:lastColumn="0" w:noHBand="0" w:noVBand="1"/>
      </w:tblPr>
      <w:tblGrid>
        <w:gridCol w:w="2376"/>
        <w:gridCol w:w="6830"/>
      </w:tblGrid>
      <w:tr w:rsidR="00B3459B" w:rsidRPr="00F4708F" w14:paraId="2E0531F8"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2593D52" w14:textId="77777777" w:rsidR="00B3459B" w:rsidRPr="00F4708F" w:rsidRDefault="00B3459B" w:rsidP="00D73AD3">
            <w:r w:rsidRPr="00F4708F">
              <w:t>What is tested</w:t>
            </w:r>
          </w:p>
        </w:tc>
        <w:tc>
          <w:tcPr>
            <w:tcW w:w="6830" w:type="dxa"/>
            <w:vAlign w:val="center"/>
          </w:tcPr>
          <w:p w14:paraId="74925CF6" w14:textId="455A8220" w:rsidR="00B3459B" w:rsidRPr="00F4708F" w:rsidRDefault="00B3459B" w:rsidP="00D73AD3">
            <w:pPr>
              <w:cnfStyle w:val="000000100000" w:firstRow="0" w:lastRow="0" w:firstColumn="0" w:lastColumn="0" w:oddVBand="0" w:evenVBand="0" w:oddHBand="1" w:evenHBand="0" w:firstRowFirstColumn="0" w:firstRowLastColumn="0" w:lastRowFirstColumn="0" w:lastRowLastColumn="0"/>
            </w:pPr>
            <w:r w:rsidRPr="00F4708F">
              <w:t>Empty map function</w:t>
            </w:r>
          </w:p>
        </w:tc>
      </w:tr>
      <w:tr w:rsidR="00B3459B" w:rsidRPr="00F4708F" w14:paraId="4A310B94"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185AC074" w14:textId="77777777" w:rsidR="00B3459B" w:rsidRPr="00F4708F" w:rsidRDefault="00B3459B" w:rsidP="00D73AD3">
            <w:r w:rsidRPr="00F4708F">
              <w:t>How it is tested</w:t>
            </w:r>
          </w:p>
        </w:tc>
        <w:tc>
          <w:tcPr>
            <w:tcW w:w="6830" w:type="dxa"/>
            <w:vAlign w:val="center"/>
          </w:tcPr>
          <w:p w14:paraId="6C95CEF2" w14:textId="530FA9E7" w:rsidR="00B3459B" w:rsidRPr="00F4708F" w:rsidRDefault="00B3459B" w:rsidP="00D73AD3">
            <w:pPr>
              <w:cnfStyle w:val="000000000000" w:firstRow="0" w:lastRow="0" w:firstColumn="0" w:lastColumn="0" w:oddVBand="0" w:evenVBand="0" w:oddHBand="0" w:evenHBand="0" w:firstRowFirstColumn="0" w:firstRowLastColumn="0" w:lastRowFirstColumn="0" w:lastRowLastColumn="0"/>
            </w:pPr>
            <w:r w:rsidRPr="00F4708F">
              <w:t>Arbitrary locations and layers are added to the map, and then the empty map-button clicked</w:t>
            </w:r>
          </w:p>
        </w:tc>
      </w:tr>
      <w:tr w:rsidR="00B3459B" w:rsidRPr="00F4708F" w14:paraId="02B5D0BE"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6961BBC" w14:textId="77777777" w:rsidR="00B3459B" w:rsidRPr="00F4708F" w:rsidRDefault="00B3459B" w:rsidP="00D73AD3">
            <w:r w:rsidRPr="00F4708F">
              <w:t>Expected result</w:t>
            </w:r>
          </w:p>
        </w:tc>
        <w:tc>
          <w:tcPr>
            <w:tcW w:w="6830" w:type="dxa"/>
            <w:vAlign w:val="center"/>
          </w:tcPr>
          <w:p w14:paraId="57B2D582" w14:textId="651190EC" w:rsidR="00B3459B" w:rsidRPr="00F4708F" w:rsidRDefault="00B3459B" w:rsidP="00D73AD3">
            <w:pPr>
              <w:cnfStyle w:val="000000100000" w:firstRow="0" w:lastRow="0" w:firstColumn="0" w:lastColumn="0" w:oddVBand="0" w:evenVBand="0" w:oddHBand="1" w:evenHBand="0" w:firstRowFirstColumn="0" w:firstRowLastColumn="0" w:lastRowFirstColumn="0" w:lastRowLastColumn="0"/>
            </w:pPr>
            <w:r w:rsidRPr="00F4708F">
              <w:t>The map should be become clean</w:t>
            </w:r>
          </w:p>
        </w:tc>
      </w:tr>
      <w:tr w:rsidR="00B3459B" w:rsidRPr="00F4708F" w14:paraId="4C19B11F"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1415CDD0" w14:textId="77777777" w:rsidR="00B3459B" w:rsidRPr="00F4708F" w:rsidRDefault="00B3459B" w:rsidP="00D73AD3">
            <w:r w:rsidRPr="00F4708F">
              <w:t>Actual result</w:t>
            </w:r>
          </w:p>
        </w:tc>
        <w:tc>
          <w:tcPr>
            <w:tcW w:w="6830" w:type="dxa"/>
            <w:vAlign w:val="center"/>
          </w:tcPr>
          <w:p w14:paraId="23854E4D" w14:textId="6EC53A63" w:rsidR="00B3459B" w:rsidRPr="00F4708F" w:rsidRDefault="00893EE3"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B3459B" w:rsidRPr="00F4708F" w14:paraId="08CB0461"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D494064" w14:textId="77777777" w:rsidR="00B3459B" w:rsidRPr="00F4708F" w:rsidRDefault="00B3459B" w:rsidP="00D73AD3">
            <w:r w:rsidRPr="00F4708F">
              <w:t>Associated user story</w:t>
            </w:r>
          </w:p>
        </w:tc>
        <w:tc>
          <w:tcPr>
            <w:tcW w:w="6830" w:type="dxa"/>
            <w:vAlign w:val="center"/>
          </w:tcPr>
          <w:p w14:paraId="3E3816AF" w14:textId="540D8A0B" w:rsidR="00B3459B" w:rsidRPr="00F4708F" w:rsidRDefault="00B3459B" w:rsidP="00D73AD3">
            <w:pPr>
              <w:cnfStyle w:val="000000100000" w:firstRow="0" w:lastRow="0" w:firstColumn="0" w:lastColumn="0" w:oddVBand="0" w:evenVBand="0" w:oddHBand="1" w:evenHBand="0" w:firstRowFirstColumn="0" w:firstRowLastColumn="0" w:lastRowFirstColumn="0" w:lastRowLastColumn="0"/>
            </w:pPr>
            <w:r w:rsidRPr="00F4708F">
              <w:t>As a user, I want to be able to erase all marked locations on the map</w:t>
            </w:r>
            <w:r w:rsidRPr="00F4708F">
              <w:rPr>
                <w:vertAlign w:val="superscript"/>
              </w:rPr>
              <w:t>24</w:t>
            </w:r>
          </w:p>
        </w:tc>
      </w:tr>
    </w:tbl>
    <w:p w14:paraId="48AA24F9" w14:textId="77777777" w:rsidR="00B3459B" w:rsidRPr="00F4708F" w:rsidRDefault="00B3459B" w:rsidP="00231693">
      <w:pPr>
        <w:rPr>
          <w:b/>
        </w:rPr>
      </w:pPr>
    </w:p>
    <w:tbl>
      <w:tblPr>
        <w:tblStyle w:val="Mellanmrktrutnt2-dekorfrg1"/>
        <w:tblW w:w="0" w:type="auto"/>
        <w:tblLook w:val="0480" w:firstRow="0" w:lastRow="0" w:firstColumn="1" w:lastColumn="0" w:noHBand="0" w:noVBand="1"/>
      </w:tblPr>
      <w:tblGrid>
        <w:gridCol w:w="2376"/>
        <w:gridCol w:w="6830"/>
      </w:tblGrid>
      <w:tr w:rsidR="00AD1F37" w:rsidRPr="00F4708F" w14:paraId="09AC8E91"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BF85B2A" w14:textId="77777777" w:rsidR="00AD1F37" w:rsidRPr="00F4708F" w:rsidRDefault="00AD1F37" w:rsidP="00D73AD3">
            <w:r w:rsidRPr="00F4708F">
              <w:t>What is tested</w:t>
            </w:r>
          </w:p>
        </w:tc>
        <w:tc>
          <w:tcPr>
            <w:tcW w:w="6830" w:type="dxa"/>
            <w:vAlign w:val="center"/>
          </w:tcPr>
          <w:p w14:paraId="71CE129A" w14:textId="5613E35B" w:rsidR="00AD1F37" w:rsidRPr="00F4708F" w:rsidRDefault="00AD1F37" w:rsidP="00D73AD3">
            <w:pPr>
              <w:cnfStyle w:val="000000100000" w:firstRow="0" w:lastRow="0" w:firstColumn="0" w:lastColumn="0" w:oddVBand="0" w:evenVBand="0" w:oddHBand="1" w:evenHBand="0" w:firstRowFirstColumn="0" w:firstRowLastColumn="0" w:lastRowFirstColumn="0" w:lastRowLastColumn="0"/>
            </w:pPr>
            <w:r w:rsidRPr="00F4708F">
              <w:t>Activation and deactivation of step counter</w:t>
            </w:r>
          </w:p>
        </w:tc>
      </w:tr>
      <w:tr w:rsidR="00AD1F37" w:rsidRPr="00F4708F" w14:paraId="43B1420F"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3BE60474" w14:textId="77777777" w:rsidR="00AD1F37" w:rsidRPr="00F4708F" w:rsidRDefault="00AD1F37" w:rsidP="00D73AD3">
            <w:r w:rsidRPr="00F4708F">
              <w:t>How it is tested</w:t>
            </w:r>
          </w:p>
        </w:tc>
        <w:tc>
          <w:tcPr>
            <w:tcW w:w="6830" w:type="dxa"/>
            <w:vAlign w:val="center"/>
          </w:tcPr>
          <w:p w14:paraId="02459D54" w14:textId="051F7C93" w:rsidR="00AD1F37" w:rsidRPr="00F4708F" w:rsidRDefault="00AD1F37" w:rsidP="00D73AD3">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arbitrary functions carried out, then the </w:t>
            </w:r>
            <w:proofErr w:type="spellStart"/>
            <w:r w:rsidRPr="00F4708F">
              <w:t>StepCounter</w:t>
            </w:r>
            <w:proofErr w:type="spellEnd"/>
            <w:r w:rsidRPr="00F4708F">
              <w:t xml:space="preserve"> will be deactivated</w:t>
            </w:r>
          </w:p>
        </w:tc>
      </w:tr>
      <w:tr w:rsidR="00AD1F37" w:rsidRPr="00F4708F" w14:paraId="1AE7F50A"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240092E" w14:textId="77777777" w:rsidR="00AD1F37" w:rsidRPr="00F4708F" w:rsidRDefault="00AD1F37" w:rsidP="00D73AD3">
            <w:r w:rsidRPr="00F4708F">
              <w:t>Expected result</w:t>
            </w:r>
          </w:p>
        </w:tc>
        <w:tc>
          <w:tcPr>
            <w:tcW w:w="6830" w:type="dxa"/>
            <w:vAlign w:val="center"/>
          </w:tcPr>
          <w:p w14:paraId="6DACD804" w14:textId="64B84DE9" w:rsidR="00AD1F37" w:rsidRPr="00F4708F" w:rsidRDefault="00AD1F37" w:rsidP="00D73AD3">
            <w:pPr>
              <w:cnfStyle w:val="000000100000" w:firstRow="0" w:lastRow="0" w:firstColumn="0" w:lastColumn="0" w:oddVBand="0" w:evenVBand="0" w:oddHBand="1"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should activate and deactivate when ordered to</w:t>
            </w:r>
          </w:p>
        </w:tc>
      </w:tr>
      <w:tr w:rsidR="00AD1F37" w:rsidRPr="00F4708F" w14:paraId="6A8A22DB"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4FB0341C" w14:textId="77777777" w:rsidR="00AD1F37" w:rsidRPr="00F4708F" w:rsidRDefault="00AD1F37" w:rsidP="00D73AD3">
            <w:r w:rsidRPr="00F4708F">
              <w:t>Actual result</w:t>
            </w:r>
          </w:p>
        </w:tc>
        <w:tc>
          <w:tcPr>
            <w:tcW w:w="6830" w:type="dxa"/>
            <w:vAlign w:val="center"/>
          </w:tcPr>
          <w:p w14:paraId="35CBE7D8" w14:textId="202262BA" w:rsidR="00AD1F37" w:rsidRPr="00F4708F" w:rsidRDefault="00F735A3"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AD1F37" w:rsidRPr="00F4708F" w14:paraId="601BF8AB"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44C71D0" w14:textId="77777777" w:rsidR="00AD1F37" w:rsidRPr="00F4708F" w:rsidRDefault="00AD1F37" w:rsidP="00D73AD3">
            <w:r w:rsidRPr="00F4708F">
              <w:t>Associated user story</w:t>
            </w:r>
          </w:p>
        </w:tc>
        <w:tc>
          <w:tcPr>
            <w:tcW w:w="6830" w:type="dxa"/>
            <w:vAlign w:val="center"/>
          </w:tcPr>
          <w:p w14:paraId="43B70A89" w14:textId="5F3259AA" w:rsidR="00AD1F37" w:rsidRPr="00F4708F" w:rsidRDefault="00AD1F37" w:rsidP="00AD1F37">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01F968FB" w14:textId="105A8B05" w:rsidR="008F15A0" w:rsidRDefault="008F15A0" w:rsidP="00B3459B"/>
    <w:tbl>
      <w:tblPr>
        <w:tblStyle w:val="Mellanmrktrutnt2-dekorfrg1"/>
        <w:tblW w:w="0" w:type="auto"/>
        <w:tblLook w:val="0480" w:firstRow="0" w:lastRow="0" w:firstColumn="1" w:lastColumn="0" w:noHBand="0" w:noVBand="1"/>
      </w:tblPr>
      <w:tblGrid>
        <w:gridCol w:w="2376"/>
        <w:gridCol w:w="6830"/>
      </w:tblGrid>
      <w:tr w:rsidR="00B36D0E" w:rsidRPr="00F4708F" w14:paraId="7314488A" w14:textId="77777777" w:rsidTr="00800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E0D56ED" w14:textId="77777777" w:rsidR="00B36D0E" w:rsidRPr="00F4708F" w:rsidRDefault="00B36D0E" w:rsidP="008003E8">
            <w:r w:rsidRPr="00F4708F">
              <w:t>What is tested</w:t>
            </w:r>
          </w:p>
        </w:tc>
        <w:tc>
          <w:tcPr>
            <w:tcW w:w="6830" w:type="dxa"/>
            <w:vAlign w:val="center"/>
          </w:tcPr>
          <w:p w14:paraId="70CC9245" w14:textId="4D5630D6" w:rsidR="00B36D0E" w:rsidRPr="00F4708F" w:rsidRDefault="00B36D0E" w:rsidP="008003E8">
            <w:pPr>
              <w:cnfStyle w:val="000000100000" w:firstRow="0" w:lastRow="0" w:firstColumn="0" w:lastColumn="0" w:oddVBand="0" w:evenVBand="0" w:oddHBand="1" w:evenHBand="0" w:firstRowFirstColumn="0" w:firstRowLastColumn="0" w:lastRowFirstColumn="0" w:lastRowLastColumn="0"/>
            </w:pPr>
            <w:r>
              <w:t>Activate/Deactivate message</w:t>
            </w:r>
          </w:p>
        </w:tc>
      </w:tr>
      <w:tr w:rsidR="00B36D0E" w:rsidRPr="00F4708F" w14:paraId="1759F0E0" w14:textId="77777777" w:rsidTr="008003E8">
        <w:tc>
          <w:tcPr>
            <w:cnfStyle w:val="001000000000" w:firstRow="0" w:lastRow="0" w:firstColumn="1" w:lastColumn="0" w:oddVBand="0" w:evenVBand="0" w:oddHBand="0" w:evenHBand="0" w:firstRowFirstColumn="0" w:firstRowLastColumn="0" w:lastRowFirstColumn="0" w:lastRowLastColumn="0"/>
            <w:tcW w:w="2376" w:type="dxa"/>
            <w:vAlign w:val="center"/>
          </w:tcPr>
          <w:p w14:paraId="6C2FD07D" w14:textId="77777777" w:rsidR="00B36D0E" w:rsidRPr="00F4708F" w:rsidRDefault="00B36D0E" w:rsidP="008003E8">
            <w:r w:rsidRPr="00F4708F">
              <w:t>How it is tested</w:t>
            </w:r>
          </w:p>
        </w:tc>
        <w:tc>
          <w:tcPr>
            <w:tcW w:w="6830" w:type="dxa"/>
            <w:vAlign w:val="center"/>
          </w:tcPr>
          <w:p w14:paraId="015E3D15" w14:textId="4D55CD1D" w:rsidR="00B36D0E" w:rsidRPr="00F4708F" w:rsidRDefault="00B36D0E" w:rsidP="00B36D0E">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arbitrary functions carried out, then the </w:t>
            </w:r>
            <w:proofErr w:type="spellStart"/>
            <w:r w:rsidRPr="00F4708F">
              <w:t>StepCounter</w:t>
            </w:r>
            <w:proofErr w:type="spellEnd"/>
            <w:r w:rsidRPr="00F4708F">
              <w:t xml:space="preserve"> </w:t>
            </w:r>
            <w:r>
              <w:t>deactivation windows will be visually controlled</w:t>
            </w:r>
          </w:p>
        </w:tc>
      </w:tr>
      <w:tr w:rsidR="00B36D0E" w:rsidRPr="00F4708F" w14:paraId="27FE8BC1" w14:textId="77777777" w:rsidTr="00800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07A7539" w14:textId="77777777" w:rsidR="00B36D0E" w:rsidRPr="00F4708F" w:rsidRDefault="00B36D0E" w:rsidP="008003E8">
            <w:r w:rsidRPr="00F4708F">
              <w:t>Expected result</w:t>
            </w:r>
          </w:p>
        </w:tc>
        <w:tc>
          <w:tcPr>
            <w:tcW w:w="6830" w:type="dxa"/>
            <w:vAlign w:val="center"/>
          </w:tcPr>
          <w:p w14:paraId="24F00BB9" w14:textId="690468F5" w:rsidR="00B36D0E" w:rsidRPr="00F4708F" w:rsidRDefault="00B36D0E" w:rsidP="00B36D0E">
            <w:pPr>
              <w:cnfStyle w:val="000000100000" w:firstRow="0" w:lastRow="0" w:firstColumn="0" w:lastColumn="0" w:oddVBand="0" w:evenVBand="0" w:oddHBand="1" w:evenHBand="0" w:firstRowFirstColumn="0" w:firstRowLastColumn="0" w:lastRowFirstColumn="0" w:lastRowLastColumn="0"/>
            </w:pPr>
            <w:r>
              <w:t xml:space="preserve">The </w:t>
            </w:r>
            <w:proofErr w:type="spellStart"/>
            <w:r>
              <w:t>StepCounter</w:t>
            </w:r>
            <w:proofErr w:type="spellEnd"/>
            <w:r>
              <w:t xml:space="preserve"> option should show “Deactivate </w:t>
            </w:r>
            <w:proofErr w:type="spellStart"/>
            <w:r>
              <w:t>StepCounter</w:t>
            </w:r>
            <w:proofErr w:type="spellEnd"/>
            <w:r>
              <w:t>”</w:t>
            </w:r>
          </w:p>
        </w:tc>
      </w:tr>
      <w:tr w:rsidR="00FA4CBC" w:rsidRPr="00F4708F" w14:paraId="5B1924E0" w14:textId="77777777" w:rsidTr="008003E8">
        <w:tc>
          <w:tcPr>
            <w:cnfStyle w:val="001000000000" w:firstRow="0" w:lastRow="0" w:firstColumn="1" w:lastColumn="0" w:oddVBand="0" w:evenVBand="0" w:oddHBand="0" w:evenHBand="0" w:firstRowFirstColumn="0" w:firstRowLastColumn="0" w:lastRowFirstColumn="0" w:lastRowLastColumn="0"/>
            <w:tcW w:w="2376" w:type="dxa"/>
            <w:vAlign w:val="center"/>
          </w:tcPr>
          <w:p w14:paraId="6B4432E4" w14:textId="77777777" w:rsidR="00FA4CBC" w:rsidRPr="00F4708F" w:rsidRDefault="00FA4CBC" w:rsidP="008003E8">
            <w:r w:rsidRPr="00F4708F">
              <w:t>Actual result</w:t>
            </w:r>
          </w:p>
        </w:tc>
        <w:tc>
          <w:tcPr>
            <w:tcW w:w="6830" w:type="dxa"/>
            <w:vAlign w:val="center"/>
          </w:tcPr>
          <w:p w14:paraId="3261557B" w14:textId="1045B6B5" w:rsidR="00FA4CBC" w:rsidRPr="00F4708F" w:rsidRDefault="00FA4CBC" w:rsidP="00B36D0E">
            <w:pPr>
              <w:cnfStyle w:val="000000000000" w:firstRow="0" w:lastRow="0" w:firstColumn="0" w:lastColumn="0" w:oddVBand="0" w:evenVBand="0" w:oddHBand="0" w:evenHBand="0" w:firstRowFirstColumn="0" w:firstRowLastColumn="0" w:lastRowFirstColumn="0" w:lastRowLastColumn="0"/>
            </w:pPr>
            <w:r>
              <w:t xml:space="preserve">The </w:t>
            </w:r>
            <w:proofErr w:type="spellStart"/>
            <w:r>
              <w:t>StepCounter</w:t>
            </w:r>
            <w:proofErr w:type="spellEnd"/>
            <w:r>
              <w:t xml:space="preserve"> option shows “Activate </w:t>
            </w:r>
            <w:proofErr w:type="spellStart"/>
            <w:r>
              <w:t>StepCounter</w:t>
            </w:r>
            <w:proofErr w:type="spellEnd"/>
            <w:r>
              <w:t>” even though it is activated if phone orientation is changed</w:t>
            </w:r>
          </w:p>
        </w:tc>
      </w:tr>
      <w:tr w:rsidR="00FA4CBC" w:rsidRPr="00F4708F" w14:paraId="5F52F5DC" w14:textId="77777777" w:rsidTr="00800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92D50D2" w14:textId="74A7BB8E" w:rsidR="00FA4CBC" w:rsidRPr="00F4708F" w:rsidRDefault="00FA4CBC" w:rsidP="008003E8">
            <w:r>
              <w:t>Fix</w:t>
            </w:r>
          </w:p>
        </w:tc>
        <w:tc>
          <w:tcPr>
            <w:tcW w:w="6830" w:type="dxa"/>
            <w:vAlign w:val="center"/>
          </w:tcPr>
          <w:p w14:paraId="2A822F07" w14:textId="7A31656E" w:rsidR="00FA4CBC" w:rsidRDefault="00FA4CBC" w:rsidP="008003E8">
            <w:pPr>
              <w:cnfStyle w:val="000000100000" w:firstRow="0" w:lastRow="0" w:firstColumn="0" w:lastColumn="0" w:oddVBand="0" w:evenVBand="0" w:oddHBand="1" w:evenHBand="0" w:firstRowFirstColumn="0" w:firstRowLastColumn="0" w:lastRowFirstColumn="0" w:lastRowLastColumn="0"/>
            </w:pPr>
            <w:r>
              <w:t>Activate/Deactivate message saved as variable and fetched when orientation changed</w:t>
            </w:r>
          </w:p>
        </w:tc>
      </w:tr>
      <w:tr w:rsidR="00FA4CBC" w:rsidRPr="00F4708F" w14:paraId="24268421" w14:textId="77777777" w:rsidTr="008003E8">
        <w:tc>
          <w:tcPr>
            <w:cnfStyle w:val="001000000000" w:firstRow="0" w:lastRow="0" w:firstColumn="1" w:lastColumn="0" w:oddVBand="0" w:evenVBand="0" w:oddHBand="0" w:evenHBand="0" w:firstRowFirstColumn="0" w:firstRowLastColumn="0" w:lastRowFirstColumn="0" w:lastRowLastColumn="0"/>
            <w:tcW w:w="2376" w:type="dxa"/>
            <w:vAlign w:val="center"/>
          </w:tcPr>
          <w:p w14:paraId="0E63F0FD" w14:textId="7B129F0D" w:rsidR="00FA4CBC" w:rsidRPr="00F4708F" w:rsidRDefault="00FA4CBC" w:rsidP="008003E8">
            <w:r>
              <w:t>New result</w:t>
            </w:r>
          </w:p>
        </w:tc>
        <w:tc>
          <w:tcPr>
            <w:tcW w:w="6830" w:type="dxa"/>
            <w:vAlign w:val="center"/>
          </w:tcPr>
          <w:p w14:paraId="2B20CB5D" w14:textId="146CACA3" w:rsidR="00FA4CBC" w:rsidRDefault="00FA4CBC" w:rsidP="008003E8">
            <w:pPr>
              <w:cnfStyle w:val="000000000000" w:firstRow="0" w:lastRow="0" w:firstColumn="0" w:lastColumn="0" w:oddVBand="0" w:evenVBand="0" w:oddHBand="0" w:evenHBand="0" w:firstRowFirstColumn="0" w:firstRowLastColumn="0" w:lastRowFirstColumn="0" w:lastRowLastColumn="0"/>
            </w:pPr>
            <w:r>
              <w:t>Expected result</w:t>
            </w:r>
          </w:p>
        </w:tc>
      </w:tr>
      <w:tr w:rsidR="00FA4CBC" w:rsidRPr="00F4708F" w14:paraId="7B124EB8" w14:textId="77777777" w:rsidTr="008003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EA8935E" w14:textId="77777777" w:rsidR="00FA4CBC" w:rsidRPr="00F4708F" w:rsidRDefault="00FA4CBC" w:rsidP="008003E8">
            <w:r w:rsidRPr="00F4708F">
              <w:t>Associated user story</w:t>
            </w:r>
          </w:p>
        </w:tc>
        <w:tc>
          <w:tcPr>
            <w:tcW w:w="6830" w:type="dxa"/>
            <w:vAlign w:val="center"/>
          </w:tcPr>
          <w:p w14:paraId="542A6FDD" w14:textId="77777777" w:rsidR="00FA4CBC" w:rsidRPr="00F4708F" w:rsidRDefault="00FA4CBC" w:rsidP="008003E8">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0E82E163" w14:textId="77777777" w:rsidR="00B36D0E" w:rsidRPr="00F4708F" w:rsidRDefault="00B36D0E" w:rsidP="00B3459B"/>
    <w:tbl>
      <w:tblPr>
        <w:tblStyle w:val="Mellanmrktrutnt2-dekorfrg1"/>
        <w:tblW w:w="0" w:type="auto"/>
        <w:tblLook w:val="0480" w:firstRow="0" w:lastRow="0" w:firstColumn="1" w:lastColumn="0" w:noHBand="0" w:noVBand="1"/>
      </w:tblPr>
      <w:tblGrid>
        <w:gridCol w:w="2376"/>
        <w:gridCol w:w="6830"/>
      </w:tblGrid>
      <w:tr w:rsidR="00AD1F37" w:rsidRPr="00F4708F" w14:paraId="4F7A0FA4"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76833D1" w14:textId="77777777" w:rsidR="00AD1F37" w:rsidRPr="00F4708F" w:rsidRDefault="00AD1F37" w:rsidP="00D73AD3">
            <w:r w:rsidRPr="00F4708F">
              <w:t>What is tested</w:t>
            </w:r>
          </w:p>
        </w:tc>
        <w:tc>
          <w:tcPr>
            <w:tcW w:w="6830" w:type="dxa"/>
            <w:vAlign w:val="center"/>
          </w:tcPr>
          <w:p w14:paraId="43989432" w14:textId="71202CEF" w:rsidR="00AD1F37" w:rsidRPr="00F4708F" w:rsidRDefault="00AD1F37" w:rsidP="00D73AD3">
            <w:pPr>
              <w:cnfStyle w:val="000000100000" w:firstRow="0" w:lastRow="0" w:firstColumn="0" w:lastColumn="0" w:oddVBand="0" w:evenVBand="0" w:oddHBand="1" w:evenHBand="0" w:firstRowFirstColumn="0" w:firstRowLastColumn="0" w:lastRowFirstColumn="0" w:lastRowLastColumn="0"/>
            </w:pPr>
            <w:r w:rsidRPr="00F4708F">
              <w:t>Counting steps</w:t>
            </w:r>
          </w:p>
        </w:tc>
      </w:tr>
      <w:tr w:rsidR="00AD1F37" w:rsidRPr="00F4708F" w14:paraId="4A13DE2A"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18B6D960" w14:textId="77777777" w:rsidR="00AD1F37" w:rsidRPr="00F4708F" w:rsidRDefault="00AD1F37" w:rsidP="00D73AD3">
            <w:r w:rsidRPr="00F4708F">
              <w:t>How it is tested</w:t>
            </w:r>
          </w:p>
        </w:tc>
        <w:tc>
          <w:tcPr>
            <w:tcW w:w="6830" w:type="dxa"/>
            <w:vAlign w:val="center"/>
          </w:tcPr>
          <w:p w14:paraId="39BE06B3" w14:textId="2B010C1A" w:rsidR="00AD1F37" w:rsidRPr="00F4708F" w:rsidRDefault="00AD1F37" w:rsidP="00AD1F37">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the user will walk and manually count her steps, comparing them to those in the </w:t>
            </w:r>
            <w:proofErr w:type="spellStart"/>
            <w:r w:rsidRPr="00F4708F">
              <w:t>StepCounter</w:t>
            </w:r>
            <w:proofErr w:type="spellEnd"/>
            <w:r w:rsidRPr="00F4708F">
              <w:t>.</w:t>
            </w:r>
          </w:p>
        </w:tc>
      </w:tr>
      <w:tr w:rsidR="00AD1F37" w:rsidRPr="00F4708F" w14:paraId="29A5BAEF"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73EC2A0" w14:textId="77777777" w:rsidR="00AD1F37" w:rsidRPr="00F4708F" w:rsidRDefault="00AD1F37" w:rsidP="00D73AD3">
            <w:r w:rsidRPr="00F4708F">
              <w:t>Expected result</w:t>
            </w:r>
          </w:p>
        </w:tc>
        <w:tc>
          <w:tcPr>
            <w:tcW w:w="6830" w:type="dxa"/>
            <w:vAlign w:val="center"/>
          </w:tcPr>
          <w:p w14:paraId="3DBD7E5E" w14:textId="1BE13D80" w:rsidR="00AD1F37" w:rsidRPr="00F4708F" w:rsidRDefault="00AD1F37" w:rsidP="00AD1F37">
            <w:pPr>
              <w:cnfStyle w:val="000000100000" w:firstRow="0" w:lastRow="0" w:firstColumn="0" w:lastColumn="0" w:oddVBand="0" w:evenVBand="0" w:oddHBand="1" w:evenHBand="0" w:firstRowFirstColumn="0" w:firstRowLastColumn="0" w:lastRowFirstColumn="0" w:lastRowLastColumn="0"/>
            </w:pPr>
            <w:r w:rsidRPr="00F4708F">
              <w:t xml:space="preserve">The number of steps manually counted and those counted by the </w:t>
            </w:r>
            <w:proofErr w:type="spellStart"/>
            <w:r w:rsidRPr="00F4708F">
              <w:t>StepCounter</w:t>
            </w:r>
            <w:proofErr w:type="spellEnd"/>
            <w:r w:rsidRPr="00F4708F">
              <w:t xml:space="preserve"> should correlate.</w:t>
            </w:r>
          </w:p>
        </w:tc>
      </w:tr>
      <w:tr w:rsidR="00AD1F37" w:rsidRPr="00F4708F" w14:paraId="51CB1EEC"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5601340C" w14:textId="77777777" w:rsidR="00AD1F37" w:rsidRPr="00F4708F" w:rsidRDefault="00AD1F37" w:rsidP="00D73AD3">
            <w:r w:rsidRPr="00F4708F">
              <w:t>Actual result</w:t>
            </w:r>
          </w:p>
        </w:tc>
        <w:tc>
          <w:tcPr>
            <w:tcW w:w="6830" w:type="dxa"/>
            <w:vAlign w:val="center"/>
          </w:tcPr>
          <w:p w14:paraId="0736864E" w14:textId="6DABD1B9" w:rsidR="00AD1F37" w:rsidRPr="00F4708F" w:rsidRDefault="00313BF9"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AD1F37" w:rsidRPr="00F4708F" w14:paraId="240A4E70"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1CF0903" w14:textId="77777777" w:rsidR="00AD1F37" w:rsidRPr="00F4708F" w:rsidRDefault="00AD1F37" w:rsidP="00D73AD3">
            <w:r w:rsidRPr="00F4708F">
              <w:t>Associated user story</w:t>
            </w:r>
          </w:p>
        </w:tc>
        <w:tc>
          <w:tcPr>
            <w:tcW w:w="6830" w:type="dxa"/>
            <w:vAlign w:val="center"/>
          </w:tcPr>
          <w:p w14:paraId="3E998EDB" w14:textId="77777777" w:rsidR="00AD1F37" w:rsidRPr="00F4708F" w:rsidRDefault="00AD1F37" w:rsidP="00D73AD3">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20D78724" w14:textId="77777777" w:rsidR="00AD1F37" w:rsidRPr="00F4708F" w:rsidRDefault="00AD1F37" w:rsidP="00B3459B"/>
    <w:tbl>
      <w:tblPr>
        <w:tblStyle w:val="Mellanmrktrutnt2-dekorfrg1"/>
        <w:tblW w:w="0" w:type="auto"/>
        <w:tblLook w:val="0480" w:firstRow="0" w:lastRow="0" w:firstColumn="1" w:lastColumn="0" w:noHBand="0" w:noVBand="1"/>
      </w:tblPr>
      <w:tblGrid>
        <w:gridCol w:w="2376"/>
        <w:gridCol w:w="6830"/>
      </w:tblGrid>
      <w:tr w:rsidR="00EC542B" w:rsidRPr="00F4708F" w14:paraId="0A0C10EB"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D879BC8" w14:textId="77777777" w:rsidR="00EC542B" w:rsidRPr="00F4708F" w:rsidRDefault="00EC542B" w:rsidP="00D73AD3">
            <w:r w:rsidRPr="00F4708F">
              <w:t>What is tested</w:t>
            </w:r>
          </w:p>
        </w:tc>
        <w:tc>
          <w:tcPr>
            <w:tcW w:w="6830" w:type="dxa"/>
            <w:vAlign w:val="center"/>
          </w:tcPr>
          <w:p w14:paraId="36703773" w14:textId="0DD5CD81"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r w:rsidRPr="00F4708F">
              <w:t>Counting steps in sleep mode</w:t>
            </w:r>
          </w:p>
        </w:tc>
      </w:tr>
      <w:tr w:rsidR="00EC542B" w:rsidRPr="00F4708F" w14:paraId="1CD03F80"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0BF1CE8E" w14:textId="77777777" w:rsidR="00EC542B" w:rsidRPr="00F4708F" w:rsidRDefault="00EC542B" w:rsidP="00D73AD3">
            <w:r w:rsidRPr="00F4708F">
              <w:t>How it is tested</w:t>
            </w:r>
          </w:p>
        </w:tc>
        <w:tc>
          <w:tcPr>
            <w:tcW w:w="6830" w:type="dxa"/>
            <w:vAlign w:val="center"/>
          </w:tcPr>
          <w:p w14:paraId="568DE67D" w14:textId="292CF8C9" w:rsidR="00EC542B" w:rsidRPr="00F4708F" w:rsidRDefault="00EC542B" w:rsidP="00EC542B">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sleep mode will be engaged. The user will walk and manually count her steps, then waking up the application, comparing the counted steps to those in the </w:t>
            </w:r>
            <w:proofErr w:type="spellStart"/>
            <w:r w:rsidRPr="00F4708F">
              <w:t>StepCounter</w:t>
            </w:r>
            <w:proofErr w:type="spellEnd"/>
            <w:r w:rsidRPr="00F4708F">
              <w:t>.</w:t>
            </w:r>
          </w:p>
        </w:tc>
      </w:tr>
      <w:tr w:rsidR="00EC542B" w:rsidRPr="00F4708F" w14:paraId="6AEA0871"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C20CF2A" w14:textId="77777777" w:rsidR="00EC542B" w:rsidRPr="00F4708F" w:rsidRDefault="00EC542B" w:rsidP="00D73AD3">
            <w:r w:rsidRPr="00F4708F">
              <w:t>Expected result</w:t>
            </w:r>
          </w:p>
        </w:tc>
        <w:tc>
          <w:tcPr>
            <w:tcW w:w="6830" w:type="dxa"/>
            <w:vAlign w:val="center"/>
          </w:tcPr>
          <w:p w14:paraId="11B86AE8" w14:textId="77777777"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r w:rsidRPr="00F4708F">
              <w:t xml:space="preserve">The number of steps manually counted and those counted by the </w:t>
            </w:r>
            <w:proofErr w:type="spellStart"/>
            <w:r w:rsidRPr="00F4708F">
              <w:t>StepCounter</w:t>
            </w:r>
            <w:proofErr w:type="spellEnd"/>
            <w:r w:rsidRPr="00F4708F">
              <w:t xml:space="preserve"> should correlate.</w:t>
            </w:r>
          </w:p>
        </w:tc>
      </w:tr>
      <w:tr w:rsidR="00EC542B" w:rsidRPr="00F4708F" w14:paraId="3137D3E0"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2F52BFCD" w14:textId="77777777" w:rsidR="00EC542B" w:rsidRPr="00F4708F" w:rsidRDefault="00EC542B" w:rsidP="00D73AD3">
            <w:r w:rsidRPr="00F4708F">
              <w:t>Actual result</w:t>
            </w:r>
          </w:p>
        </w:tc>
        <w:tc>
          <w:tcPr>
            <w:tcW w:w="6830" w:type="dxa"/>
            <w:vAlign w:val="center"/>
          </w:tcPr>
          <w:p w14:paraId="1494F2EB" w14:textId="75471744" w:rsidR="00EC542B" w:rsidRPr="00F4708F" w:rsidRDefault="00B36D0E"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EC542B" w:rsidRPr="00F4708F" w14:paraId="23ABB89B"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BE7D234" w14:textId="77777777" w:rsidR="00EC542B" w:rsidRPr="00F4708F" w:rsidRDefault="00EC542B" w:rsidP="00D73AD3">
            <w:r w:rsidRPr="00F4708F">
              <w:t>Associated user story</w:t>
            </w:r>
          </w:p>
        </w:tc>
        <w:tc>
          <w:tcPr>
            <w:tcW w:w="6830" w:type="dxa"/>
            <w:vAlign w:val="center"/>
          </w:tcPr>
          <w:p w14:paraId="07780D87" w14:textId="77777777"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6895FFEA" w14:textId="77777777" w:rsidR="00EC542B" w:rsidRPr="00F4708F" w:rsidRDefault="00EC542B" w:rsidP="00B3459B"/>
    <w:tbl>
      <w:tblPr>
        <w:tblStyle w:val="Mellanmrktrutnt2-dekorfrg1"/>
        <w:tblW w:w="0" w:type="auto"/>
        <w:tblLook w:val="0480" w:firstRow="0" w:lastRow="0" w:firstColumn="1" w:lastColumn="0" w:noHBand="0" w:noVBand="1"/>
      </w:tblPr>
      <w:tblGrid>
        <w:gridCol w:w="2376"/>
        <w:gridCol w:w="6830"/>
      </w:tblGrid>
      <w:tr w:rsidR="00EC542B" w:rsidRPr="00F4708F" w14:paraId="40185878"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9638DFF" w14:textId="77777777" w:rsidR="00EC542B" w:rsidRPr="00F4708F" w:rsidRDefault="00EC542B" w:rsidP="00D73AD3">
            <w:r w:rsidRPr="00F4708F">
              <w:t>What is tested</w:t>
            </w:r>
          </w:p>
        </w:tc>
        <w:tc>
          <w:tcPr>
            <w:tcW w:w="6830" w:type="dxa"/>
            <w:vAlign w:val="center"/>
          </w:tcPr>
          <w:p w14:paraId="6B4B3AB6" w14:textId="096F13B1" w:rsidR="00EC542B" w:rsidRPr="00F4708F" w:rsidRDefault="00EC542B" w:rsidP="00EC542B">
            <w:pPr>
              <w:cnfStyle w:val="000000100000" w:firstRow="0" w:lastRow="0" w:firstColumn="0" w:lastColumn="0" w:oddVBand="0" w:evenVBand="0" w:oddHBand="1" w:evenHBand="0" w:firstRowFirstColumn="0" w:firstRowLastColumn="0" w:lastRowFirstColumn="0" w:lastRowLastColumn="0"/>
            </w:pPr>
            <w:r w:rsidRPr="00F4708F">
              <w:t>Counting steps when application is minimised</w:t>
            </w:r>
          </w:p>
        </w:tc>
      </w:tr>
      <w:tr w:rsidR="00EC542B" w:rsidRPr="00F4708F" w14:paraId="341C0F80"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0106D348" w14:textId="77777777" w:rsidR="00EC542B" w:rsidRPr="00F4708F" w:rsidRDefault="00EC542B" w:rsidP="00D73AD3">
            <w:r w:rsidRPr="00F4708F">
              <w:t>How it is tested</w:t>
            </w:r>
          </w:p>
        </w:tc>
        <w:tc>
          <w:tcPr>
            <w:tcW w:w="6830" w:type="dxa"/>
            <w:vAlign w:val="center"/>
          </w:tcPr>
          <w:p w14:paraId="7DE422E8" w14:textId="7E1F373C" w:rsidR="00EC542B" w:rsidRPr="00F4708F" w:rsidRDefault="00EC542B" w:rsidP="00EC542B">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the application will be minimised. The user will walk and manually count her steps, then opening the application, comparing the counted steps to those in the </w:t>
            </w:r>
            <w:proofErr w:type="spellStart"/>
            <w:r w:rsidRPr="00F4708F">
              <w:t>StepCounter</w:t>
            </w:r>
            <w:proofErr w:type="spellEnd"/>
            <w:r w:rsidRPr="00F4708F">
              <w:t>.</w:t>
            </w:r>
          </w:p>
        </w:tc>
      </w:tr>
      <w:tr w:rsidR="00EC542B" w:rsidRPr="00F4708F" w14:paraId="73C22885"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38B7233" w14:textId="77777777" w:rsidR="00EC542B" w:rsidRPr="00F4708F" w:rsidRDefault="00EC542B" w:rsidP="00D73AD3">
            <w:r w:rsidRPr="00F4708F">
              <w:t>Expected result</w:t>
            </w:r>
          </w:p>
        </w:tc>
        <w:tc>
          <w:tcPr>
            <w:tcW w:w="6830" w:type="dxa"/>
            <w:vAlign w:val="center"/>
          </w:tcPr>
          <w:p w14:paraId="07A8DA0F" w14:textId="77777777"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r w:rsidRPr="00F4708F">
              <w:t xml:space="preserve">The number of steps manually counted and those counted by the </w:t>
            </w:r>
            <w:proofErr w:type="spellStart"/>
            <w:r w:rsidRPr="00F4708F">
              <w:t>StepCounter</w:t>
            </w:r>
            <w:proofErr w:type="spellEnd"/>
            <w:r w:rsidRPr="00F4708F">
              <w:t xml:space="preserve"> should correlate.</w:t>
            </w:r>
          </w:p>
        </w:tc>
      </w:tr>
      <w:tr w:rsidR="00EC542B" w:rsidRPr="00F4708F" w14:paraId="6F7CE5C7"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7A99638F" w14:textId="77777777" w:rsidR="00EC542B" w:rsidRPr="00F4708F" w:rsidRDefault="00EC542B" w:rsidP="00D73AD3">
            <w:r w:rsidRPr="00F4708F">
              <w:t>Actual result</w:t>
            </w:r>
          </w:p>
        </w:tc>
        <w:tc>
          <w:tcPr>
            <w:tcW w:w="6830" w:type="dxa"/>
            <w:vAlign w:val="center"/>
          </w:tcPr>
          <w:p w14:paraId="698D5EDB" w14:textId="435480D1" w:rsidR="00EC542B" w:rsidRPr="00F4708F" w:rsidRDefault="00B36D0E"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EC542B" w:rsidRPr="00F4708F" w14:paraId="2BEFBEA4"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E4015AB" w14:textId="77777777" w:rsidR="00EC542B" w:rsidRPr="00F4708F" w:rsidRDefault="00EC542B" w:rsidP="00D73AD3">
            <w:r w:rsidRPr="00F4708F">
              <w:t>Associated user story</w:t>
            </w:r>
          </w:p>
        </w:tc>
        <w:tc>
          <w:tcPr>
            <w:tcW w:w="6830" w:type="dxa"/>
            <w:vAlign w:val="center"/>
          </w:tcPr>
          <w:p w14:paraId="5B8C2EE4" w14:textId="77777777"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4B3E2022" w14:textId="77777777" w:rsidR="00EC542B" w:rsidRDefault="00EC542B" w:rsidP="00B3459B"/>
    <w:tbl>
      <w:tblPr>
        <w:tblStyle w:val="Mellanmrktrutnt2-dekorfrg1"/>
        <w:tblW w:w="0" w:type="auto"/>
        <w:tblLook w:val="0480" w:firstRow="0" w:lastRow="0" w:firstColumn="1" w:lastColumn="0" w:noHBand="0" w:noVBand="1"/>
      </w:tblPr>
      <w:tblGrid>
        <w:gridCol w:w="2376"/>
        <w:gridCol w:w="6830"/>
      </w:tblGrid>
      <w:tr w:rsidR="00002486" w:rsidRPr="00F4708F" w14:paraId="4A4183C7"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6F6B978" w14:textId="77777777" w:rsidR="00002486" w:rsidRPr="00F4708F" w:rsidRDefault="00002486" w:rsidP="0090442C">
            <w:r w:rsidRPr="00F4708F">
              <w:t>What is tested</w:t>
            </w:r>
          </w:p>
        </w:tc>
        <w:tc>
          <w:tcPr>
            <w:tcW w:w="6830" w:type="dxa"/>
            <w:vAlign w:val="center"/>
          </w:tcPr>
          <w:p w14:paraId="6235EFE8" w14:textId="4F2E23BF" w:rsidR="00002486" w:rsidRPr="00F4708F" w:rsidRDefault="00002486" w:rsidP="0090442C">
            <w:pPr>
              <w:cnfStyle w:val="000000100000" w:firstRow="0" w:lastRow="0" w:firstColumn="0" w:lastColumn="0" w:oddVBand="0" w:evenVBand="0" w:oddHBand="1" w:evenHBand="0" w:firstRowFirstColumn="0" w:firstRowLastColumn="0" w:lastRowFirstColumn="0" w:lastRowLastColumn="0"/>
            </w:pPr>
            <w:r>
              <w:t xml:space="preserve">Counted steps saved if </w:t>
            </w:r>
            <w:proofErr w:type="spellStart"/>
            <w:r>
              <w:t>StepCounter</w:t>
            </w:r>
            <w:proofErr w:type="spellEnd"/>
            <w:r>
              <w:t xml:space="preserve"> deactivated</w:t>
            </w:r>
          </w:p>
        </w:tc>
      </w:tr>
      <w:tr w:rsidR="00002486" w:rsidRPr="00F4708F" w14:paraId="4F9BABB2"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4E6943BB" w14:textId="77777777" w:rsidR="00002486" w:rsidRPr="00F4708F" w:rsidRDefault="00002486" w:rsidP="0090442C">
            <w:r w:rsidRPr="00F4708F">
              <w:t>How it is tested</w:t>
            </w:r>
          </w:p>
        </w:tc>
        <w:tc>
          <w:tcPr>
            <w:tcW w:w="6830" w:type="dxa"/>
            <w:vAlign w:val="center"/>
          </w:tcPr>
          <w:p w14:paraId="37583FFD" w14:textId="60608CAC" w:rsidR="00002486" w:rsidRPr="00F4708F" w:rsidRDefault="00002486" w:rsidP="00002486">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w:t>
            </w:r>
            <w:r>
              <w:t xml:space="preserve">the user will walk. The number of steps will be controlled, </w:t>
            </w:r>
            <w:proofErr w:type="gramStart"/>
            <w:r>
              <w:t>then</w:t>
            </w:r>
            <w:proofErr w:type="gramEnd"/>
            <w:r>
              <w:t xml:space="preserve"> the </w:t>
            </w:r>
            <w:proofErr w:type="spellStart"/>
            <w:r>
              <w:t>StepCounter</w:t>
            </w:r>
            <w:proofErr w:type="spellEnd"/>
            <w:r>
              <w:t xml:space="preserve"> will be deactivated, then activated again.</w:t>
            </w:r>
          </w:p>
        </w:tc>
      </w:tr>
      <w:tr w:rsidR="00002486" w:rsidRPr="00F4708F" w14:paraId="486A2ABC"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2169CE3" w14:textId="77777777" w:rsidR="00002486" w:rsidRPr="00F4708F" w:rsidRDefault="00002486" w:rsidP="0090442C">
            <w:r w:rsidRPr="00F4708F">
              <w:t>Expected result</w:t>
            </w:r>
          </w:p>
        </w:tc>
        <w:tc>
          <w:tcPr>
            <w:tcW w:w="6830" w:type="dxa"/>
            <w:vAlign w:val="center"/>
          </w:tcPr>
          <w:p w14:paraId="588D8668" w14:textId="1FA5D8CE" w:rsidR="00002486" w:rsidRPr="00F4708F" w:rsidRDefault="00002486" w:rsidP="00002486">
            <w:pPr>
              <w:cnfStyle w:val="000000100000" w:firstRow="0" w:lastRow="0" w:firstColumn="0" w:lastColumn="0" w:oddVBand="0" w:evenVBand="0" w:oddHBand="1" w:evenHBand="0" w:firstRowFirstColumn="0" w:firstRowLastColumn="0" w:lastRowFirstColumn="0" w:lastRowLastColumn="0"/>
            </w:pPr>
            <w:r w:rsidRPr="00F4708F">
              <w:t>The number of steps</w:t>
            </w:r>
            <w:r>
              <w:t xml:space="preserve"> in the </w:t>
            </w:r>
            <w:proofErr w:type="spellStart"/>
            <w:r>
              <w:t>StepCounter</w:t>
            </w:r>
            <w:proofErr w:type="spellEnd"/>
            <w:r>
              <w:t xml:space="preserve"> should still show on the calorie counter progress window.</w:t>
            </w:r>
          </w:p>
        </w:tc>
      </w:tr>
      <w:tr w:rsidR="00002486" w:rsidRPr="00F4708F" w14:paraId="469BDB31"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2BF637CE" w14:textId="77777777" w:rsidR="00002486" w:rsidRPr="00F4708F" w:rsidRDefault="00002486" w:rsidP="0090442C">
            <w:r w:rsidRPr="00F4708F">
              <w:t>Actual result</w:t>
            </w:r>
          </w:p>
        </w:tc>
        <w:tc>
          <w:tcPr>
            <w:tcW w:w="6830" w:type="dxa"/>
            <w:vAlign w:val="center"/>
          </w:tcPr>
          <w:p w14:paraId="1FC79495" w14:textId="13987AB3" w:rsidR="00002486" w:rsidRPr="00F4708F" w:rsidRDefault="008003E8" w:rsidP="0090442C">
            <w:pPr>
              <w:cnfStyle w:val="000000000000" w:firstRow="0" w:lastRow="0" w:firstColumn="0" w:lastColumn="0" w:oddVBand="0" w:evenVBand="0" w:oddHBand="0" w:evenHBand="0" w:firstRowFirstColumn="0" w:firstRowLastColumn="0" w:lastRowFirstColumn="0" w:lastRowLastColumn="0"/>
            </w:pPr>
            <w:r>
              <w:t>Expected result</w:t>
            </w:r>
          </w:p>
        </w:tc>
      </w:tr>
      <w:tr w:rsidR="00002486" w:rsidRPr="00F4708F" w14:paraId="4293EA3F"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5C93620" w14:textId="77777777" w:rsidR="00002486" w:rsidRPr="00F4708F" w:rsidRDefault="00002486" w:rsidP="0090442C">
            <w:r w:rsidRPr="00F4708F">
              <w:t>Associated user story</w:t>
            </w:r>
          </w:p>
        </w:tc>
        <w:tc>
          <w:tcPr>
            <w:tcW w:w="6830" w:type="dxa"/>
            <w:vAlign w:val="center"/>
          </w:tcPr>
          <w:p w14:paraId="232E4EDB" w14:textId="77777777" w:rsidR="00002486" w:rsidRPr="00F4708F" w:rsidRDefault="00002486" w:rsidP="0090442C">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612D6E8B" w14:textId="77777777" w:rsidR="00002486" w:rsidRPr="00F4708F" w:rsidRDefault="00002486" w:rsidP="00B3459B"/>
    <w:tbl>
      <w:tblPr>
        <w:tblStyle w:val="Mellanmrktrutnt2-dekorfrg1"/>
        <w:tblW w:w="0" w:type="auto"/>
        <w:tblLook w:val="0480" w:firstRow="0" w:lastRow="0" w:firstColumn="1" w:lastColumn="0" w:noHBand="0" w:noVBand="1"/>
      </w:tblPr>
      <w:tblGrid>
        <w:gridCol w:w="2376"/>
        <w:gridCol w:w="6830"/>
      </w:tblGrid>
      <w:tr w:rsidR="00AD1F37" w:rsidRPr="00F4708F" w14:paraId="09EC64E3"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71AA5AC" w14:textId="77777777" w:rsidR="00AD1F37" w:rsidRPr="00F4708F" w:rsidRDefault="00AD1F37" w:rsidP="00D73AD3">
            <w:r w:rsidRPr="00F4708F">
              <w:t>What is tested</w:t>
            </w:r>
          </w:p>
        </w:tc>
        <w:tc>
          <w:tcPr>
            <w:tcW w:w="6830" w:type="dxa"/>
            <w:vAlign w:val="center"/>
          </w:tcPr>
          <w:p w14:paraId="24527201" w14:textId="0CCF93FE" w:rsidR="00AD1F37" w:rsidRPr="00F4708F" w:rsidRDefault="00AD1F37" w:rsidP="00D73AD3">
            <w:pPr>
              <w:cnfStyle w:val="000000100000" w:firstRow="0" w:lastRow="0" w:firstColumn="0" w:lastColumn="0" w:oddVBand="0" w:evenVBand="0" w:oddHBand="1" w:evenHBand="0" w:firstRowFirstColumn="0" w:firstRowLastColumn="0" w:lastRowFirstColumn="0" w:lastRowLastColumn="0"/>
            </w:pPr>
            <w:r w:rsidRPr="00F4708F">
              <w:t>Stop counting steps</w:t>
            </w:r>
          </w:p>
        </w:tc>
      </w:tr>
      <w:tr w:rsidR="00AD1F37" w:rsidRPr="00F4708F" w14:paraId="4975B038"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4CE707BE" w14:textId="77777777" w:rsidR="00AD1F37" w:rsidRPr="00F4708F" w:rsidRDefault="00AD1F37" w:rsidP="00D73AD3">
            <w:r w:rsidRPr="00F4708F">
              <w:t>How it is tested</w:t>
            </w:r>
          </w:p>
        </w:tc>
        <w:tc>
          <w:tcPr>
            <w:tcW w:w="6830" w:type="dxa"/>
            <w:vAlign w:val="center"/>
          </w:tcPr>
          <w:p w14:paraId="5620F577" w14:textId="4591EBE8" w:rsidR="00AD1F37" w:rsidRPr="00F4708F" w:rsidRDefault="00AD1F37" w:rsidP="00AD1F37">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the user will walk, </w:t>
            </w:r>
            <w:proofErr w:type="gramStart"/>
            <w:r w:rsidRPr="00F4708F">
              <w:t>then</w:t>
            </w:r>
            <w:proofErr w:type="gramEnd"/>
            <w:r w:rsidRPr="00F4708F">
              <w:t xml:space="preserve"> deactivate the </w:t>
            </w:r>
            <w:proofErr w:type="spellStart"/>
            <w:r w:rsidRPr="00F4708F">
              <w:t>StepCounter</w:t>
            </w:r>
            <w:proofErr w:type="spellEnd"/>
            <w:r w:rsidRPr="00F4708F">
              <w:t>.</w:t>
            </w:r>
          </w:p>
        </w:tc>
      </w:tr>
      <w:tr w:rsidR="00AD1F37" w:rsidRPr="00F4708F" w14:paraId="34765C5C"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2F633F4" w14:textId="77777777" w:rsidR="00AD1F37" w:rsidRPr="00F4708F" w:rsidRDefault="00AD1F37" w:rsidP="00D73AD3">
            <w:r w:rsidRPr="00F4708F">
              <w:t>Expected result</w:t>
            </w:r>
          </w:p>
        </w:tc>
        <w:tc>
          <w:tcPr>
            <w:tcW w:w="6830" w:type="dxa"/>
            <w:vAlign w:val="center"/>
          </w:tcPr>
          <w:p w14:paraId="7A33E8C9" w14:textId="623A088D" w:rsidR="00AD1F37" w:rsidRPr="00F4708F" w:rsidRDefault="00AD1F37" w:rsidP="00D73AD3">
            <w:pPr>
              <w:cnfStyle w:val="000000100000" w:firstRow="0" w:lastRow="0" w:firstColumn="0" w:lastColumn="0" w:oddVBand="0" w:evenVBand="0" w:oddHBand="1"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should stop counting when being turned off.</w:t>
            </w:r>
          </w:p>
        </w:tc>
      </w:tr>
      <w:tr w:rsidR="00AD1F37" w:rsidRPr="00F4708F" w14:paraId="1B702E19"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3BC1FA48" w14:textId="77777777" w:rsidR="00AD1F37" w:rsidRPr="00F4708F" w:rsidRDefault="00AD1F37" w:rsidP="00D73AD3">
            <w:r w:rsidRPr="00F4708F">
              <w:t>Actual result</w:t>
            </w:r>
          </w:p>
        </w:tc>
        <w:tc>
          <w:tcPr>
            <w:tcW w:w="6830" w:type="dxa"/>
            <w:vAlign w:val="center"/>
          </w:tcPr>
          <w:p w14:paraId="1BAB733A" w14:textId="1BDEA82C" w:rsidR="00AD1F37" w:rsidRPr="00F4708F" w:rsidRDefault="00B36D0E"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AD1F37" w:rsidRPr="00F4708F" w14:paraId="24F3E033"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1A8EB46" w14:textId="77777777" w:rsidR="00AD1F37" w:rsidRPr="00F4708F" w:rsidRDefault="00AD1F37" w:rsidP="00D73AD3">
            <w:r w:rsidRPr="00F4708F">
              <w:t>Associated user story</w:t>
            </w:r>
          </w:p>
        </w:tc>
        <w:tc>
          <w:tcPr>
            <w:tcW w:w="6830" w:type="dxa"/>
            <w:vAlign w:val="center"/>
          </w:tcPr>
          <w:p w14:paraId="2856CC99" w14:textId="77777777" w:rsidR="00AD1F37" w:rsidRPr="00F4708F" w:rsidRDefault="00AD1F37" w:rsidP="00D73AD3">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72963275" w14:textId="77777777" w:rsidR="00AD1F37" w:rsidRPr="00F4708F" w:rsidRDefault="00AD1F37" w:rsidP="00B3459B"/>
    <w:tbl>
      <w:tblPr>
        <w:tblStyle w:val="Mellanmrktrutnt2-dekorfrg1"/>
        <w:tblW w:w="0" w:type="auto"/>
        <w:tblLook w:val="0480" w:firstRow="0" w:lastRow="0" w:firstColumn="1" w:lastColumn="0" w:noHBand="0" w:noVBand="1"/>
      </w:tblPr>
      <w:tblGrid>
        <w:gridCol w:w="2376"/>
        <w:gridCol w:w="6830"/>
      </w:tblGrid>
      <w:tr w:rsidR="00EC542B" w:rsidRPr="00F4708F" w14:paraId="4DC322AC"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35A947F" w14:textId="77777777" w:rsidR="00EC542B" w:rsidRPr="00F4708F" w:rsidRDefault="00EC542B" w:rsidP="00D73AD3">
            <w:r w:rsidRPr="00F4708F">
              <w:t>What is tested</w:t>
            </w:r>
          </w:p>
        </w:tc>
        <w:tc>
          <w:tcPr>
            <w:tcW w:w="6830" w:type="dxa"/>
            <w:vAlign w:val="center"/>
          </w:tcPr>
          <w:p w14:paraId="34FFA0A8" w14:textId="67734D1A"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r w:rsidRPr="00F4708F">
              <w:t xml:space="preserve">Not saving counted steps when exiting </w:t>
            </w:r>
            <w:r w:rsidR="00923E30" w:rsidRPr="00F4708F">
              <w:t>application</w:t>
            </w:r>
          </w:p>
        </w:tc>
      </w:tr>
      <w:tr w:rsidR="00EC542B" w:rsidRPr="00F4708F" w14:paraId="1676AA9B"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521611ED" w14:textId="77777777" w:rsidR="00EC542B" w:rsidRPr="00F4708F" w:rsidRDefault="00EC542B" w:rsidP="00D73AD3">
            <w:r w:rsidRPr="00F4708F">
              <w:t>How it is tested</w:t>
            </w:r>
          </w:p>
        </w:tc>
        <w:tc>
          <w:tcPr>
            <w:tcW w:w="6830" w:type="dxa"/>
            <w:vAlign w:val="center"/>
          </w:tcPr>
          <w:p w14:paraId="33BA8B16" w14:textId="5406B08D" w:rsidR="00EC542B" w:rsidRPr="00F4708F" w:rsidRDefault="00EC542B" w:rsidP="00EC542B">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the user will walk, then the application will be exited, and then opened again</w:t>
            </w:r>
            <w:r w:rsidR="00923E30" w:rsidRPr="00F4708F">
              <w:t>.</w:t>
            </w:r>
          </w:p>
        </w:tc>
      </w:tr>
      <w:tr w:rsidR="00EC542B" w:rsidRPr="00F4708F" w14:paraId="4CC7FB5F"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17BA717" w14:textId="77777777" w:rsidR="00EC542B" w:rsidRPr="00F4708F" w:rsidRDefault="00EC542B" w:rsidP="00D73AD3">
            <w:r w:rsidRPr="00F4708F">
              <w:t>Expected result</w:t>
            </w:r>
          </w:p>
        </w:tc>
        <w:tc>
          <w:tcPr>
            <w:tcW w:w="6830" w:type="dxa"/>
            <w:vAlign w:val="center"/>
          </w:tcPr>
          <w:p w14:paraId="5FC612B1" w14:textId="592E98C6"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r w:rsidRPr="00F4708F">
              <w:t>The</w:t>
            </w:r>
            <w:r w:rsidR="00F4708F">
              <w:t xml:space="preserve"> </w:t>
            </w:r>
            <w:proofErr w:type="spellStart"/>
            <w:r w:rsidR="00F4708F">
              <w:t>StepCounter</w:t>
            </w:r>
            <w:proofErr w:type="spellEnd"/>
            <w:r w:rsidR="00F4708F">
              <w:t xml:space="preserve"> should be restarted</w:t>
            </w:r>
            <w:r w:rsidRPr="00F4708F">
              <w:t xml:space="preserve"> from 0</w:t>
            </w:r>
            <w:r w:rsidR="00923E30" w:rsidRPr="00F4708F">
              <w:t>.</w:t>
            </w:r>
          </w:p>
        </w:tc>
      </w:tr>
      <w:tr w:rsidR="00EC542B" w:rsidRPr="00F4708F" w14:paraId="273CFCF1"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2F035B02" w14:textId="77777777" w:rsidR="00EC542B" w:rsidRPr="00F4708F" w:rsidRDefault="00EC542B" w:rsidP="00D73AD3">
            <w:r w:rsidRPr="00F4708F">
              <w:t>Actual result</w:t>
            </w:r>
          </w:p>
        </w:tc>
        <w:tc>
          <w:tcPr>
            <w:tcW w:w="6830" w:type="dxa"/>
            <w:vAlign w:val="center"/>
          </w:tcPr>
          <w:p w14:paraId="2EC719FE" w14:textId="47E65615" w:rsidR="00EC542B" w:rsidRPr="00F4708F" w:rsidRDefault="00B36D0E"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EC542B" w:rsidRPr="00F4708F" w14:paraId="33FD224D"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AD6EF50" w14:textId="77777777" w:rsidR="00EC542B" w:rsidRPr="00F4708F" w:rsidRDefault="00EC542B" w:rsidP="00D73AD3">
            <w:r w:rsidRPr="00F4708F">
              <w:t>Associated user story</w:t>
            </w:r>
          </w:p>
        </w:tc>
        <w:tc>
          <w:tcPr>
            <w:tcW w:w="6830" w:type="dxa"/>
            <w:vAlign w:val="center"/>
          </w:tcPr>
          <w:p w14:paraId="42A7A1F6" w14:textId="77777777" w:rsidR="00EC542B" w:rsidRPr="00F4708F" w:rsidRDefault="00EC542B" w:rsidP="00D73AD3">
            <w:pPr>
              <w:cnfStyle w:val="000000100000" w:firstRow="0" w:lastRow="0" w:firstColumn="0" w:lastColumn="0" w:oddVBand="0" w:evenVBand="0" w:oddHBand="1" w:evenHBand="0" w:firstRowFirstColumn="0" w:firstRowLastColumn="0" w:lastRowFirstColumn="0" w:lastRowLastColumn="0"/>
            </w:pPr>
            <w:r w:rsidRPr="00F4708F">
              <w:t>As a user, I want to se how many steps I have taken</w:t>
            </w:r>
            <w:r w:rsidRPr="00F4708F">
              <w:rPr>
                <w:vertAlign w:val="superscript"/>
              </w:rPr>
              <w:t>25</w:t>
            </w:r>
          </w:p>
        </w:tc>
      </w:tr>
    </w:tbl>
    <w:p w14:paraId="1A686E42" w14:textId="77777777" w:rsidR="00EC542B" w:rsidRPr="00F4708F" w:rsidRDefault="00EC542B" w:rsidP="00B3459B"/>
    <w:tbl>
      <w:tblPr>
        <w:tblStyle w:val="Mellanmrktrutnt2-dekorfrg1"/>
        <w:tblW w:w="0" w:type="auto"/>
        <w:tblLook w:val="0480" w:firstRow="0" w:lastRow="0" w:firstColumn="1" w:lastColumn="0" w:noHBand="0" w:noVBand="1"/>
      </w:tblPr>
      <w:tblGrid>
        <w:gridCol w:w="2376"/>
        <w:gridCol w:w="6830"/>
      </w:tblGrid>
      <w:tr w:rsidR="00D73AD3" w:rsidRPr="00F4708F" w14:paraId="0D66DEDF"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C27B33C" w14:textId="77777777" w:rsidR="00D73AD3" w:rsidRPr="00F4708F" w:rsidRDefault="00D73AD3" w:rsidP="00D73AD3">
            <w:r w:rsidRPr="00F4708F">
              <w:t>What is tested</w:t>
            </w:r>
          </w:p>
        </w:tc>
        <w:tc>
          <w:tcPr>
            <w:tcW w:w="6830" w:type="dxa"/>
            <w:vAlign w:val="center"/>
          </w:tcPr>
          <w:p w14:paraId="1A140740" w14:textId="73969D9C"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r w:rsidRPr="00F4708F">
              <w:t>Calorie counting window</w:t>
            </w:r>
          </w:p>
        </w:tc>
      </w:tr>
      <w:tr w:rsidR="00D73AD3" w:rsidRPr="00F4708F" w14:paraId="62D4F0F8"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3E80C277" w14:textId="77777777" w:rsidR="00D73AD3" w:rsidRPr="00F4708F" w:rsidRDefault="00D73AD3" w:rsidP="00D73AD3">
            <w:r w:rsidRPr="00F4708F">
              <w:t>How it is tested</w:t>
            </w:r>
          </w:p>
        </w:tc>
        <w:tc>
          <w:tcPr>
            <w:tcW w:w="6830" w:type="dxa"/>
            <w:vAlign w:val="center"/>
          </w:tcPr>
          <w:p w14:paraId="6CB12492" w14:textId="648EC41E" w:rsidR="00D73AD3" w:rsidRPr="00F4708F" w:rsidRDefault="00D73AD3" w:rsidP="00D73AD3">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gramStart"/>
            <w:r w:rsidRPr="00F4708F">
              <w:t>calorie counting</w:t>
            </w:r>
            <w:proofErr w:type="gramEnd"/>
            <w:r w:rsidRPr="00F4708F">
              <w:t xml:space="preserve"> window is clicked in the menu</w:t>
            </w:r>
            <w:r w:rsidR="00923E30" w:rsidRPr="00F4708F">
              <w:t>.</w:t>
            </w:r>
          </w:p>
        </w:tc>
      </w:tr>
      <w:tr w:rsidR="00D73AD3" w:rsidRPr="00F4708F" w14:paraId="4E976E09"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E2D44B8" w14:textId="77777777" w:rsidR="00D73AD3" w:rsidRPr="00F4708F" w:rsidRDefault="00D73AD3" w:rsidP="00D73AD3">
            <w:r w:rsidRPr="00F4708F">
              <w:t>Expected result</w:t>
            </w:r>
          </w:p>
        </w:tc>
        <w:tc>
          <w:tcPr>
            <w:tcW w:w="6830" w:type="dxa"/>
            <w:vAlign w:val="center"/>
          </w:tcPr>
          <w:p w14:paraId="49B20C87" w14:textId="0F26F4EC"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r w:rsidRPr="00F4708F">
              <w:t>The wanted window should show up</w:t>
            </w:r>
            <w:r w:rsidR="00923E30" w:rsidRPr="00F4708F">
              <w:t>.</w:t>
            </w:r>
          </w:p>
        </w:tc>
      </w:tr>
      <w:tr w:rsidR="00D73AD3" w:rsidRPr="00F4708F" w14:paraId="5445184F"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226524B1" w14:textId="77777777" w:rsidR="00D73AD3" w:rsidRPr="00F4708F" w:rsidRDefault="00D73AD3" w:rsidP="00D73AD3">
            <w:r w:rsidRPr="00F4708F">
              <w:t>Actual result</w:t>
            </w:r>
          </w:p>
        </w:tc>
        <w:tc>
          <w:tcPr>
            <w:tcW w:w="6830" w:type="dxa"/>
            <w:vAlign w:val="center"/>
          </w:tcPr>
          <w:p w14:paraId="1D3D507A" w14:textId="5BA7DAD3" w:rsidR="00D73AD3" w:rsidRPr="00F4708F" w:rsidRDefault="008003E8"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D73AD3" w:rsidRPr="00F4708F" w14:paraId="7DFF7A8C"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B77E74D" w14:textId="77777777" w:rsidR="00D73AD3" w:rsidRPr="00F4708F" w:rsidRDefault="00D73AD3" w:rsidP="00D73AD3">
            <w:r w:rsidRPr="00F4708F">
              <w:t>Associated user story</w:t>
            </w:r>
          </w:p>
        </w:tc>
        <w:tc>
          <w:tcPr>
            <w:tcW w:w="6830" w:type="dxa"/>
            <w:vAlign w:val="center"/>
          </w:tcPr>
          <w:p w14:paraId="61F13808" w14:textId="50020934"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r w:rsidRPr="00F4708F">
              <w:t>As a user, I want to be able to see when I have burnt enough calories walking, to drink either a glass of wine, beer, shot, or cider</w:t>
            </w:r>
            <w:r w:rsidRPr="00F4708F">
              <w:rPr>
                <w:vertAlign w:val="superscript"/>
              </w:rPr>
              <w:t>26</w:t>
            </w:r>
          </w:p>
        </w:tc>
      </w:tr>
    </w:tbl>
    <w:p w14:paraId="58CAEE60" w14:textId="77777777" w:rsidR="00D73AD3" w:rsidRPr="00F4708F" w:rsidRDefault="00D73AD3" w:rsidP="00B3459B"/>
    <w:tbl>
      <w:tblPr>
        <w:tblStyle w:val="Mellanmrktrutnt2-dekorfrg1"/>
        <w:tblW w:w="0" w:type="auto"/>
        <w:tblLook w:val="0480" w:firstRow="0" w:lastRow="0" w:firstColumn="1" w:lastColumn="0" w:noHBand="0" w:noVBand="1"/>
      </w:tblPr>
      <w:tblGrid>
        <w:gridCol w:w="2376"/>
        <w:gridCol w:w="6830"/>
      </w:tblGrid>
      <w:tr w:rsidR="00D73AD3" w:rsidRPr="00F4708F" w14:paraId="7A01CFD3"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066DC7C" w14:textId="77777777" w:rsidR="00D73AD3" w:rsidRPr="00F4708F" w:rsidRDefault="00D73AD3" w:rsidP="00D73AD3">
            <w:r w:rsidRPr="00F4708F">
              <w:t>What is tested</w:t>
            </w:r>
          </w:p>
        </w:tc>
        <w:tc>
          <w:tcPr>
            <w:tcW w:w="6830" w:type="dxa"/>
            <w:vAlign w:val="center"/>
          </w:tcPr>
          <w:p w14:paraId="35257B8E" w14:textId="0CB09921"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r w:rsidRPr="00F4708F">
              <w:t>Calorie counting progress bars existing</w:t>
            </w:r>
          </w:p>
        </w:tc>
      </w:tr>
      <w:tr w:rsidR="00D73AD3" w:rsidRPr="00F4708F" w14:paraId="6E85B3D9"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328EB84E" w14:textId="77777777" w:rsidR="00D73AD3" w:rsidRPr="00F4708F" w:rsidRDefault="00D73AD3" w:rsidP="00D73AD3">
            <w:r w:rsidRPr="00F4708F">
              <w:t>How it is tested</w:t>
            </w:r>
          </w:p>
        </w:tc>
        <w:tc>
          <w:tcPr>
            <w:tcW w:w="6830" w:type="dxa"/>
            <w:vAlign w:val="center"/>
          </w:tcPr>
          <w:p w14:paraId="28415C7B" w14:textId="3D660DAA" w:rsidR="00D73AD3" w:rsidRPr="00F4708F" w:rsidRDefault="00D73AD3" w:rsidP="00D73AD3">
            <w:pPr>
              <w:cnfStyle w:val="000000000000" w:firstRow="0" w:lastRow="0" w:firstColumn="0" w:lastColumn="0" w:oddVBand="0" w:evenVBand="0" w:oddHBand="0" w:evenHBand="0" w:firstRowFirstColumn="0" w:firstRowLastColumn="0" w:lastRowFirstColumn="0" w:lastRowLastColumn="0"/>
            </w:pPr>
            <w:r w:rsidRPr="00F4708F">
              <w:t>Visual control of calorie counting window</w:t>
            </w:r>
            <w:r w:rsidR="00923E30" w:rsidRPr="00F4708F">
              <w:t>.</w:t>
            </w:r>
          </w:p>
        </w:tc>
      </w:tr>
      <w:tr w:rsidR="00D73AD3" w:rsidRPr="00F4708F" w14:paraId="68988043"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A516B85" w14:textId="77777777" w:rsidR="00D73AD3" w:rsidRPr="00F4708F" w:rsidRDefault="00D73AD3" w:rsidP="00D73AD3">
            <w:r w:rsidRPr="00F4708F">
              <w:t>Expected result</w:t>
            </w:r>
          </w:p>
        </w:tc>
        <w:tc>
          <w:tcPr>
            <w:tcW w:w="6830" w:type="dxa"/>
            <w:vAlign w:val="center"/>
          </w:tcPr>
          <w:p w14:paraId="40967F25" w14:textId="67A4EEB2"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r w:rsidRPr="00F4708F">
              <w:t>Progress bars for wine, beer, shots, water and cider should show in the windows</w:t>
            </w:r>
            <w:r w:rsidR="00923E30" w:rsidRPr="00F4708F">
              <w:t>.</w:t>
            </w:r>
          </w:p>
        </w:tc>
      </w:tr>
      <w:tr w:rsidR="00D73AD3" w:rsidRPr="00F4708F" w14:paraId="5E129F4F"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3D7D71AB" w14:textId="77777777" w:rsidR="00D73AD3" w:rsidRPr="00F4708F" w:rsidRDefault="00D73AD3" w:rsidP="00D73AD3">
            <w:r w:rsidRPr="00F4708F">
              <w:t>Actual result</w:t>
            </w:r>
          </w:p>
        </w:tc>
        <w:tc>
          <w:tcPr>
            <w:tcW w:w="6830" w:type="dxa"/>
            <w:vAlign w:val="center"/>
          </w:tcPr>
          <w:p w14:paraId="107E731B" w14:textId="5182BA86" w:rsidR="00D73AD3" w:rsidRPr="00F4708F" w:rsidRDefault="008003E8"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D73AD3" w:rsidRPr="00F4708F" w14:paraId="2292C4DA"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CD954B7" w14:textId="77777777" w:rsidR="00D73AD3" w:rsidRPr="00F4708F" w:rsidRDefault="00D73AD3" w:rsidP="00D73AD3">
            <w:r w:rsidRPr="00F4708F">
              <w:t>Associated user story</w:t>
            </w:r>
          </w:p>
        </w:tc>
        <w:tc>
          <w:tcPr>
            <w:tcW w:w="6830" w:type="dxa"/>
            <w:vAlign w:val="center"/>
          </w:tcPr>
          <w:p w14:paraId="0893A0F6" w14:textId="77777777"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r w:rsidRPr="00F4708F">
              <w:t>As a user, I want to be able to see when I have burnt enough calories walking, to drink either a glass of wine, beer, shot, or cider</w:t>
            </w:r>
            <w:r w:rsidRPr="00F4708F">
              <w:rPr>
                <w:vertAlign w:val="superscript"/>
              </w:rPr>
              <w:t>26</w:t>
            </w:r>
          </w:p>
        </w:tc>
      </w:tr>
    </w:tbl>
    <w:p w14:paraId="11BBE5AD" w14:textId="77777777" w:rsidR="00D73AD3" w:rsidRPr="00F4708F" w:rsidRDefault="00D73AD3" w:rsidP="00B3459B"/>
    <w:tbl>
      <w:tblPr>
        <w:tblStyle w:val="Mellanmrktrutnt2-dekorfrg1"/>
        <w:tblW w:w="0" w:type="auto"/>
        <w:tblLook w:val="0480" w:firstRow="0" w:lastRow="0" w:firstColumn="1" w:lastColumn="0" w:noHBand="0" w:noVBand="1"/>
      </w:tblPr>
      <w:tblGrid>
        <w:gridCol w:w="2376"/>
        <w:gridCol w:w="6830"/>
      </w:tblGrid>
      <w:tr w:rsidR="00D73AD3" w:rsidRPr="00F4708F" w14:paraId="510FAA98"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5854EF7" w14:textId="77777777" w:rsidR="00D73AD3" w:rsidRPr="00F4708F" w:rsidRDefault="00D73AD3" w:rsidP="00D73AD3">
            <w:r w:rsidRPr="00F4708F">
              <w:t>What is tested</w:t>
            </w:r>
          </w:p>
        </w:tc>
        <w:tc>
          <w:tcPr>
            <w:tcW w:w="6830" w:type="dxa"/>
            <w:vAlign w:val="center"/>
          </w:tcPr>
          <w:p w14:paraId="6633173F" w14:textId="6BF2D2C4"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r w:rsidRPr="00F4708F">
              <w:t>Calorie counting progress bars working</w:t>
            </w:r>
            <w:r w:rsidR="00EE1117" w:rsidRPr="00F4708F">
              <w:t xml:space="preserve"> 1</w:t>
            </w:r>
          </w:p>
        </w:tc>
      </w:tr>
      <w:tr w:rsidR="00D73AD3" w:rsidRPr="00F4708F" w14:paraId="4BA3256A"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611079D6" w14:textId="77777777" w:rsidR="00D73AD3" w:rsidRPr="00F4708F" w:rsidRDefault="00D73AD3" w:rsidP="00D73AD3">
            <w:r w:rsidRPr="00F4708F">
              <w:t>How it is tested</w:t>
            </w:r>
          </w:p>
        </w:tc>
        <w:tc>
          <w:tcPr>
            <w:tcW w:w="6830" w:type="dxa"/>
            <w:vAlign w:val="center"/>
          </w:tcPr>
          <w:p w14:paraId="501EE0CE" w14:textId="4854059C" w:rsidR="00D73AD3" w:rsidRPr="00F4708F" w:rsidRDefault="00D73AD3" w:rsidP="00EE1117">
            <w:pPr>
              <w:cnfStyle w:val="000000000000" w:firstRow="0" w:lastRow="0" w:firstColumn="0" w:lastColumn="0" w:oddVBand="0" w:evenVBand="0" w:oddHBand="0" w:evenHBand="0" w:firstRowFirstColumn="0" w:firstRowLastColumn="0" w:lastRowFirstColumn="0" w:lastRowLastColumn="0"/>
            </w:pPr>
            <w:r w:rsidRPr="00F4708F">
              <w:t xml:space="preserve">Visual control of </w:t>
            </w:r>
            <w:r w:rsidR="00EE1117" w:rsidRPr="00F4708F">
              <w:t>progress bars while walking a few steps</w:t>
            </w:r>
            <w:r w:rsidR="00923E30" w:rsidRPr="00F4708F">
              <w:t>.</w:t>
            </w:r>
          </w:p>
        </w:tc>
      </w:tr>
      <w:tr w:rsidR="00D73AD3" w:rsidRPr="00F4708F" w14:paraId="5EE82173"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CDF2089" w14:textId="77777777" w:rsidR="00D73AD3" w:rsidRPr="00F4708F" w:rsidRDefault="00D73AD3" w:rsidP="00D73AD3">
            <w:r w:rsidRPr="00F4708F">
              <w:t>Expected result</w:t>
            </w:r>
          </w:p>
        </w:tc>
        <w:tc>
          <w:tcPr>
            <w:tcW w:w="6830" w:type="dxa"/>
            <w:vAlign w:val="center"/>
          </w:tcPr>
          <w:p w14:paraId="26EFF71F" w14:textId="27CE3A88" w:rsidR="00D73AD3" w:rsidRPr="00F4708F" w:rsidRDefault="00D73AD3" w:rsidP="00EE1117">
            <w:pPr>
              <w:cnfStyle w:val="000000100000" w:firstRow="0" w:lastRow="0" w:firstColumn="0" w:lastColumn="0" w:oddVBand="0" w:evenVBand="0" w:oddHBand="1" w:evenHBand="0" w:firstRowFirstColumn="0" w:firstRowLastColumn="0" w:lastRowFirstColumn="0" w:lastRowLastColumn="0"/>
            </w:pPr>
            <w:r w:rsidRPr="00F4708F">
              <w:t>Progress</w:t>
            </w:r>
            <w:r w:rsidR="00EE1117" w:rsidRPr="00F4708F">
              <w:t xml:space="preserve"> in all </w:t>
            </w:r>
            <w:r w:rsidR="003A2629">
              <w:t>bars with taken number of steps</w:t>
            </w:r>
            <w:r w:rsidR="00923E30" w:rsidRPr="00F4708F">
              <w:t>.</w:t>
            </w:r>
          </w:p>
        </w:tc>
      </w:tr>
      <w:tr w:rsidR="00D73AD3" w:rsidRPr="00F4708F" w14:paraId="7C759B65" w14:textId="77777777" w:rsidTr="00D73AD3">
        <w:tc>
          <w:tcPr>
            <w:cnfStyle w:val="001000000000" w:firstRow="0" w:lastRow="0" w:firstColumn="1" w:lastColumn="0" w:oddVBand="0" w:evenVBand="0" w:oddHBand="0" w:evenHBand="0" w:firstRowFirstColumn="0" w:firstRowLastColumn="0" w:lastRowFirstColumn="0" w:lastRowLastColumn="0"/>
            <w:tcW w:w="2376" w:type="dxa"/>
            <w:vAlign w:val="center"/>
          </w:tcPr>
          <w:p w14:paraId="0A5813AB" w14:textId="77777777" w:rsidR="00D73AD3" w:rsidRPr="00F4708F" w:rsidRDefault="00D73AD3" w:rsidP="00D73AD3">
            <w:r w:rsidRPr="00F4708F">
              <w:t>Actual result</w:t>
            </w:r>
          </w:p>
        </w:tc>
        <w:tc>
          <w:tcPr>
            <w:tcW w:w="6830" w:type="dxa"/>
            <w:vAlign w:val="center"/>
          </w:tcPr>
          <w:p w14:paraId="6FF74742" w14:textId="2DA841A2" w:rsidR="00D73AD3" w:rsidRPr="00F4708F" w:rsidRDefault="003A2629" w:rsidP="00D73AD3">
            <w:pPr>
              <w:cnfStyle w:val="000000000000" w:firstRow="0" w:lastRow="0" w:firstColumn="0" w:lastColumn="0" w:oddVBand="0" w:evenVBand="0" w:oddHBand="0" w:evenHBand="0" w:firstRowFirstColumn="0" w:firstRowLastColumn="0" w:lastRowFirstColumn="0" w:lastRowLastColumn="0"/>
            </w:pPr>
            <w:r>
              <w:t>Expected result</w:t>
            </w:r>
          </w:p>
        </w:tc>
      </w:tr>
      <w:tr w:rsidR="00D73AD3" w:rsidRPr="00F4708F" w14:paraId="63D9A317" w14:textId="77777777" w:rsidTr="00D73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0F76D8B" w14:textId="77777777" w:rsidR="00D73AD3" w:rsidRPr="00F4708F" w:rsidRDefault="00D73AD3" w:rsidP="00D73AD3">
            <w:r w:rsidRPr="00F4708F">
              <w:t>Associated user story</w:t>
            </w:r>
          </w:p>
        </w:tc>
        <w:tc>
          <w:tcPr>
            <w:tcW w:w="6830" w:type="dxa"/>
            <w:vAlign w:val="center"/>
          </w:tcPr>
          <w:p w14:paraId="1F3232F5" w14:textId="77777777" w:rsidR="00D73AD3" w:rsidRPr="00F4708F" w:rsidRDefault="00D73AD3" w:rsidP="00D73AD3">
            <w:pPr>
              <w:cnfStyle w:val="000000100000" w:firstRow="0" w:lastRow="0" w:firstColumn="0" w:lastColumn="0" w:oddVBand="0" w:evenVBand="0" w:oddHBand="1" w:evenHBand="0" w:firstRowFirstColumn="0" w:firstRowLastColumn="0" w:lastRowFirstColumn="0" w:lastRowLastColumn="0"/>
            </w:pPr>
            <w:r w:rsidRPr="00F4708F">
              <w:t>As a user, I want to be able to see when I have burnt enough calories walking, to drink either a glass of wine, beer, shot, or cider</w:t>
            </w:r>
            <w:r w:rsidRPr="00F4708F">
              <w:rPr>
                <w:vertAlign w:val="superscript"/>
              </w:rPr>
              <w:t>26</w:t>
            </w:r>
          </w:p>
        </w:tc>
      </w:tr>
    </w:tbl>
    <w:p w14:paraId="40728C83" w14:textId="77777777" w:rsidR="00D73AD3" w:rsidRPr="00F4708F" w:rsidRDefault="00D73AD3" w:rsidP="00B3459B"/>
    <w:tbl>
      <w:tblPr>
        <w:tblStyle w:val="Mellanmrktrutnt2-dekorfrg1"/>
        <w:tblW w:w="0" w:type="auto"/>
        <w:tblLook w:val="0480" w:firstRow="0" w:lastRow="0" w:firstColumn="1" w:lastColumn="0" w:noHBand="0" w:noVBand="1"/>
      </w:tblPr>
      <w:tblGrid>
        <w:gridCol w:w="2376"/>
        <w:gridCol w:w="6830"/>
      </w:tblGrid>
      <w:tr w:rsidR="00EE1117" w:rsidRPr="00F4708F" w14:paraId="00880A4C" w14:textId="77777777" w:rsidTr="002F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47DBD05" w14:textId="77777777" w:rsidR="00EE1117" w:rsidRPr="00F4708F" w:rsidRDefault="00EE1117" w:rsidP="002F24EC">
            <w:r w:rsidRPr="00F4708F">
              <w:t>What is tested</w:t>
            </w:r>
          </w:p>
        </w:tc>
        <w:tc>
          <w:tcPr>
            <w:tcW w:w="6830" w:type="dxa"/>
            <w:vAlign w:val="center"/>
          </w:tcPr>
          <w:p w14:paraId="56C93877" w14:textId="5D8C934D" w:rsidR="00EE1117" w:rsidRPr="00F4708F" w:rsidRDefault="00EE1117" w:rsidP="002F24EC">
            <w:pPr>
              <w:cnfStyle w:val="000000100000" w:firstRow="0" w:lastRow="0" w:firstColumn="0" w:lastColumn="0" w:oddVBand="0" w:evenVBand="0" w:oddHBand="1" w:evenHBand="0" w:firstRowFirstColumn="0" w:firstRowLastColumn="0" w:lastRowFirstColumn="0" w:lastRowLastColumn="0"/>
            </w:pPr>
            <w:r w:rsidRPr="00F4708F">
              <w:t>Calorie counting progress bars working 2</w:t>
            </w:r>
          </w:p>
        </w:tc>
      </w:tr>
      <w:tr w:rsidR="00EE1117" w:rsidRPr="00F4708F" w14:paraId="5802F335" w14:textId="77777777" w:rsidTr="002F24EC">
        <w:tc>
          <w:tcPr>
            <w:cnfStyle w:val="001000000000" w:firstRow="0" w:lastRow="0" w:firstColumn="1" w:lastColumn="0" w:oddVBand="0" w:evenVBand="0" w:oddHBand="0" w:evenHBand="0" w:firstRowFirstColumn="0" w:firstRowLastColumn="0" w:lastRowFirstColumn="0" w:lastRowLastColumn="0"/>
            <w:tcW w:w="2376" w:type="dxa"/>
            <w:vAlign w:val="center"/>
          </w:tcPr>
          <w:p w14:paraId="7DFFA9A5" w14:textId="77777777" w:rsidR="00EE1117" w:rsidRPr="00F4708F" w:rsidRDefault="00EE1117" w:rsidP="002F24EC">
            <w:r w:rsidRPr="00F4708F">
              <w:t>How it is tested</w:t>
            </w:r>
          </w:p>
        </w:tc>
        <w:tc>
          <w:tcPr>
            <w:tcW w:w="6830" w:type="dxa"/>
            <w:vAlign w:val="center"/>
          </w:tcPr>
          <w:p w14:paraId="541C2D4E" w14:textId="1C9B2694" w:rsidR="00EE1117" w:rsidRPr="00F4708F" w:rsidRDefault="00EE1117" w:rsidP="00EE1117">
            <w:pPr>
              <w:cnfStyle w:val="000000000000" w:firstRow="0" w:lastRow="0" w:firstColumn="0" w:lastColumn="0" w:oddVBand="0" w:evenVBand="0" w:oddHBand="0" w:evenHBand="0" w:firstRowFirstColumn="0" w:firstRowLastColumn="0" w:lastRowFirstColumn="0" w:lastRowLastColumn="0"/>
            </w:pPr>
            <w:r w:rsidRPr="00F4708F">
              <w:t xml:space="preserve">Visual </w:t>
            </w:r>
            <w:proofErr w:type="gramStart"/>
            <w:r w:rsidRPr="00F4708F">
              <w:t xml:space="preserve">control of progress bars while walking the desired amount </w:t>
            </w:r>
            <w:r w:rsidR="00F4708F">
              <w:t xml:space="preserve">of steps </w:t>
            </w:r>
            <w:r w:rsidRPr="00F4708F">
              <w:t>per each drink</w:t>
            </w:r>
            <w:proofErr w:type="gramEnd"/>
            <w:r w:rsidRPr="00F4708F">
              <w:t xml:space="preserve"> type</w:t>
            </w:r>
            <w:r w:rsidR="00923E30" w:rsidRPr="00F4708F">
              <w:t>.</w:t>
            </w:r>
          </w:p>
        </w:tc>
      </w:tr>
      <w:tr w:rsidR="00EE1117" w:rsidRPr="00F4708F" w14:paraId="6B98DEDE" w14:textId="77777777" w:rsidTr="002F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4392B59" w14:textId="77777777" w:rsidR="00EE1117" w:rsidRPr="00F4708F" w:rsidRDefault="00EE1117" w:rsidP="002F24EC">
            <w:r w:rsidRPr="00F4708F">
              <w:t>Expected result</w:t>
            </w:r>
          </w:p>
        </w:tc>
        <w:tc>
          <w:tcPr>
            <w:tcW w:w="6830" w:type="dxa"/>
            <w:vAlign w:val="center"/>
          </w:tcPr>
          <w:p w14:paraId="2040A8CF" w14:textId="2AEAAF9B" w:rsidR="00EE1117" w:rsidRPr="00F4708F" w:rsidRDefault="00EE1117" w:rsidP="003A2629">
            <w:pPr>
              <w:cnfStyle w:val="000000100000" w:firstRow="0" w:lastRow="0" w:firstColumn="0" w:lastColumn="0" w:oddVBand="0" w:evenVBand="0" w:oddHBand="1" w:evenHBand="0" w:firstRowFirstColumn="0" w:firstRowLastColumn="0" w:lastRowFirstColumn="0" w:lastRowLastColumn="0"/>
            </w:pPr>
            <w:r w:rsidRPr="00F4708F">
              <w:t>Progress in all bar</w:t>
            </w:r>
            <w:r w:rsidR="00FC39CB" w:rsidRPr="00F4708F">
              <w:t>s</w:t>
            </w:r>
            <w:r w:rsidRPr="00F4708F">
              <w:t xml:space="preserve"> and</w:t>
            </w:r>
            <w:r w:rsidR="00FC39CB" w:rsidRPr="00F4708F">
              <w:t xml:space="preserve"> reaching desired amount of steps per drink, resulting in that, if the user takes a drink, no “warning”-message will appear</w:t>
            </w:r>
            <w:r w:rsidR="00923E30" w:rsidRPr="00F4708F">
              <w:t>.</w:t>
            </w:r>
          </w:p>
        </w:tc>
      </w:tr>
      <w:tr w:rsidR="00EE1117" w:rsidRPr="00F4708F" w14:paraId="626C4890" w14:textId="77777777" w:rsidTr="002F24EC">
        <w:tc>
          <w:tcPr>
            <w:cnfStyle w:val="001000000000" w:firstRow="0" w:lastRow="0" w:firstColumn="1" w:lastColumn="0" w:oddVBand="0" w:evenVBand="0" w:oddHBand="0" w:evenHBand="0" w:firstRowFirstColumn="0" w:firstRowLastColumn="0" w:lastRowFirstColumn="0" w:lastRowLastColumn="0"/>
            <w:tcW w:w="2376" w:type="dxa"/>
            <w:vAlign w:val="center"/>
          </w:tcPr>
          <w:p w14:paraId="62AAEA66" w14:textId="77777777" w:rsidR="00EE1117" w:rsidRPr="00F4708F" w:rsidRDefault="00EE1117" w:rsidP="002F24EC">
            <w:r w:rsidRPr="00F4708F">
              <w:t>Actual result</w:t>
            </w:r>
          </w:p>
        </w:tc>
        <w:tc>
          <w:tcPr>
            <w:tcW w:w="6830" w:type="dxa"/>
            <w:vAlign w:val="center"/>
          </w:tcPr>
          <w:p w14:paraId="51EF3FB8" w14:textId="085F994A" w:rsidR="00EE1117" w:rsidRPr="00F4708F" w:rsidRDefault="003A2629" w:rsidP="002F24EC">
            <w:pPr>
              <w:cnfStyle w:val="000000000000" w:firstRow="0" w:lastRow="0" w:firstColumn="0" w:lastColumn="0" w:oddVBand="0" w:evenVBand="0" w:oddHBand="0" w:evenHBand="0" w:firstRowFirstColumn="0" w:firstRowLastColumn="0" w:lastRowFirstColumn="0" w:lastRowLastColumn="0"/>
            </w:pPr>
            <w:r>
              <w:t>Expected result</w:t>
            </w:r>
          </w:p>
        </w:tc>
      </w:tr>
      <w:tr w:rsidR="00EE1117" w:rsidRPr="00F4708F" w14:paraId="5AB1A424" w14:textId="77777777" w:rsidTr="002F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A5A3ACD" w14:textId="77777777" w:rsidR="00EE1117" w:rsidRPr="00F4708F" w:rsidRDefault="00EE1117" w:rsidP="002F24EC">
            <w:r w:rsidRPr="00F4708F">
              <w:t>Associated user story</w:t>
            </w:r>
          </w:p>
        </w:tc>
        <w:tc>
          <w:tcPr>
            <w:tcW w:w="6830" w:type="dxa"/>
            <w:vAlign w:val="center"/>
          </w:tcPr>
          <w:p w14:paraId="228EC894" w14:textId="77777777" w:rsidR="00EE1117" w:rsidRPr="00F4708F" w:rsidRDefault="00EE1117" w:rsidP="002F24EC">
            <w:pPr>
              <w:cnfStyle w:val="000000100000" w:firstRow="0" w:lastRow="0" w:firstColumn="0" w:lastColumn="0" w:oddVBand="0" w:evenVBand="0" w:oddHBand="1" w:evenHBand="0" w:firstRowFirstColumn="0" w:firstRowLastColumn="0" w:lastRowFirstColumn="0" w:lastRowLastColumn="0"/>
            </w:pPr>
            <w:r w:rsidRPr="00F4708F">
              <w:t>As a user, I want to be able to see when I have burnt enough calories walking, to drink either a glass of wine, beer, shot, or cider</w:t>
            </w:r>
            <w:r w:rsidRPr="00F4708F">
              <w:rPr>
                <w:vertAlign w:val="superscript"/>
              </w:rPr>
              <w:t>26</w:t>
            </w:r>
          </w:p>
        </w:tc>
      </w:tr>
    </w:tbl>
    <w:p w14:paraId="2D29B7D2" w14:textId="77777777" w:rsidR="00EE1117" w:rsidRPr="00F4708F" w:rsidRDefault="00EE1117" w:rsidP="00B3459B"/>
    <w:tbl>
      <w:tblPr>
        <w:tblStyle w:val="Mellanmrktrutnt2-dekorfrg1"/>
        <w:tblW w:w="0" w:type="auto"/>
        <w:tblLook w:val="0480" w:firstRow="0" w:lastRow="0" w:firstColumn="1" w:lastColumn="0" w:noHBand="0" w:noVBand="1"/>
      </w:tblPr>
      <w:tblGrid>
        <w:gridCol w:w="2376"/>
        <w:gridCol w:w="6830"/>
      </w:tblGrid>
      <w:tr w:rsidR="00FC39CB" w:rsidRPr="00F4708F" w14:paraId="78A98859" w14:textId="77777777" w:rsidTr="002F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8B942D5" w14:textId="77777777" w:rsidR="00FC39CB" w:rsidRPr="00F4708F" w:rsidRDefault="00FC39CB" w:rsidP="002F24EC">
            <w:r w:rsidRPr="00F4708F">
              <w:t>What is tested</w:t>
            </w:r>
          </w:p>
        </w:tc>
        <w:tc>
          <w:tcPr>
            <w:tcW w:w="6830" w:type="dxa"/>
            <w:vAlign w:val="center"/>
          </w:tcPr>
          <w:p w14:paraId="4645A3CB" w14:textId="4C97417E" w:rsidR="00FC39CB" w:rsidRPr="00F4708F" w:rsidRDefault="003A2629" w:rsidP="002F24EC">
            <w:pPr>
              <w:cnfStyle w:val="000000100000" w:firstRow="0" w:lastRow="0" w:firstColumn="0" w:lastColumn="0" w:oddVBand="0" w:evenVBand="0" w:oddHBand="1" w:evenHBand="0" w:firstRowFirstColumn="0" w:firstRowLastColumn="0" w:lastRowFirstColumn="0" w:lastRowLastColumn="0"/>
            </w:pPr>
            <w:r>
              <w:t>Drink!</w:t>
            </w:r>
            <w:r w:rsidR="002F24EC" w:rsidRPr="00F4708F">
              <w:t xml:space="preserve"> </w:t>
            </w:r>
            <w:proofErr w:type="gramStart"/>
            <w:r w:rsidR="002F24EC" w:rsidRPr="00F4708F">
              <w:t>functionality</w:t>
            </w:r>
            <w:proofErr w:type="gramEnd"/>
          </w:p>
        </w:tc>
      </w:tr>
      <w:tr w:rsidR="00FC39CB" w:rsidRPr="00F4708F" w14:paraId="5843EA3C" w14:textId="77777777" w:rsidTr="002F24EC">
        <w:tc>
          <w:tcPr>
            <w:cnfStyle w:val="001000000000" w:firstRow="0" w:lastRow="0" w:firstColumn="1" w:lastColumn="0" w:oddVBand="0" w:evenVBand="0" w:oddHBand="0" w:evenHBand="0" w:firstRowFirstColumn="0" w:firstRowLastColumn="0" w:lastRowFirstColumn="0" w:lastRowLastColumn="0"/>
            <w:tcW w:w="2376" w:type="dxa"/>
            <w:vAlign w:val="center"/>
          </w:tcPr>
          <w:p w14:paraId="1AE0A3DD" w14:textId="77777777" w:rsidR="00FC39CB" w:rsidRPr="00F4708F" w:rsidRDefault="00FC39CB" w:rsidP="002F24EC">
            <w:r w:rsidRPr="00F4708F">
              <w:t>How it is tested</w:t>
            </w:r>
          </w:p>
        </w:tc>
        <w:tc>
          <w:tcPr>
            <w:tcW w:w="6830" w:type="dxa"/>
            <w:vAlign w:val="center"/>
          </w:tcPr>
          <w:p w14:paraId="36FB0D8F" w14:textId="30306B75" w:rsidR="00FC39CB" w:rsidRPr="00F4708F" w:rsidRDefault="0068459A" w:rsidP="002F24EC">
            <w:pPr>
              <w:cnfStyle w:val="000000000000" w:firstRow="0" w:lastRow="0" w:firstColumn="0" w:lastColumn="0" w:oddVBand="0" w:evenVBand="0" w:oddHBand="0" w:evenHBand="0" w:firstRowFirstColumn="0" w:firstRowLastColumn="0" w:lastRowFirstColumn="0" w:lastRowLastColumn="0"/>
            </w:pPr>
            <w:r w:rsidRPr="00F4708F">
              <w:t>Clicking</w:t>
            </w:r>
            <w:r w:rsidR="003A2629">
              <w:t xml:space="preserve"> on each Drink</w:t>
            </w:r>
            <w:proofErr w:type="gramStart"/>
            <w:r w:rsidR="003A2629">
              <w:t>!</w:t>
            </w:r>
            <w:r w:rsidR="002F24EC" w:rsidRPr="00F4708F">
              <w:t>-</w:t>
            </w:r>
            <w:proofErr w:type="gramEnd"/>
            <w:r w:rsidR="002F24EC" w:rsidRPr="00F4708F">
              <w:t>button</w:t>
            </w:r>
            <w:r w:rsidR="00923E30" w:rsidRPr="00F4708F">
              <w:t>.</w:t>
            </w:r>
          </w:p>
        </w:tc>
      </w:tr>
      <w:tr w:rsidR="00FC39CB" w:rsidRPr="00F4708F" w14:paraId="6DE2C283" w14:textId="77777777" w:rsidTr="002F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07DDDFB" w14:textId="77777777" w:rsidR="00FC39CB" w:rsidRPr="00F4708F" w:rsidRDefault="00FC39CB" w:rsidP="002F24EC">
            <w:r w:rsidRPr="00F4708F">
              <w:t>Expected result</w:t>
            </w:r>
          </w:p>
        </w:tc>
        <w:tc>
          <w:tcPr>
            <w:tcW w:w="6830" w:type="dxa"/>
            <w:vAlign w:val="center"/>
          </w:tcPr>
          <w:p w14:paraId="37B9CC63" w14:textId="6BA7BA18" w:rsidR="00FC39CB" w:rsidRPr="00F4708F" w:rsidRDefault="0068459A" w:rsidP="001D563A">
            <w:pPr>
              <w:cnfStyle w:val="000000100000" w:firstRow="0" w:lastRow="0" w:firstColumn="0" w:lastColumn="0" w:oddVBand="0" w:evenVBand="0" w:oddHBand="1" w:evenHBand="0" w:firstRowFirstColumn="0" w:firstRowLastColumn="0" w:lastRowFirstColumn="0" w:lastRowLastColumn="0"/>
            </w:pPr>
            <w:r w:rsidRPr="00F4708F">
              <w:t xml:space="preserve">Number of had drinks should show an increase accordingly, and the progress </w:t>
            </w:r>
            <w:r w:rsidR="001D563A" w:rsidRPr="00F4708F">
              <w:t>bars</w:t>
            </w:r>
            <w:r w:rsidRPr="00F4708F">
              <w:t xml:space="preserve"> should start cou</w:t>
            </w:r>
            <w:r w:rsidR="00F4708F">
              <w:t>n</w:t>
            </w:r>
            <w:r w:rsidRPr="00F4708F">
              <w:t>ting for a new drink</w:t>
            </w:r>
            <w:r w:rsidR="00923E30" w:rsidRPr="00F4708F">
              <w:t>.</w:t>
            </w:r>
          </w:p>
        </w:tc>
      </w:tr>
      <w:tr w:rsidR="00FC39CB" w:rsidRPr="00F4708F" w14:paraId="34AD0D39" w14:textId="77777777" w:rsidTr="002F24EC">
        <w:tc>
          <w:tcPr>
            <w:cnfStyle w:val="001000000000" w:firstRow="0" w:lastRow="0" w:firstColumn="1" w:lastColumn="0" w:oddVBand="0" w:evenVBand="0" w:oddHBand="0" w:evenHBand="0" w:firstRowFirstColumn="0" w:firstRowLastColumn="0" w:lastRowFirstColumn="0" w:lastRowLastColumn="0"/>
            <w:tcW w:w="2376" w:type="dxa"/>
            <w:vAlign w:val="center"/>
          </w:tcPr>
          <w:p w14:paraId="2F4CFF8C" w14:textId="77777777" w:rsidR="00FC39CB" w:rsidRPr="00F4708F" w:rsidRDefault="00FC39CB" w:rsidP="002F24EC">
            <w:r w:rsidRPr="00F4708F">
              <w:t>Actual result</w:t>
            </w:r>
          </w:p>
        </w:tc>
        <w:tc>
          <w:tcPr>
            <w:tcW w:w="6830" w:type="dxa"/>
            <w:vAlign w:val="center"/>
          </w:tcPr>
          <w:p w14:paraId="37F45D53" w14:textId="7785635E" w:rsidR="00FC39CB" w:rsidRPr="00F4708F" w:rsidRDefault="00D32F33" w:rsidP="002F24EC">
            <w:pPr>
              <w:cnfStyle w:val="000000000000" w:firstRow="0" w:lastRow="0" w:firstColumn="0" w:lastColumn="0" w:oddVBand="0" w:evenVBand="0" w:oddHBand="0" w:evenHBand="0" w:firstRowFirstColumn="0" w:firstRowLastColumn="0" w:lastRowFirstColumn="0" w:lastRowLastColumn="0"/>
            </w:pPr>
            <w:r>
              <w:t>Expected result</w:t>
            </w:r>
          </w:p>
        </w:tc>
      </w:tr>
      <w:tr w:rsidR="00FC39CB" w:rsidRPr="00F4708F" w14:paraId="4D33CD67" w14:textId="77777777" w:rsidTr="002F2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19A2B1C" w14:textId="77777777" w:rsidR="00FC39CB" w:rsidRPr="00F4708F" w:rsidRDefault="00FC39CB" w:rsidP="002F24EC">
            <w:r w:rsidRPr="00F4708F">
              <w:t>Associated user story</w:t>
            </w:r>
          </w:p>
        </w:tc>
        <w:tc>
          <w:tcPr>
            <w:tcW w:w="6830" w:type="dxa"/>
            <w:vAlign w:val="center"/>
          </w:tcPr>
          <w:p w14:paraId="01C53AC5" w14:textId="066C3E4F" w:rsidR="0068459A" w:rsidRPr="00F4708F" w:rsidRDefault="0068459A" w:rsidP="00FC39CB">
            <w:pPr>
              <w:cnfStyle w:val="000000100000" w:firstRow="0" w:lastRow="0" w:firstColumn="0" w:lastColumn="0" w:oddVBand="0" w:evenVBand="0" w:oddHBand="1" w:evenHBand="0" w:firstRowFirstColumn="0" w:firstRowLastColumn="0" w:lastRowFirstColumn="0" w:lastRowLastColumn="0"/>
            </w:pPr>
            <w:r w:rsidRPr="00F4708F">
              <w:t>As a user, I want to be able to see when I have burnt enough calories walking, to drink either a glass of wine, beer, shot, or cider</w:t>
            </w:r>
            <w:r w:rsidRPr="00F4708F">
              <w:rPr>
                <w:vertAlign w:val="superscript"/>
              </w:rPr>
              <w:t>26</w:t>
            </w:r>
          </w:p>
          <w:p w14:paraId="027492E3" w14:textId="076853E4" w:rsidR="00FC39CB" w:rsidRPr="00F4708F" w:rsidRDefault="00FC39CB" w:rsidP="00FC39CB">
            <w:pPr>
              <w:cnfStyle w:val="000000100000" w:firstRow="0" w:lastRow="0" w:firstColumn="0" w:lastColumn="0" w:oddVBand="0" w:evenVBand="0" w:oddHBand="1" w:evenHBand="0" w:firstRowFirstColumn="0" w:firstRowLastColumn="0" w:lastRowFirstColumn="0" w:lastRowLastColumn="0"/>
            </w:pPr>
            <w:r w:rsidRPr="00F4708F">
              <w:t>As a user, I want to be able to notify the application that I have taken a drink so that the calorie burning start for a new drink</w:t>
            </w:r>
            <w:r w:rsidRPr="00F4708F">
              <w:rPr>
                <w:vertAlign w:val="superscript"/>
              </w:rPr>
              <w:t>27</w:t>
            </w:r>
          </w:p>
        </w:tc>
      </w:tr>
    </w:tbl>
    <w:p w14:paraId="38279CC1" w14:textId="77777777" w:rsidR="008F15A0" w:rsidRPr="00F4708F" w:rsidRDefault="008F15A0" w:rsidP="00231693">
      <w:pPr>
        <w:rPr>
          <w:b/>
        </w:rPr>
      </w:pPr>
    </w:p>
    <w:tbl>
      <w:tblPr>
        <w:tblStyle w:val="Mellanmrktrutnt2-dekorfrg1"/>
        <w:tblW w:w="0" w:type="auto"/>
        <w:tblLook w:val="0480" w:firstRow="0" w:lastRow="0" w:firstColumn="1" w:lastColumn="0" w:noHBand="0" w:noVBand="1"/>
      </w:tblPr>
      <w:tblGrid>
        <w:gridCol w:w="2376"/>
        <w:gridCol w:w="6830"/>
      </w:tblGrid>
      <w:tr w:rsidR="0068459A" w:rsidRPr="00F4708F" w14:paraId="06193E49" w14:textId="77777777" w:rsidTr="00684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4BDB09F" w14:textId="77777777" w:rsidR="0068459A" w:rsidRPr="00F4708F" w:rsidRDefault="0068459A" w:rsidP="0068459A">
            <w:r w:rsidRPr="00F4708F">
              <w:t>What is tested</w:t>
            </w:r>
          </w:p>
        </w:tc>
        <w:tc>
          <w:tcPr>
            <w:tcW w:w="6830" w:type="dxa"/>
            <w:vAlign w:val="center"/>
          </w:tcPr>
          <w:p w14:paraId="4C2D6F72" w14:textId="711E54EE" w:rsidR="0068459A" w:rsidRPr="00F4708F" w:rsidRDefault="0068459A" w:rsidP="0068459A">
            <w:pPr>
              <w:cnfStyle w:val="000000100000" w:firstRow="0" w:lastRow="0" w:firstColumn="0" w:lastColumn="0" w:oddVBand="0" w:evenVBand="0" w:oddHBand="1" w:evenHBand="0" w:firstRowFirstColumn="0" w:firstRowLastColumn="0" w:lastRowFirstColumn="0" w:lastRowLastColumn="0"/>
            </w:pPr>
            <w:r w:rsidRPr="00F4708F">
              <w:t>Warning fat</w:t>
            </w:r>
            <w:r w:rsidR="003A2629">
              <w:t>/pee/drunk/sick</w:t>
            </w:r>
            <w:r w:rsidR="001D563A" w:rsidRPr="00F4708F">
              <w:t xml:space="preserve"> message</w:t>
            </w:r>
          </w:p>
        </w:tc>
      </w:tr>
      <w:tr w:rsidR="0068459A" w:rsidRPr="00F4708F" w14:paraId="2934B420" w14:textId="77777777" w:rsidTr="0068459A">
        <w:tc>
          <w:tcPr>
            <w:cnfStyle w:val="001000000000" w:firstRow="0" w:lastRow="0" w:firstColumn="1" w:lastColumn="0" w:oddVBand="0" w:evenVBand="0" w:oddHBand="0" w:evenHBand="0" w:firstRowFirstColumn="0" w:firstRowLastColumn="0" w:lastRowFirstColumn="0" w:lastRowLastColumn="0"/>
            <w:tcW w:w="2376" w:type="dxa"/>
            <w:vAlign w:val="center"/>
          </w:tcPr>
          <w:p w14:paraId="11773024" w14:textId="77777777" w:rsidR="0068459A" w:rsidRPr="00F4708F" w:rsidRDefault="0068459A" w:rsidP="0068459A">
            <w:r w:rsidRPr="00F4708F">
              <w:t>How it is tested</w:t>
            </w:r>
          </w:p>
        </w:tc>
        <w:tc>
          <w:tcPr>
            <w:tcW w:w="6830" w:type="dxa"/>
            <w:vAlign w:val="center"/>
          </w:tcPr>
          <w:p w14:paraId="247EA2B5" w14:textId="024EE2BB" w:rsidR="0068459A" w:rsidRPr="00F4708F" w:rsidRDefault="001D563A" w:rsidP="003A2629">
            <w:pPr>
              <w:cnfStyle w:val="000000000000" w:firstRow="0" w:lastRow="0" w:firstColumn="0" w:lastColumn="0" w:oddVBand="0" w:evenVBand="0" w:oddHBand="0" w:evenHBand="0" w:firstRowFirstColumn="0" w:firstRowLastColumn="0" w:lastRowFirstColumn="0" w:lastRowLastColumn="0"/>
            </w:pPr>
            <w:r w:rsidRPr="00F4708F">
              <w:t>Clicking on Drink</w:t>
            </w:r>
            <w:r w:rsidR="003A2629">
              <w:t>!</w:t>
            </w:r>
            <w:r w:rsidRPr="00F4708F">
              <w:t xml:space="preserve"> </w:t>
            </w:r>
            <w:proofErr w:type="gramStart"/>
            <w:r w:rsidRPr="00F4708F">
              <w:t>without</w:t>
            </w:r>
            <w:proofErr w:type="gramEnd"/>
            <w:r w:rsidRPr="00F4708F">
              <w:t xml:space="preserve"> having reached desired amount of burnt calories</w:t>
            </w:r>
            <w:r w:rsidR="00923E30" w:rsidRPr="00F4708F">
              <w:t>.</w:t>
            </w:r>
          </w:p>
        </w:tc>
      </w:tr>
      <w:tr w:rsidR="0068459A" w:rsidRPr="00F4708F" w14:paraId="06988869" w14:textId="77777777" w:rsidTr="00684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5EEF635" w14:textId="77777777" w:rsidR="0068459A" w:rsidRPr="00F4708F" w:rsidRDefault="0068459A" w:rsidP="0068459A">
            <w:r w:rsidRPr="00F4708F">
              <w:t>Expected result</w:t>
            </w:r>
          </w:p>
        </w:tc>
        <w:tc>
          <w:tcPr>
            <w:tcW w:w="6830" w:type="dxa"/>
            <w:vAlign w:val="center"/>
          </w:tcPr>
          <w:p w14:paraId="1B682D24" w14:textId="2C025908" w:rsidR="0068459A" w:rsidRPr="00F4708F" w:rsidRDefault="0068459A" w:rsidP="00947D97">
            <w:pPr>
              <w:cnfStyle w:val="000000100000" w:firstRow="0" w:lastRow="0" w:firstColumn="0" w:lastColumn="0" w:oddVBand="0" w:evenVBand="0" w:oddHBand="1" w:evenHBand="0" w:firstRowFirstColumn="0" w:firstRowLastColumn="0" w:lastRowFirstColumn="0" w:lastRowLastColumn="0"/>
            </w:pPr>
            <w:r w:rsidRPr="00F4708F">
              <w:t xml:space="preserve">Number of </w:t>
            </w:r>
            <w:r w:rsidR="00947D97" w:rsidRPr="00F4708F">
              <w:t>had</w:t>
            </w:r>
            <w:r w:rsidRPr="00F4708F">
              <w:t xml:space="preserve"> drinks should increase accordingly, and the progress </w:t>
            </w:r>
            <w:r w:rsidR="001D563A" w:rsidRPr="00F4708F">
              <w:t>bars</w:t>
            </w:r>
            <w:r w:rsidRPr="00F4708F">
              <w:t xml:space="preserve"> should start cou</w:t>
            </w:r>
            <w:r w:rsidR="00F4708F" w:rsidRPr="00F4708F">
              <w:t>n</w:t>
            </w:r>
            <w:r w:rsidRPr="00F4708F">
              <w:t>ting for a new drink</w:t>
            </w:r>
            <w:r w:rsidR="001D563A" w:rsidRPr="00F4708F">
              <w:t>. Additionally, a message warning the user of becoming fat</w:t>
            </w:r>
            <w:r w:rsidR="003A2629">
              <w:t>/drunk/sick or needing to pee</w:t>
            </w:r>
            <w:r w:rsidR="001D563A" w:rsidRPr="00F4708F">
              <w:t xml:space="preserve"> appears.</w:t>
            </w:r>
          </w:p>
        </w:tc>
      </w:tr>
      <w:tr w:rsidR="0068459A" w:rsidRPr="00F4708F" w14:paraId="3DD3F138" w14:textId="77777777" w:rsidTr="0068459A">
        <w:tc>
          <w:tcPr>
            <w:cnfStyle w:val="001000000000" w:firstRow="0" w:lastRow="0" w:firstColumn="1" w:lastColumn="0" w:oddVBand="0" w:evenVBand="0" w:oddHBand="0" w:evenHBand="0" w:firstRowFirstColumn="0" w:firstRowLastColumn="0" w:lastRowFirstColumn="0" w:lastRowLastColumn="0"/>
            <w:tcW w:w="2376" w:type="dxa"/>
            <w:vAlign w:val="center"/>
          </w:tcPr>
          <w:p w14:paraId="24B5DED1" w14:textId="77777777" w:rsidR="0068459A" w:rsidRPr="00F4708F" w:rsidRDefault="0068459A" w:rsidP="0068459A">
            <w:r w:rsidRPr="00F4708F">
              <w:t>Actual result</w:t>
            </w:r>
          </w:p>
        </w:tc>
        <w:tc>
          <w:tcPr>
            <w:tcW w:w="6830" w:type="dxa"/>
            <w:vAlign w:val="center"/>
          </w:tcPr>
          <w:p w14:paraId="7031B404" w14:textId="0B1D0FEA" w:rsidR="0068459A" w:rsidRPr="00F4708F" w:rsidRDefault="00D32F33" w:rsidP="0068459A">
            <w:pPr>
              <w:cnfStyle w:val="000000000000" w:firstRow="0" w:lastRow="0" w:firstColumn="0" w:lastColumn="0" w:oddVBand="0" w:evenVBand="0" w:oddHBand="0" w:evenHBand="0" w:firstRowFirstColumn="0" w:firstRowLastColumn="0" w:lastRowFirstColumn="0" w:lastRowLastColumn="0"/>
            </w:pPr>
            <w:r>
              <w:t>Expected result</w:t>
            </w:r>
          </w:p>
        </w:tc>
      </w:tr>
      <w:tr w:rsidR="0068459A" w:rsidRPr="00F4708F" w14:paraId="214B3E97" w14:textId="77777777" w:rsidTr="00684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285731B" w14:textId="77777777" w:rsidR="0068459A" w:rsidRPr="00F4708F" w:rsidRDefault="0068459A" w:rsidP="0068459A">
            <w:r w:rsidRPr="00F4708F">
              <w:t>Associated user story</w:t>
            </w:r>
          </w:p>
        </w:tc>
        <w:tc>
          <w:tcPr>
            <w:tcW w:w="6830" w:type="dxa"/>
            <w:vAlign w:val="center"/>
          </w:tcPr>
          <w:p w14:paraId="349DB591" w14:textId="77777777" w:rsidR="0068459A" w:rsidRPr="00F4708F" w:rsidRDefault="0068459A" w:rsidP="0068459A">
            <w:pPr>
              <w:cnfStyle w:val="000000100000" w:firstRow="0" w:lastRow="0" w:firstColumn="0" w:lastColumn="0" w:oddVBand="0" w:evenVBand="0" w:oddHBand="1" w:evenHBand="0" w:firstRowFirstColumn="0" w:firstRowLastColumn="0" w:lastRowFirstColumn="0" w:lastRowLastColumn="0"/>
            </w:pPr>
            <w:r w:rsidRPr="00F4708F">
              <w:t>As a user, I want to be able to notify the application that I have taken a drink so that the calorie burning start for a new drink</w:t>
            </w:r>
            <w:r w:rsidRPr="00F4708F">
              <w:rPr>
                <w:vertAlign w:val="superscript"/>
              </w:rPr>
              <w:t>27</w:t>
            </w:r>
          </w:p>
        </w:tc>
      </w:tr>
    </w:tbl>
    <w:p w14:paraId="32F813D4" w14:textId="77777777" w:rsidR="00947D97" w:rsidRPr="00F4708F" w:rsidRDefault="00947D97" w:rsidP="00231693">
      <w:pPr>
        <w:rPr>
          <w:b/>
        </w:rPr>
      </w:pPr>
    </w:p>
    <w:tbl>
      <w:tblPr>
        <w:tblStyle w:val="Mellanmrktrutnt2-dekorfrg1"/>
        <w:tblW w:w="0" w:type="auto"/>
        <w:tblLook w:val="0480" w:firstRow="0" w:lastRow="0" w:firstColumn="1" w:lastColumn="0" w:noHBand="0" w:noVBand="1"/>
      </w:tblPr>
      <w:tblGrid>
        <w:gridCol w:w="2376"/>
        <w:gridCol w:w="6830"/>
      </w:tblGrid>
      <w:tr w:rsidR="00923E30" w:rsidRPr="00F4708F" w14:paraId="22150148"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F1DE4B5" w14:textId="77777777" w:rsidR="00923E30" w:rsidRPr="00F4708F" w:rsidRDefault="00923E30" w:rsidP="0090442C">
            <w:r w:rsidRPr="00F4708F">
              <w:t>What is tested</w:t>
            </w:r>
          </w:p>
        </w:tc>
        <w:tc>
          <w:tcPr>
            <w:tcW w:w="6830" w:type="dxa"/>
            <w:vAlign w:val="center"/>
          </w:tcPr>
          <w:p w14:paraId="78DBC4AC" w14:textId="79197425" w:rsidR="00923E30" w:rsidRPr="00F4708F" w:rsidRDefault="00947D97" w:rsidP="00947D97">
            <w:pPr>
              <w:cnfStyle w:val="000000100000" w:firstRow="0" w:lastRow="0" w:firstColumn="0" w:lastColumn="0" w:oddVBand="0" w:evenVBand="0" w:oddHBand="1" w:evenHBand="0" w:firstRowFirstColumn="0" w:firstRowLastColumn="0" w:lastRowFirstColumn="0" w:lastRowLastColumn="0"/>
            </w:pPr>
            <w:r w:rsidRPr="00F4708F">
              <w:t>Saving progress</w:t>
            </w:r>
            <w:r w:rsidR="00923E30" w:rsidRPr="00F4708F">
              <w:t xml:space="preserve"> when </w:t>
            </w:r>
            <w:r w:rsidRPr="00F4708F">
              <w:t>in sleep mode</w:t>
            </w:r>
          </w:p>
        </w:tc>
      </w:tr>
      <w:tr w:rsidR="00947D97" w:rsidRPr="00F4708F" w14:paraId="54019CC5"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1ADEF84E" w14:textId="77777777" w:rsidR="00947D97" w:rsidRPr="00F4708F" w:rsidRDefault="00947D97" w:rsidP="0090442C">
            <w:r w:rsidRPr="00F4708F">
              <w:t>How it is tested</w:t>
            </w:r>
          </w:p>
        </w:tc>
        <w:tc>
          <w:tcPr>
            <w:tcW w:w="6830" w:type="dxa"/>
            <w:vAlign w:val="center"/>
          </w:tcPr>
          <w:p w14:paraId="76E8974F" w14:textId="30B8CABF" w:rsidR="00947D97" w:rsidRPr="00F4708F" w:rsidRDefault="00947D97" w:rsidP="00947D97">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sleep mode will be engaged. The user will walk and manually count her steps, then waking up the application, comparing the counted steps to those in the calorie counting progress bars.</w:t>
            </w:r>
          </w:p>
        </w:tc>
      </w:tr>
      <w:tr w:rsidR="00947D97" w:rsidRPr="00F4708F" w14:paraId="0ECD3DD3"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CE82122" w14:textId="77777777" w:rsidR="00947D97" w:rsidRPr="00F4708F" w:rsidRDefault="00947D97" w:rsidP="0090442C">
            <w:r w:rsidRPr="00F4708F">
              <w:t>Expected result</w:t>
            </w:r>
          </w:p>
        </w:tc>
        <w:tc>
          <w:tcPr>
            <w:tcW w:w="6830" w:type="dxa"/>
            <w:vAlign w:val="center"/>
          </w:tcPr>
          <w:p w14:paraId="504C00F3" w14:textId="3B5F6B45" w:rsidR="00947D97" w:rsidRPr="00F4708F" w:rsidRDefault="00947D97" w:rsidP="00947D97">
            <w:pPr>
              <w:cnfStyle w:val="000000100000" w:firstRow="0" w:lastRow="0" w:firstColumn="0" w:lastColumn="0" w:oddVBand="0" w:evenVBand="0" w:oddHBand="1" w:evenHBand="0" w:firstRowFirstColumn="0" w:firstRowLastColumn="0" w:lastRowFirstColumn="0" w:lastRowLastColumn="0"/>
            </w:pPr>
            <w:r w:rsidRPr="00F4708F">
              <w:t>The number of steps manually counted and those shown in the calorie counting progress bars should correlate.</w:t>
            </w:r>
          </w:p>
        </w:tc>
      </w:tr>
      <w:tr w:rsidR="00923E30" w:rsidRPr="00F4708F" w14:paraId="7516AF3A"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72C98F6E" w14:textId="77777777" w:rsidR="00923E30" w:rsidRPr="00F4708F" w:rsidRDefault="00923E30" w:rsidP="0090442C">
            <w:r w:rsidRPr="00F4708F">
              <w:t>Actual result</w:t>
            </w:r>
          </w:p>
        </w:tc>
        <w:tc>
          <w:tcPr>
            <w:tcW w:w="6830" w:type="dxa"/>
            <w:vAlign w:val="center"/>
          </w:tcPr>
          <w:p w14:paraId="39906F9D" w14:textId="74F84BB6" w:rsidR="00923E30" w:rsidRPr="00F4708F" w:rsidRDefault="00D32F33" w:rsidP="0090442C">
            <w:pPr>
              <w:cnfStyle w:val="000000000000" w:firstRow="0" w:lastRow="0" w:firstColumn="0" w:lastColumn="0" w:oddVBand="0" w:evenVBand="0" w:oddHBand="0" w:evenHBand="0" w:firstRowFirstColumn="0" w:firstRowLastColumn="0" w:lastRowFirstColumn="0" w:lastRowLastColumn="0"/>
            </w:pPr>
            <w:r>
              <w:t>Expected result</w:t>
            </w:r>
          </w:p>
        </w:tc>
      </w:tr>
      <w:tr w:rsidR="00923E30" w:rsidRPr="00F4708F" w14:paraId="7B0ABFB8"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D075BCD" w14:textId="77777777" w:rsidR="00923E30" w:rsidRPr="00F4708F" w:rsidRDefault="00923E30" w:rsidP="0090442C">
            <w:r w:rsidRPr="00F4708F">
              <w:t>Associated user story</w:t>
            </w:r>
          </w:p>
        </w:tc>
        <w:tc>
          <w:tcPr>
            <w:tcW w:w="6830" w:type="dxa"/>
            <w:vAlign w:val="center"/>
          </w:tcPr>
          <w:p w14:paraId="6E598330" w14:textId="77777777" w:rsidR="00923E30" w:rsidRPr="00F4708F" w:rsidRDefault="00923E30" w:rsidP="0090442C">
            <w:pPr>
              <w:cnfStyle w:val="000000100000" w:firstRow="0" w:lastRow="0" w:firstColumn="0" w:lastColumn="0" w:oddVBand="0" w:evenVBand="0" w:oddHBand="1" w:evenHBand="0" w:firstRowFirstColumn="0" w:firstRowLastColumn="0" w:lastRowFirstColumn="0" w:lastRowLastColumn="0"/>
            </w:pPr>
            <w:r w:rsidRPr="00F4708F">
              <w:t>As a user, I want to be able to notify the application that I have taken a drink so that the calorie burning start for a new drink</w:t>
            </w:r>
            <w:r w:rsidRPr="00F4708F">
              <w:rPr>
                <w:vertAlign w:val="superscript"/>
              </w:rPr>
              <w:t>27</w:t>
            </w:r>
          </w:p>
        </w:tc>
      </w:tr>
    </w:tbl>
    <w:p w14:paraId="0BF062B4" w14:textId="77777777" w:rsidR="00923E30" w:rsidRPr="00F4708F" w:rsidRDefault="00923E30" w:rsidP="00231693">
      <w:pPr>
        <w:rPr>
          <w:b/>
        </w:rPr>
      </w:pPr>
    </w:p>
    <w:tbl>
      <w:tblPr>
        <w:tblStyle w:val="Mellanmrktrutnt2-dekorfrg1"/>
        <w:tblW w:w="0" w:type="auto"/>
        <w:tblLook w:val="0480" w:firstRow="0" w:lastRow="0" w:firstColumn="1" w:lastColumn="0" w:noHBand="0" w:noVBand="1"/>
      </w:tblPr>
      <w:tblGrid>
        <w:gridCol w:w="2376"/>
        <w:gridCol w:w="6830"/>
      </w:tblGrid>
      <w:tr w:rsidR="00947D97" w:rsidRPr="00F4708F" w14:paraId="29BBA233"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716A577" w14:textId="77777777" w:rsidR="00947D97" w:rsidRPr="00F4708F" w:rsidRDefault="00947D97" w:rsidP="0090442C">
            <w:r w:rsidRPr="00F4708F">
              <w:t>What is tested</w:t>
            </w:r>
          </w:p>
        </w:tc>
        <w:tc>
          <w:tcPr>
            <w:tcW w:w="6830" w:type="dxa"/>
            <w:vAlign w:val="center"/>
          </w:tcPr>
          <w:p w14:paraId="4AD6B3C6" w14:textId="77777777" w:rsidR="00947D97" w:rsidRPr="00F4708F" w:rsidRDefault="00947D97" w:rsidP="0090442C">
            <w:pPr>
              <w:cnfStyle w:val="000000100000" w:firstRow="0" w:lastRow="0" w:firstColumn="0" w:lastColumn="0" w:oddVBand="0" w:evenVBand="0" w:oddHBand="1" w:evenHBand="0" w:firstRowFirstColumn="0" w:firstRowLastColumn="0" w:lastRowFirstColumn="0" w:lastRowLastColumn="0"/>
            </w:pPr>
            <w:r w:rsidRPr="00F4708F">
              <w:t>Saving progress when minimising the application</w:t>
            </w:r>
          </w:p>
        </w:tc>
      </w:tr>
      <w:tr w:rsidR="00F4708F" w:rsidRPr="00F4708F" w14:paraId="1E717D71"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1E4A4E41" w14:textId="77777777" w:rsidR="00F4708F" w:rsidRPr="00F4708F" w:rsidRDefault="00F4708F" w:rsidP="0090442C">
            <w:r w:rsidRPr="00F4708F">
              <w:t>How it is tested</w:t>
            </w:r>
          </w:p>
        </w:tc>
        <w:tc>
          <w:tcPr>
            <w:tcW w:w="6830" w:type="dxa"/>
            <w:vAlign w:val="center"/>
          </w:tcPr>
          <w:p w14:paraId="23A8D148" w14:textId="3815792F" w:rsidR="00F4708F" w:rsidRPr="00F4708F" w:rsidRDefault="00F4708F" w:rsidP="00F4708F">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the application will be minimised. The user will walk and manually count her steps, then waking up the application, comparing the counted steps to those in the calorie counting progress bars.</w:t>
            </w:r>
          </w:p>
        </w:tc>
      </w:tr>
      <w:tr w:rsidR="00947D97" w:rsidRPr="00F4708F" w14:paraId="410B83A9"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2E61A11" w14:textId="77777777" w:rsidR="00947D97" w:rsidRPr="00F4708F" w:rsidRDefault="00947D97" w:rsidP="0090442C">
            <w:r w:rsidRPr="00F4708F">
              <w:t>Expected result</w:t>
            </w:r>
          </w:p>
        </w:tc>
        <w:tc>
          <w:tcPr>
            <w:tcW w:w="6830" w:type="dxa"/>
            <w:vAlign w:val="center"/>
          </w:tcPr>
          <w:p w14:paraId="5082B2A0" w14:textId="65DC4E20" w:rsidR="00947D97" w:rsidRPr="00F4708F" w:rsidRDefault="00F4708F" w:rsidP="0090442C">
            <w:pPr>
              <w:cnfStyle w:val="000000100000" w:firstRow="0" w:lastRow="0" w:firstColumn="0" w:lastColumn="0" w:oddVBand="0" w:evenVBand="0" w:oddHBand="1" w:evenHBand="0" w:firstRowFirstColumn="0" w:firstRowLastColumn="0" w:lastRowFirstColumn="0" w:lastRowLastColumn="0"/>
            </w:pPr>
            <w:r w:rsidRPr="00F4708F">
              <w:t>The number of steps manually counted and those shown in the calorie counting progress bars should correlate.</w:t>
            </w:r>
          </w:p>
        </w:tc>
      </w:tr>
      <w:tr w:rsidR="00947D97" w:rsidRPr="00F4708F" w14:paraId="357D7545"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71C6CB93" w14:textId="77777777" w:rsidR="00947D97" w:rsidRPr="00F4708F" w:rsidRDefault="00947D97" w:rsidP="0090442C">
            <w:r w:rsidRPr="00F4708F">
              <w:t>Actual result</w:t>
            </w:r>
          </w:p>
        </w:tc>
        <w:tc>
          <w:tcPr>
            <w:tcW w:w="6830" w:type="dxa"/>
            <w:vAlign w:val="center"/>
          </w:tcPr>
          <w:p w14:paraId="727CB6CB" w14:textId="4239C5E5" w:rsidR="00947D97" w:rsidRPr="00F4708F" w:rsidRDefault="00F43472" w:rsidP="0090442C">
            <w:pPr>
              <w:cnfStyle w:val="000000000000" w:firstRow="0" w:lastRow="0" w:firstColumn="0" w:lastColumn="0" w:oddVBand="0" w:evenVBand="0" w:oddHBand="0" w:evenHBand="0" w:firstRowFirstColumn="0" w:firstRowLastColumn="0" w:lastRowFirstColumn="0" w:lastRowLastColumn="0"/>
            </w:pPr>
            <w:r>
              <w:t>Expected result</w:t>
            </w:r>
          </w:p>
        </w:tc>
      </w:tr>
      <w:tr w:rsidR="00947D97" w:rsidRPr="00F4708F" w14:paraId="47DAE349"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D7CCCB8" w14:textId="77777777" w:rsidR="00947D97" w:rsidRPr="00F4708F" w:rsidRDefault="00947D97" w:rsidP="0090442C">
            <w:r w:rsidRPr="00F4708F">
              <w:t>Associated user story</w:t>
            </w:r>
          </w:p>
        </w:tc>
        <w:tc>
          <w:tcPr>
            <w:tcW w:w="6830" w:type="dxa"/>
            <w:vAlign w:val="center"/>
          </w:tcPr>
          <w:p w14:paraId="67C691F9" w14:textId="77777777" w:rsidR="00947D97" w:rsidRPr="00F4708F" w:rsidRDefault="00947D97" w:rsidP="0090442C">
            <w:pPr>
              <w:cnfStyle w:val="000000100000" w:firstRow="0" w:lastRow="0" w:firstColumn="0" w:lastColumn="0" w:oddVBand="0" w:evenVBand="0" w:oddHBand="1" w:evenHBand="0" w:firstRowFirstColumn="0" w:firstRowLastColumn="0" w:lastRowFirstColumn="0" w:lastRowLastColumn="0"/>
            </w:pPr>
            <w:r w:rsidRPr="00F4708F">
              <w:t>As a user, I want to be able to notify the application that I have taken a drink so that the calorie burning start for a new drink</w:t>
            </w:r>
            <w:r w:rsidRPr="00F4708F">
              <w:rPr>
                <w:vertAlign w:val="superscript"/>
              </w:rPr>
              <w:t>27</w:t>
            </w:r>
          </w:p>
        </w:tc>
      </w:tr>
    </w:tbl>
    <w:p w14:paraId="0ABB1B65" w14:textId="77777777" w:rsidR="00947D97" w:rsidRPr="00F4708F" w:rsidRDefault="00947D97" w:rsidP="00231693">
      <w:pPr>
        <w:rPr>
          <w:b/>
        </w:rPr>
      </w:pPr>
    </w:p>
    <w:tbl>
      <w:tblPr>
        <w:tblStyle w:val="Mellanmrktrutnt2-dekorfrg1"/>
        <w:tblW w:w="0" w:type="auto"/>
        <w:tblLook w:val="0480" w:firstRow="0" w:lastRow="0" w:firstColumn="1" w:lastColumn="0" w:noHBand="0" w:noVBand="1"/>
      </w:tblPr>
      <w:tblGrid>
        <w:gridCol w:w="2376"/>
        <w:gridCol w:w="6830"/>
      </w:tblGrid>
      <w:tr w:rsidR="00923E30" w:rsidRPr="00F4708F" w14:paraId="49BD7AD1"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288EC64" w14:textId="77777777" w:rsidR="00923E30" w:rsidRPr="00F4708F" w:rsidRDefault="00923E30" w:rsidP="0090442C">
            <w:r w:rsidRPr="00F4708F">
              <w:t>What is tested</w:t>
            </w:r>
          </w:p>
        </w:tc>
        <w:tc>
          <w:tcPr>
            <w:tcW w:w="6830" w:type="dxa"/>
            <w:vAlign w:val="center"/>
          </w:tcPr>
          <w:p w14:paraId="29E177CB" w14:textId="0ADE6592" w:rsidR="00923E30" w:rsidRPr="00F4708F" w:rsidRDefault="00923E30" w:rsidP="0090442C">
            <w:pPr>
              <w:cnfStyle w:val="000000100000" w:firstRow="0" w:lastRow="0" w:firstColumn="0" w:lastColumn="0" w:oddVBand="0" w:evenVBand="0" w:oddHBand="1" w:evenHBand="0" w:firstRowFirstColumn="0" w:firstRowLastColumn="0" w:lastRowFirstColumn="0" w:lastRowLastColumn="0"/>
            </w:pPr>
            <w:r w:rsidRPr="00F4708F">
              <w:t>Not saving counted steps when exiting application</w:t>
            </w:r>
          </w:p>
        </w:tc>
      </w:tr>
      <w:tr w:rsidR="00923E30" w:rsidRPr="00F4708F" w14:paraId="5903CEEA"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051D7620" w14:textId="77777777" w:rsidR="00923E30" w:rsidRPr="00F4708F" w:rsidRDefault="00923E30" w:rsidP="0090442C">
            <w:r w:rsidRPr="00F4708F">
              <w:t>How it is tested</w:t>
            </w:r>
          </w:p>
        </w:tc>
        <w:tc>
          <w:tcPr>
            <w:tcW w:w="6830" w:type="dxa"/>
            <w:vAlign w:val="center"/>
          </w:tcPr>
          <w:p w14:paraId="56496711" w14:textId="32B01065" w:rsidR="00923E30" w:rsidRPr="00F4708F" w:rsidRDefault="00923E30" w:rsidP="0090442C">
            <w:pPr>
              <w:cnfStyle w:val="000000000000" w:firstRow="0" w:lastRow="0" w:firstColumn="0" w:lastColumn="0" w:oddVBand="0" w:evenVBand="0" w:oddHBand="0" w:evenHBand="0" w:firstRowFirstColumn="0" w:firstRowLastColumn="0" w:lastRowFirstColumn="0" w:lastRowLastColumn="0"/>
            </w:pPr>
            <w:r w:rsidRPr="00F4708F">
              <w:t xml:space="preserve">The </w:t>
            </w:r>
            <w:proofErr w:type="spellStart"/>
            <w:r w:rsidRPr="00F4708F">
              <w:t>StepCounter</w:t>
            </w:r>
            <w:proofErr w:type="spellEnd"/>
            <w:r w:rsidRPr="00F4708F">
              <w:t xml:space="preserve"> will be activated and the user will walk, then the application will be exited, and then opened again.</w:t>
            </w:r>
          </w:p>
        </w:tc>
      </w:tr>
      <w:tr w:rsidR="00923E30" w:rsidRPr="00F4708F" w14:paraId="287EAB01"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225DBC0" w14:textId="77777777" w:rsidR="00923E30" w:rsidRPr="00F4708F" w:rsidRDefault="00923E30" w:rsidP="0090442C">
            <w:r w:rsidRPr="00F4708F">
              <w:t>Expected result</w:t>
            </w:r>
          </w:p>
        </w:tc>
        <w:tc>
          <w:tcPr>
            <w:tcW w:w="6830" w:type="dxa"/>
            <w:vAlign w:val="center"/>
          </w:tcPr>
          <w:p w14:paraId="016C0814" w14:textId="2260BC41" w:rsidR="00923E30" w:rsidRPr="00F4708F" w:rsidRDefault="00923E30" w:rsidP="00F4708F">
            <w:pPr>
              <w:cnfStyle w:val="000000100000" w:firstRow="0" w:lastRow="0" w:firstColumn="0" w:lastColumn="0" w:oddVBand="0" w:evenVBand="0" w:oddHBand="1" w:evenHBand="0" w:firstRowFirstColumn="0" w:firstRowLastColumn="0" w:lastRowFirstColumn="0" w:lastRowLastColumn="0"/>
            </w:pPr>
            <w:r w:rsidRPr="00F4708F">
              <w:t xml:space="preserve">The </w:t>
            </w:r>
            <w:r w:rsidR="00F4708F" w:rsidRPr="00F4708F">
              <w:t>calorie counter progress bars should be restarted</w:t>
            </w:r>
            <w:r w:rsidRPr="00F4708F">
              <w:t xml:space="preserve"> from 0.</w:t>
            </w:r>
          </w:p>
        </w:tc>
      </w:tr>
      <w:tr w:rsidR="00923E30" w:rsidRPr="00F4708F" w14:paraId="7DA77D00"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1E7317A2" w14:textId="77777777" w:rsidR="00923E30" w:rsidRPr="00F4708F" w:rsidRDefault="00923E30" w:rsidP="0090442C">
            <w:r w:rsidRPr="00F4708F">
              <w:t>Actual result</w:t>
            </w:r>
          </w:p>
        </w:tc>
        <w:tc>
          <w:tcPr>
            <w:tcW w:w="6830" w:type="dxa"/>
            <w:vAlign w:val="center"/>
          </w:tcPr>
          <w:p w14:paraId="405E531E" w14:textId="3D69B716" w:rsidR="00923E30" w:rsidRPr="00F4708F" w:rsidRDefault="00F43472" w:rsidP="00947D97">
            <w:pPr>
              <w:cnfStyle w:val="000000000000" w:firstRow="0" w:lastRow="0" w:firstColumn="0" w:lastColumn="0" w:oddVBand="0" w:evenVBand="0" w:oddHBand="0" w:evenHBand="0" w:firstRowFirstColumn="0" w:firstRowLastColumn="0" w:lastRowFirstColumn="0" w:lastRowLastColumn="0"/>
            </w:pPr>
            <w:r>
              <w:t>Expected result</w:t>
            </w:r>
          </w:p>
        </w:tc>
      </w:tr>
      <w:tr w:rsidR="00923E30" w:rsidRPr="00F4708F" w14:paraId="23619D78"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D059371" w14:textId="77777777" w:rsidR="00923E30" w:rsidRPr="00F4708F" w:rsidRDefault="00923E30" w:rsidP="0090442C">
            <w:r w:rsidRPr="00F4708F">
              <w:t>Associated user story</w:t>
            </w:r>
          </w:p>
        </w:tc>
        <w:tc>
          <w:tcPr>
            <w:tcW w:w="6830" w:type="dxa"/>
            <w:vAlign w:val="center"/>
          </w:tcPr>
          <w:p w14:paraId="69F627CC" w14:textId="77777777" w:rsidR="00923E30" w:rsidRPr="00F4708F" w:rsidRDefault="00923E30" w:rsidP="0090442C">
            <w:pPr>
              <w:cnfStyle w:val="000000100000" w:firstRow="0" w:lastRow="0" w:firstColumn="0" w:lastColumn="0" w:oddVBand="0" w:evenVBand="0" w:oddHBand="1" w:evenHBand="0" w:firstRowFirstColumn="0" w:firstRowLastColumn="0" w:lastRowFirstColumn="0" w:lastRowLastColumn="0"/>
            </w:pPr>
            <w:r w:rsidRPr="00F4708F">
              <w:t>As a user, I want to be able to notify the application that I have taken a drink so that the calorie burning start for a new drink</w:t>
            </w:r>
            <w:r w:rsidRPr="00F4708F">
              <w:rPr>
                <w:vertAlign w:val="superscript"/>
              </w:rPr>
              <w:t>27</w:t>
            </w:r>
          </w:p>
        </w:tc>
      </w:tr>
    </w:tbl>
    <w:p w14:paraId="19DEC71A" w14:textId="77777777" w:rsidR="00923E30" w:rsidRDefault="00923E30" w:rsidP="00231693">
      <w:pPr>
        <w:rPr>
          <w:b/>
        </w:rPr>
      </w:pPr>
    </w:p>
    <w:tbl>
      <w:tblPr>
        <w:tblStyle w:val="Mellanmrktrutnt2-dekorfrg1"/>
        <w:tblW w:w="0" w:type="auto"/>
        <w:tblLook w:val="0480" w:firstRow="0" w:lastRow="0" w:firstColumn="1" w:lastColumn="0" w:noHBand="0" w:noVBand="1"/>
      </w:tblPr>
      <w:tblGrid>
        <w:gridCol w:w="2376"/>
        <w:gridCol w:w="6830"/>
      </w:tblGrid>
      <w:tr w:rsidR="00AD72B8" w:rsidRPr="00F4708F" w14:paraId="5A3141A6"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C3DE934" w14:textId="77777777" w:rsidR="00AD72B8" w:rsidRPr="00F4708F" w:rsidRDefault="00AD72B8" w:rsidP="0090442C">
            <w:r w:rsidRPr="00F4708F">
              <w:t>What is tested</w:t>
            </w:r>
          </w:p>
        </w:tc>
        <w:tc>
          <w:tcPr>
            <w:tcW w:w="6830" w:type="dxa"/>
            <w:vAlign w:val="center"/>
          </w:tcPr>
          <w:p w14:paraId="2E2846CF" w14:textId="52605C59" w:rsidR="00AD72B8" w:rsidRPr="00F4708F" w:rsidRDefault="00AD72B8" w:rsidP="0090442C">
            <w:pPr>
              <w:cnfStyle w:val="000000100000" w:firstRow="0" w:lastRow="0" w:firstColumn="0" w:lastColumn="0" w:oddVBand="0" w:evenVBand="0" w:oddHBand="1" w:evenHBand="0" w:firstRowFirstColumn="0" w:firstRowLastColumn="0" w:lastRowFirstColumn="0" w:lastRowLastColumn="0"/>
            </w:pPr>
            <w:r>
              <w:t>Switching orientation</w:t>
            </w:r>
          </w:p>
        </w:tc>
      </w:tr>
      <w:tr w:rsidR="00AD72B8" w:rsidRPr="00F4708F" w14:paraId="1F41EDFA"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2EB05DF7" w14:textId="77777777" w:rsidR="00AD72B8" w:rsidRPr="00F4708F" w:rsidRDefault="00AD72B8" w:rsidP="0090442C">
            <w:r w:rsidRPr="00F4708F">
              <w:t>How it is tested</w:t>
            </w:r>
          </w:p>
        </w:tc>
        <w:tc>
          <w:tcPr>
            <w:tcW w:w="6830" w:type="dxa"/>
            <w:vAlign w:val="center"/>
          </w:tcPr>
          <w:p w14:paraId="3F118C58" w14:textId="4D9E4665" w:rsidR="00AD72B8" w:rsidRPr="00F4708F" w:rsidRDefault="00AD72B8" w:rsidP="0090442C">
            <w:pPr>
              <w:cnfStyle w:val="000000000000" w:firstRow="0" w:lastRow="0" w:firstColumn="0" w:lastColumn="0" w:oddVBand="0" w:evenVBand="0" w:oddHBand="0" w:evenHBand="0" w:firstRowFirstColumn="0" w:firstRowLastColumn="0" w:lastRowFirstColumn="0" w:lastRowLastColumn="0"/>
            </w:pPr>
            <w:r>
              <w:t xml:space="preserve">Arbitrary functions will be activated, </w:t>
            </w:r>
            <w:proofErr w:type="gramStart"/>
            <w:r>
              <w:t>then</w:t>
            </w:r>
            <w:proofErr w:type="gramEnd"/>
            <w:r>
              <w:t xml:space="preserve"> the phone will be turned to switch modes.</w:t>
            </w:r>
          </w:p>
        </w:tc>
      </w:tr>
      <w:tr w:rsidR="00AD72B8" w:rsidRPr="00F4708F" w14:paraId="731B96BE"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F5359C6" w14:textId="77777777" w:rsidR="00AD72B8" w:rsidRPr="00F4708F" w:rsidRDefault="00AD72B8" w:rsidP="0090442C">
            <w:r w:rsidRPr="00F4708F">
              <w:t>Expected result</w:t>
            </w:r>
          </w:p>
        </w:tc>
        <w:tc>
          <w:tcPr>
            <w:tcW w:w="6830" w:type="dxa"/>
            <w:vAlign w:val="center"/>
          </w:tcPr>
          <w:p w14:paraId="7BA7E57B" w14:textId="227FC82A" w:rsidR="00AD72B8" w:rsidRPr="00F4708F" w:rsidRDefault="00AD72B8" w:rsidP="0090442C">
            <w:pPr>
              <w:cnfStyle w:val="000000100000" w:firstRow="0" w:lastRow="0" w:firstColumn="0" w:lastColumn="0" w:oddVBand="0" w:evenVBand="0" w:oddHBand="1" w:evenHBand="0" w:firstRowFirstColumn="0" w:firstRowLastColumn="0" w:lastRowFirstColumn="0" w:lastRowLastColumn="0"/>
            </w:pPr>
            <w:r>
              <w:t>Any saved data should remain in every orientation mode.</w:t>
            </w:r>
          </w:p>
        </w:tc>
      </w:tr>
      <w:tr w:rsidR="00AD72B8" w:rsidRPr="00F4708F" w14:paraId="72A4C40E" w14:textId="77777777" w:rsidTr="0090442C">
        <w:tc>
          <w:tcPr>
            <w:cnfStyle w:val="001000000000" w:firstRow="0" w:lastRow="0" w:firstColumn="1" w:lastColumn="0" w:oddVBand="0" w:evenVBand="0" w:oddHBand="0" w:evenHBand="0" w:firstRowFirstColumn="0" w:firstRowLastColumn="0" w:lastRowFirstColumn="0" w:lastRowLastColumn="0"/>
            <w:tcW w:w="2376" w:type="dxa"/>
            <w:vAlign w:val="center"/>
          </w:tcPr>
          <w:p w14:paraId="0472E8FE" w14:textId="77777777" w:rsidR="00AD72B8" w:rsidRPr="00F4708F" w:rsidRDefault="00AD72B8" w:rsidP="0090442C">
            <w:r w:rsidRPr="00F4708F">
              <w:t>Actual result</w:t>
            </w:r>
          </w:p>
        </w:tc>
        <w:tc>
          <w:tcPr>
            <w:tcW w:w="6830" w:type="dxa"/>
            <w:vAlign w:val="center"/>
          </w:tcPr>
          <w:p w14:paraId="47611664" w14:textId="1BA1991E" w:rsidR="00AD72B8" w:rsidRPr="00F4708F" w:rsidRDefault="00F43472" w:rsidP="0090442C">
            <w:pPr>
              <w:cnfStyle w:val="000000000000" w:firstRow="0" w:lastRow="0" w:firstColumn="0" w:lastColumn="0" w:oddVBand="0" w:evenVBand="0" w:oddHBand="0" w:evenHBand="0" w:firstRowFirstColumn="0" w:firstRowLastColumn="0" w:lastRowFirstColumn="0" w:lastRowLastColumn="0"/>
            </w:pPr>
            <w:r>
              <w:t>Expected result</w:t>
            </w:r>
          </w:p>
        </w:tc>
      </w:tr>
      <w:tr w:rsidR="00AD72B8" w:rsidRPr="00F4708F" w14:paraId="0BC71FA0" w14:textId="77777777" w:rsidTr="00904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3F14C43" w14:textId="77777777" w:rsidR="00AD72B8" w:rsidRPr="00F4708F" w:rsidRDefault="00AD72B8" w:rsidP="0090442C">
            <w:r w:rsidRPr="00F4708F">
              <w:t>Associated user story</w:t>
            </w:r>
          </w:p>
        </w:tc>
        <w:tc>
          <w:tcPr>
            <w:tcW w:w="6830" w:type="dxa"/>
            <w:vAlign w:val="center"/>
          </w:tcPr>
          <w:p w14:paraId="1B078D5E" w14:textId="1F6BA500" w:rsidR="00AD72B8" w:rsidRPr="00AD72B8" w:rsidRDefault="00AD72B8" w:rsidP="00AD72B8">
            <w:pPr>
              <w:cnfStyle w:val="000000100000" w:firstRow="0" w:lastRow="0" w:firstColumn="0" w:lastColumn="0" w:oddVBand="0" w:evenVBand="0" w:oddHBand="1" w:evenHBand="0" w:firstRowFirstColumn="0" w:firstRowLastColumn="0" w:lastRowFirstColumn="0" w:lastRowLastColumn="0"/>
            </w:pPr>
            <w:r w:rsidRPr="00AD72B8">
              <w:t>As a user, I should be able to switch orientation mode between vertical and horizontal without loosing my choices</w:t>
            </w:r>
            <w:r w:rsidRPr="00AD72B8">
              <w:rPr>
                <w:vertAlign w:val="superscript"/>
              </w:rPr>
              <w:t>28</w:t>
            </w:r>
          </w:p>
        </w:tc>
      </w:tr>
    </w:tbl>
    <w:p w14:paraId="636BDE59" w14:textId="77777777" w:rsidR="00AD72B8" w:rsidRDefault="00AD72B8" w:rsidP="00231693">
      <w:pPr>
        <w:rPr>
          <w:b/>
        </w:rPr>
      </w:pPr>
    </w:p>
    <w:tbl>
      <w:tblPr>
        <w:tblStyle w:val="Mellanmrktrutnt2-dekorfrg1"/>
        <w:tblW w:w="0" w:type="auto"/>
        <w:tblLook w:val="0480" w:firstRow="0" w:lastRow="0" w:firstColumn="1" w:lastColumn="0" w:noHBand="0" w:noVBand="1"/>
      </w:tblPr>
      <w:tblGrid>
        <w:gridCol w:w="2376"/>
        <w:gridCol w:w="6830"/>
      </w:tblGrid>
      <w:tr w:rsidR="00036F22" w:rsidRPr="00F4708F" w14:paraId="124B5A54" w14:textId="77777777" w:rsidTr="000F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CC7FF0B" w14:textId="77777777" w:rsidR="00036F22" w:rsidRPr="00F4708F" w:rsidRDefault="00036F22" w:rsidP="000F28AF">
            <w:r w:rsidRPr="00F4708F">
              <w:t>What is tested</w:t>
            </w:r>
          </w:p>
        </w:tc>
        <w:tc>
          <w:tcPr>
            <w:tcW w:w="6830" w:type="dxa"/>
            <w:vAlign w:val="center"/>
          </w:tcPr>
          <w:p w14:paraId="3F8FFF8B" w14:textId="6E624C4A" w:rsidR="00036F22" w:rsidRPr="00F4708F" w:rsidRDefault="00036F22" w:rsidP="000F28AF">
            <w:pPr>
              <w:cnfStyle w:val="000000100000" w:firstRow="0" w:lastRow="0" w:firstColumn="0" w:lastColumn="0" w:oddVBand="0" w:evenVBand="0" w:oddHBand="1" w:evenHBand="0" w:firstRowFirstColumn="0" w:firstRowLastColumn="0" w:lastRowFirstColumn="0" w:lastRowLastColumn="0"/>
            </w:pPr>
            <w:r>
              <w:t>Duration and distance between locations</w:t>
            </w:r>
            <w:r w:rsidR="00584F2F">
              <w:t xml:space="preserve"> 1</w:t>
            </w:r>
          </w:p>
        </w:tc>
      </w:tr>
      <w:tr w:rsidR="00036F22" w:rsidRPr="00F4708F" w14:paraId="26D89AB0" w14:textId="77777777" w:rsidTr="000F28AF">
        <w:tc>
          <w:tcPr>
            <w:cnfStyle w:val="001000000000" w:firstRow="0" w:lastRow="0" w:firstColumn="1" w:lastColumn="0" w:oddVBand="0" w:evenVBand="0" w:oddHBand="0" w:evenHBand="0" w:firstRowFirstColumn="0" w:firstRowLastColumn="0" w:lastRowFirstColumn="0" w:lastRowLastColumn="0"/>
            <w:tcW w:w="2376" w:type="dxa"/>
            <w:vAlign w:val="center"/>
          </w:tcPr>
          <w:p w14:paraId="6FD51264" w14:textId="77777777" w:rsidR="00036F22" w:rsidRPr="00F4708F" w:rsidRDefault="00036F22" w:rsidP="000F28AF">
            <w:r w:rsidRPr="00F4708F">
              <w:t>How it is tested</w:t>
            </w:r>
          </w:p>
        </w:tc>
        <w:tc>
          <w:tcPr>
            <w:tcW w:w="6830" w:type="dxa"/>
            <w:vAlign w:val="center"/>
          </w:tcPr>
          <w:p w14:paraId="5C2F8A47" w14:textId="2515790C" w:rsidR="00036F22" w:rsidRPr="00F4708F" w:rsidRDefault="00036F22" w:rsidP="00036F22">
            <w:pPr>
              <w:cnfStyle w:val="000000000000" w:firstRow="0" w:lastRow="0" w:firstColumn="0" w:lastColumn="0" w:oddVBand="0" w:evenVBand="0" w:oddHBand="0" w:evenHBand="0" w:firstRowFirstColumn="0" w:firstRowLastColumn="0" w:lastRowFirstColumn="0" w:lastRowLastColumn="0"/>
            </w:pPr>
            <w:r>
              <w:t xml:space="preserve">Arbitrary locations are searched for </w:t>
            </w:r>
            <w:r w:rsidR="00147B7B">
              <w:t xml:space="preserve">with the Search-button </w:t>
            </w:r>
            <w:r>
              <w:t>and marked on the map. The marked location is clicked showing the information and navigation window. The window is clicked.</w:t>
            </w:r>
          </w:p>
        </w:tc>
      </w:tr>
      <w:tr w:rsidR="00036F22" w:rsidRPr="00F4708F" w14:paraId="25F83C62" w14:textId="77777777" w:rsidTr="000F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EB3240F" w14:textId="77777777" w:rsidR="00036F22" w:rsidRPr="00F4708F" w:rsidRDefault="00036F22" w:rsidP="000F28AF">
            <w:r w:rsidRPr="00F4708F">
              <w:t>Expected result</w:t>
            </w:r>
          </w:p>
        </w:tc>
        <w:tc>
          <w:tcPr>
            <w:tcW w:w="6830" w:type="dxa"/>
            <w:vAlign w:val="center"/>
          </w:tcPr>
          <w:p w14:paraId="197B304A" w14:textId="7DCDA034" w:rsidR="00036F22" w:rsidRPr="00F4708F" w:rsidRDefault="00036F22" w:rsidP="0042432D">
            <w:pPr>
              <w:cnfStyle w:val="000000100000" w:firstRow="0" w:lastRow="0" w:firstColumn="0" w:lastColumn="0" w:oddVBand="0" w:evenVBand="0" w:oddHBand="1" w:evenHBand="0" w:firstRowFirstColumn="0" w:firstRowLastColumn="0" w:lastRowFirstColumn="0" w:lastRowLastColumn="0"/>
            </w:pPr>
            <w:r>
              <w:t xml:space="preserve">The time and distance from the user’s current position will be </w:t>
            </w:r>
            <w:r w:rsidR="0042432D">
              <w:t>shown</w:t>
            </w:r>
          </w:p>
        </w:tc>
      </w:tr>
      <w:tr w:rsidR="00036F22" w:rsidRPr="00F4708F" w14:paraId="447EB4DF" w14:textId="77777777" w:rsidTr="000F28AF">
        <w:tc>
          <w:tcPr>
            <w:cnfStyle w:val="001000000000" w:firstRow="0" w:lastRow="0" w:firstColumn="1" w:lastColumn="0" w:oddVBand="0" w:evenVBand="0" w:oddHBand="0" w:evenHBand="0" w:firstRowFirstColumn="0" w:firstRowLastColumn="0" w:lastRowFirstColumn="0" w:lastRowLastColumn="0"/>
            <w:tcW w:w="2376" w:type="dxa"/>
            <w:vAlign w:val="center"/>
          </w:tcPr>
          <w:p w14:paraId="3F31499A" w14:textId="77777777" w:rsidR="00036F22" w:rsidRPr="00F4708F" w:rsidRDefault="00036F22" w:rsidP="000F28AF">
            <w:r w:rsidRPr="00F4708F">
              <w:t>Actual result</w:t>
            </w:r>
          </w:p>
        </w:tc>
        <w:tc>
          <w:tcPr>
            <w:tcW w:w="6830" w:type="dxa"/>
            <w:vAlign w:val="center"/>
          </w:tcPr>
          <w:p w14:paraId="60E17628" w14:textId="1DB4F724" w:rsidR="00036F22" w:rsidRPr="00F4708F" w:rsidRDefault="00F01960" w:rsidP="000F28AF">
            <w:pPr>
              <w:cnfStyle w:val="000000000000" w:firstRow="0" w:lastRow="0" w:firstColumn="0" w:lastColumn="0" w:oddVBand="0" w:evenVBand="0" w:oddHBand="0" w:evenHBand="0" w:firstRowFirstColumn="0" w:firstRowLastColumn="0" w:lastRowFirstColumn="0" w:lastRowLastColumn="0"/>
            </w:pPr>
            <w:r>
              <w:t>Expected result</w:t>
            </w:r>
          </w:p>
        </w:tc>
      </w:tr>
      <w:tr w:rsidR="00036F22" w:rsidRPr="00F4708F" w14:paraId="536ECF8E" w14:textId="77777777" w:rsidTr="000F2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BE2F1BD" w14:textId="77777777" w:rsidR="00036F22" w:rsidRPr="00F4708F" w:rsidRDefault="00036F22" w:rsidP="000F28AF">
            <w:r w:rsidRPr="00F4708F">
              <w:t>Associated user story</w:t>
            </w:r>
          </w:p>
        </w:tc>
        <w:tc>
          <w:tcPr>
            <w:tcW w:w="6830" w:type="dxa"/>
            <w:vAlign w:val="center"/>
          </w:tcPr>
          <w:p w14:paraId="7279A9FF" w14:textId="77777777" w:rsidR="00036F22" w:rsidRPr="00036F22" w:rsidRDefault="00036F22" w:rsidP="00036F22">
            <w:pPr>
              <w:cnfStyle w:val="000000100000" w:firstRow="0" w:lastRow="0" w:firstColumn="0" w:lastColumn="0" w:oddVBand="0" w:evenVBand="0" w:oddHBand="1" w:evenHBand="0" w:firstRowFirstColumn="0" w:firstRowLastColumn="0" w:lastRowFirstColumn="0" w:lastRowLastColumn="0"/>
            </w:pPr>
            <w:r w:rsidRPr="00036F22">
              <w:t>As a user navigating to a certain location, I want to know how long time it will take me to get there</w:t>
            </w:r>
            <w:r w:rsidRPr="00036F22">
              <w:rPr>
                <w:vertAlign w:val="superscript"/>
              </w:rPr>
              <w:t>29</w:t>
            </w:r>
          </w:p>
          <w:p w14:paraId="6C60AA36" w14:textId="407B8C54" w:rsidR="00036F22" w:rsidRPr="00AD72B8" w:rsidRDefault="00036F22" w:rsidP="00036F22">
            <w:pPr>
              <w:cnfStyle w:val="000000100000" w:firstRow="0" w:lastRow="0" w:firstColumn="0" w:lastColumn="0" w:oddVBand="0" w:evenVBand="0" w:oddHBand="1" w:evenHBand="0" w:firstRowFirstColumn="0" w:firstRowLastColumn="0" w:lastRowFirstColumn="0" w:lastRowLastColumn="0"/>
            </w:pPr>
            <w:r w:rsidRPr="00036F22">
              <w:t>As a user navigating to a certain location, I want to know the distance between my current location and the wanted location</w:t>
            </w:r>
            <w:r w:rsidRPr="00036F22">
              <w:rPr>
                <w:vertAlign w:val="superscript"/>
              </w:rPr>
              <w:t>30</w:t>
            </w:r>
          </w:p>
        </w:tc>
      </w:tr>
    </w:tbl>
    <w:p w14:paraId="2D53EB54" w14:textId="77777777" w:rsidR="00036F22" w:rsidRDefault="00036F22" w:rsidP="00231693">
      <w:pPr>
        <w:rPr>
          <w:b/>
        </w:rPr>
      </w:pPr>
    </w:p>
    <w:tbl>
      <w:tblPr>
        <w:tblStyle w:val="Mellanmrktrutnt2-dekorfrg1"/>
        <w:tblW w:w="0" w:type="auto"/>
        <w:tblLook w:val="0480" w:firstRow="0" w:lastRow="0" w:firstColumn="1" w:lastColumn="0" w:noHBand="0" w:noVBand="1"/>
      </w:tblPr>
      <w:tblGrid>
        <w:gridCol w:w="2376"/>
        <w:gridCol w:w="6830"/>
      </w:tblGrid>
      <w:tr w:rsidR="00147B7B" w:rsidRPr="00F4708F" w14:paraId="35CBEDB2" w14:textId="77777777" w:rsidTr="0019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72C73EF" w14:textId="77777777" w:rsidR="00147B7B" w:rsidRPr="00F4708F" w:rsidRDefault="00147B7B" w:rsidP="0019651C">
            <w:r w:rsidRPr="00F4708F">
              <w:t>What is tested</w:t>
            </w:r>
          </w:p>
        </w:tc>
        <w:tc>
          <w:tcPr>
            <w:tcW w:w="6830" w:type="dxa"/>
            <w:vAlign w:val="center"/>
          </w:tcPr>
          <w:p w14:paraId="0F6877E3" w14:textId="640351B4" w:rsidR="00147B7B" w:rsidRPr="00F4708F" w:rsidRDefault="00147B7B" w:rsidP="0019651C">
            <w:pPr>
              <w:cnfStyle w:val="000000100000" w:firstRow="0" w:lastRow="0" w:firstColumn="0" w:lastColumn="0" w:oddVBand="0" w:evenVBand="0" w:oddHBand="1" w:evenHBand="0" w:firstRowFirstColumn="0" w:firstRowLastColumn="0" w:lastRowFirstColumn="0" w:lastRowLastColumn="0"/>
            </w:pPr>
            <w:r>
              <w:t>Duration and distance between locations</w:t>
            </w:r>
            <w:r w:rsidR="00584F2F">
              <w:t xml:space="preserve"> 2</w:t>
            </w:r>
          </w:p>
        </w:tc>
      </w:tr>
      <w:tr w:rsidR="00147B7B" w:rsidRPr="00F4708F" w14:paraId="5ABA5430" w14:textId="77777777" w:rsidTr="0019651C">
        <w:tc>
          <w:tcPr>
            <w:cnfStyle w:val="001000000000" w:firstRow="0" w:lastRow="0" w:firstColumn="1" w:lastColumn="0" w:oddVBand="0" w:evenVBand="0" w:oddHBand="0" w:evenHBand="0" w:firstRowFirstColumn="0" w:firstRowLastColumn="0" w:lastRowFirstColumn="0" w:lastRowLastColumn="0"/>
            <w:tcW w:w="2376" w:type="dxa"/>
            <w:vAlign w:val="center"/>
          </w:tcPr>
          <w:p w14:paraId="6B6AA246" w14:textId="77777777" w:rsidR="00147B7B" w:rsidRPr="00F4708F" w:rsidRDefault="00147B7B" w:rsidP="0019651C">
            <w:r w:rsidRPr="00F4708F">
              <w:t>How it is tested</w:t>
            </w:r>
          </w:p>
        </w:tc>
        <w:tc>
          <w:tcPr>
            <w:tcW w:w="6830" w:type="dxa"/>
            <w:vAlign w:val="center"/>
          </w:tcPr>
          <w:p w14:paraId="74E044BF" w14:textId="43D17E93" w:rsidR="00147B7B" w:rsidRPr="00F4708F" w:rsidRDefault="00147B7B" w:rsidP="0019651C">
            <w:pPr>
              <w:cnfStyle w:val="000000000000" w:firstRow="0" w:lastRow="0" w:firstColumn="0" w:lastColumn="0" w:oddVBand="0" w:evenVBand="0" w:oddHBand="0" w:evenHBand="0" w:firstRowFirstColumn="0" w:firstRowLastColumn="0" w:lastRowFirstColumn="0" w:lastRowLastColumn="0"/>
            </w:pPr>
            <w:r>
              <w:t>Arbitrary locations are searched for with the Route-option and marked on the map. The marked location is clicked showing the information and navigation window. The window is clicked.</w:t>
            </w:r>
          </w:p>
        </w:tc>
      </w:tr>
      <w:tr w:rsidR="00147B7B" w:rsidRPr="00F4708F" w14:paraId="2F3CC110" w14:textId="77777777" w:rsidTr="0019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93C9892" w14:textId="77777777" w:rsidR="00147B7B" w:rsidRPr="00F4708F" w:rsidRDefault="00147B7B" w:rsidP="0019651C">
            <w:r w:rsidRPr="00F4708F">
              <w:t>Expected result</w:t>
            </w:r>
          </w:p>
        </w:tc>
        <w:tc>
          <w:tcPr>
            <w:tcW w:w="6830" w:type="dxa"/>
            <w:vAlign w:val="center"/>
          </w:tcPr>
          <w:p w14:paraId="64B5D86D" w14:textId="77777777" w:rsidR="00147B7B" w:rsidRPr="00F4708F" w:rsidRDefault="00147B7B" w:rsidP="0019651C">
            <w:pPr>
              <w:cnfStyle w:val="000000100000" w:firstRow="0" w:lastRow="0" w:firstColumn="0" w:lastColumn="0" w:oddVBand="0" w:evenVBand="0" w:oddHBand="1" w:evenHBand="0" w:firstRowFirstColumn="0" w:firstRowLastColumn="0" w:lastRowFirstColumn="0" w:lastRowLastColumn="0"/>
            </w:pPr>
            <w:r>
              <w:t>The time and distance from the user’s current position will be shown</w:t>
            </w:r>
          </w:p>
        </w:tc>
      </w:tr>
      <w:tr w:rsidR="00147B7B" w:rsidRPr="00F4708F" w14:paraId="4E6F2622" w14:textId="77777777" w:rsidTr="0019651C">
        <w:tc>
          <w:tcPr>
            <w:cnfStyle w:val="001000000000" w:firstRow="0" w:lastRow="0" w:firstColumn="1" w:lastColumn="0" w:oddVBand="0" w:evenVBand="0" w:oddHBand="0" w:evenHBand="0" w:firstRowFirstColumn="0" w:firstRowLastColumn="0" w:lastRowFirstColumn="0" w:lastRowLastColumn="0"/>
            <w:tcW w:w="2376" w:type="dxa"/>
            <w:vAlign w:val="center"/>
          </w:tcPr>
          <w:p w14:paraId="48C75921" w14:textId="77777777" w:rsidR="00147B7B" w:rsidRPr="00F4708F" w:rsidRDefault="00147B7B" w:rsidP="0019651C">
            <w:r w:rsidRPr="00F4708F">
              <w:t>Actual result</w:t>
            </w:r>
          </w:p>
        </w:tc>
        <w:tc>
          <w:tcPr>
            <w:tcW w:w="6830" w:type="dxa"/>
            <w:vAlign w:val="center"/>
          </w:tcPr>
          <w:p w14:paraId="22B32A6C" w14:textId="37C42961" w:rsidR="00147B7B" w:rsidRPr="00F4708F" w:rsidRDefault="00147B7B" w:rsidP="0019651C">
            <w:pPr>
              <w:cnfStyle w:val="000000000000" w:firstRow="0" w:lastRow="0" w:firstColumn="0" w:lastColumn="0" w:oddVBand="0" w:evenVBand="0" w:oddHBand="0" w:evenHBand="0" w:firstRowFirstColumn="0" w:firstRowLastColumn="0" w:lastRowFirstColumn="0" w:lastRowLastColumn="0"/>
            </w:pPr>
            <w:r>
              <w:t>Time and distance set to 1 m and 1 minute always.</w:t>
            </w:r>
          </w:p>
        </w:tc>
      </w:tr>
      <w:tr w:rsidR="0019651C" w:rsidRPr="00F4708F" w14:paraId="54A1F2F2" w14:textId="77777777" w:rsidTr="0019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9F2E7E4" w14:textId="29DAD2D3" w:rsidR="0019651C" w:rsidRPr="00F4708F" w:rsidRDefault="0019651C" w:rsidP="0019651C">
            <w:r>
              <w:t>Fix</w:t>
            </w:r>
          </w:p>
        </w:tc>
        <w:tc>
          <w:tcPr>
            <w:tcW w:w="6830" w:type="dxa"/>
            <w:vAlign w:val="center"/>
          </w:tcPr>
          <w:p w14:paraId="26B6FA02" w14:textId="44C74925" w:rsidR="0019651C" w:rsidRDefault="00D30F60" w:rsidP="0019651C">
            <w:pPr>
              <w:cnfStyle w:val="000000100000" w:firstRow="0" w:lastRow="0" w:firstColumn="0" w:lastColumn="0" w:oddVBand="0" w:evenVBand="0" w:oddHBand="1" w:evenHBand="0" w:firstRowFirstColumn="0" w:firstRowLastColumn="0" w:lastRowFirstColumn="0" w:lastRowLastColumn="0"/>
            </w:pPr>
            <w:r>
              <w:t xml:space="preserve">Easily seen to </w:t>
            </w:r>
            <w:r w:rsidR="00677239">
              <w:t>semantic mistake</w:t>
            </w:r>
          </w:p>
        </w:tc>
      </w:tr>
      <w:tr w:rsidR="0019651C" w:rsidRPr="00F4708F" w14:paraId="3771F543" w14:textId="77777777" w:rsidTr="0019651C">
        <w:tc>
          <w:tcPr>
            <w:cnfStyle w:val="001000000000" w:firstRow="0" w:lastRow="0" w:firstColumn="1" w:lastColumn="0" w:oddVBand="0" w:evenVBand="0" w:oddHBand="0" w:evenHBand="0" w:firstRowFirstColumn="0" w:firstRowLastColumn="0" w:lastRowFirstColumn="0" w:lastRowLastColumn="0"/>
            <w:tcW w:w="2376" w:type="dxa"/>
            <w:vAlign w:val="center"/>
          </w:tcPr>
          <w:p w14:paraId="3BAFDF3A" w14:textId="4AD6A711" w:rsidR="0019651C" w:rsidRPr="00F4708F" w:rsidRDefault="0019651C" w:rsidP="0019651C">
            <w:r>
              <w:t>New result</w:t>
            </w:r>
          </w:p>
        </w:tc>
        <w:tc>
          <w:tcPr>
            <w:tcW w:w="6830" w:type="dxa"/>
            <w:vAlign w:val="center"/>
          </w:tcPr>
          <w:p w14:paraId="65137B66" w14:textId="6029C9E2" w:rsidR="0019651C" w:rsidRDefault="00D30F60" w:rsidP="0019651C">
            <w:pPr>
              <w:cnfStyle w:val="000000000000" w:firstRow="0" w:lastRow="0" w:firstColumn="0" w:lastColumn="0" w:oddVBand="0" w:evenVBand="0" w:oddHBand="0" w:evenHBand="0" w:firstRowFirstColumn="0" w:firstRowLastColumn="0" w:lastRowFirstColumn="0" w:lastRowLastColumn="0"/>
            </w:pPr>
            <w:r>
              <w:t>Expected result</w:t>
            </w:r>
          </w:p>
        </w:tc>
      </w:tr>
      <w:tr w:rsidR="00147B7B" w:rsidRPr="00F4708F" w14:paraId="60867D4B" w14:textId="77777777" w:rsidTr="0019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916C956" w14:textId="77777777" w:rsidR="00147B7B" w:rsidRPr="00F4708F" w:rsidRDefault="00147B7B" w:rsidP="0019651C">
            <w:r w:rsidRPr="00F4708F">
              <w:t>Associated user story</w:t>
            </w:r>
          </w:p>
        </w:tc>
        <w:tc>
          <w:tcPr>
            <w:tcW w:w="6830" w:type="dxa"/>
            <w:vAlign w:val="center"/>
          </w:tcPr>
          <w:p w14:paraId="1A3699B3" w14:textId="77777777" w:rsidR="00147B7B" w:rsidRPr="00036F22" w:rsidRDefault="00147B7B" w:rsidP="0019651C">
            <w:pPr>
              <w:cnfStyle w:val="000000100000" w:firstRow="0" w:lastRow="0" w:firstColumn="0" w:lastColumn="0" w:oddVBand="0" w:evenVBand="0" w:oddHBand="1" w:evenHBand="0" w:firstRowFirstColumn="0" w:firstRowLastColumn="0" w:lastRowFirstColumn="0" w:lastRowLastColumn="0"/>
            </w:pPr>
            <w:r w:rsidRPr="00036F22">
              <w:t>As a user navigating to a certain location, I want to know how long time it will take me to get there</w:t>
            </w:r>
            <w:r w:rsidRPr="00036F22">
              <w:rPr>
                <w:vertAlign w:val="superscript"/>
              </w:rPr>
              <w:t>29</w:t>
            </w:r>
          </w:p>
          <w:p w14:paraId="3BB31702" w14:textId="77777777" w:rsidR="00147B7B" w:rsidRPr="00AD72B8" w:rsidRDefault="00147B7B" w:rsidP="0019651C">
            <w:pPr>
              <w:cnfStyle w:val="000000100000" w:firstRow="0" w:lastRow="0" w:firstColumn="0" w:lastColumn="0" w:oddVBand="0" w:evenVBand="0" w:oddHBand="1" w:evenHBand="0" w:firstRowFirstColumn="0" w:firstRowLastColumn="0" w:lastRowFirstColumn="0" w:lastRowLastColumn="0"/>
            </w:pPr>
            <w:r w:rsidRPr="00036F22">
              <w:t>As a user navigating to a certain location, I want to know the distance between my current location and the wanted location</w:t>
            </w:r>
            <w:r w:rsidRPr="00036F22">
              <w:rPr>
                <w:vertAlign w:val="superscript"/>
              </w:rPr>
              <w:t>30</w:t>
            </w:r>
          </w:p>
        </w:tc>
      </w:tr>
    </w:tbl>
    <w:p w14:paraId="18D1E435" w14:textId="77777777" w:rsidR="00147B7B" w:rsidRDefault="00147B7B" w:rsidP="00231693">
      <w:pPr>
        <w:rPr>
          <w:b/>
        </w:rPr>
      </w:pPr>
    </w:p>
    <w:tbl>
      <w:tblPr>
        <w:tblStyle w:val="Mellanmrktrutnt2-dekorfrg1"/>
        <w:tblW w:w="0" w:type="auto"/>
        <w:tblLook w:val="0480" w:firstRow="0" w:lastRow="0" w:firstColumn="1" w:lastColumn="0" w:noHBand="0" w:noVBand="1"/>
      </w:tblPr>
      <w:tblGrid>
        <w:gridCol w:w="2376"/>
        <w:gridCol w:w="6830"/>
      </w:tblGrid>
      <w:tr w:rsidR="005245C9" w:rsidRPr="00F4708F" w14:paraId="154B6746" w14:textId="77777777" w:rsidTr="00A26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95FED4B" w14:textId="77777777" w:rsidR="005245C9" w:rsidRPr="00F4708F" w:rsidRDefault="005245C9" w:rsidP="00A264CE">
            <w:r w:rsidRPr="00F4708F">
              <w:t>What is tested</w:t>
            </w:r>
          </w:p>
        </w:tc>
        <w:tc>
          <w:tcPr>
            <w:tcW w:w="6830" w:type="dxa"/>
            <w:vAlign w:val="center"/>
          </w:tcPr>
          <w:p w14:paraId="101F2141" w14:textId="64FD72FD" w:rsidR="005245C9" w:rsidRPr="00F4708F" w:rsidRDefault="00A264CE" w:rsidP="00A264CE">
            <w:pPr>
              <w:cnfStyle w:val="000000100000" w:firstRow="0" w:lastRow="0" w:firstColumn="0" w:lastColumn="0" w:oddVBand="0" w:evenVBand="0" w:oddHBand="1" w:evenHBand="0" w:firstRowFirstColumn="0" w:firstRowLastColumn="0" w:lastRowFirstColumn="0" w:lastRowLastColumn="0"/>
            </w:pPr>
            <w:r>
              <w:t>Path between separate locations</w:t>
            </w:r>
          </w:p>
        </w:tc>
      </w:tr>
      <w:tr w:rsidR="005245C9" w:rsidRPr="00F4708F" w14:paraId="537CD799" w14:textId="77777777" w:rsidTr="00A264CE">
        <w:tc>
          <w:tcPr>
            <w:cnfStyle w:val="001000000000" w:firstRow="0" w:lastRow="0" w:firstColumn="1" w:lastColumn="0" w:oddVBand="0" w:evenVBand="0" w:oddHBand="0" w:evenHBand="0" w:firstRowFirstColumn="0" w:firstRowLastColumn="0" w:lastRowFirstColumn="0" w:lastRowLastColumn="0"/>
            <w:tcW w:w="2376" w:type="dxa"/>
            <w:vAlign w:val="center"/>
          </w:tcPr>
          <w:p w14:paraId="08C5A5CD" w14:textId="77777777" w:rsidR="005245C9" w:rsidRPr="00F4708F" w:rsidRDefault="005245C9" w:rsidP="00A264CE">
            <w:r w:rsidRPr="00F4708F">
              <w:t>How it is tested</w:t>
            </w:r>
          </w:p>
        </w:tc>
        <w:tc>
          <w:tcPr>
            <w:tcW w:w="6830" w:type="dxa"/>
            <w:vAlign w:val="center"/>
          </w:tcPr>
          <w:p w14:paraId="217653E2" w14:textId="3F6AD386" w:rsidR="005245C9" w:rsidRPr="00F4708F" w:rsidRDefault="00307F3D" w:rsidP="00307F3D">
            <w:pPr>
              <w:cnfStyle w:val="000000000000" w:firstRow="0" w:lastRow="0" w:firstColumn="0" w:lastColumn="0" w:oddVBand="0" w:evenVBand="0" w:oddHBand="0" w:evenHBand="0" w:firstRowFirstColumn="0" w:firstRowLastColumn="0" w:lastRowFirstColumn="0" w:lastRowLastColumn="0"/>
            </w:pPr>
            <w:r>
              <w:t>Two a</w:t>
            </w:r>
            <w:r w:rsidR="005245C9">
              <w:t>rbitrary locations are searched for and marked on the map</w:t>
            </w:r>
            <w:r>
              <w:t>.</w:t>
            </w:r>
          </w:p>
        </w:tc>
      </w:tr>
      <w:tr w:rsidR="005245C9" w:rsidRPr="00F4708F" w14:paraId="4F362A83" w14:textId="77777777" w:rsidTr="00A26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767E1E5" w14:textId="77777777" w:rsidR="005245C9" w:rsidRPr="00F4708F" w:rsidRDefault="005245C9" w:rsidP="00A264CE">
            <w:r w:rsidRPr="00F4708F">
              <w:t>Expected result</w:t>
            </w:r>
          </w:p>
        </w:tc>
        <w:tc>
          <w:tcPr>
            <w:tcW w:w="6830" w:type="dxa"/>
            <w:vAlign w:val="center"/>
          </w:tcPr>
          <w:p w14:paraId="6751FBCF" w14:textId="6BB387C9" w:rsidR="005245C9" w:rsidRPr="00F4708F" w:rsidRDefault="00307F3D" w:rsidP="00A264CE">
            <w:pPr>
              <w:cnfStyle w:val="000000100000" w:firstRow="0" w:lastRow="0" w:firstColumn="0" w:lastColumn="0" w:oddVBand="0" w:evenVBand="0" w:oddHBand="1" w:evenHBand="0" w:firstRowFirstColumn="0" w:firstRowLastColumn="0" w:lastRowFirstColumn="0" w:lastRowLastColumn="0"/>
            </w:pPr>
            <w:r>
              <w:t>The path between them should be drawn.</w:t>
            </w:r>
          </w:p>
        </w:tc>
      </w:tr>
      <w:tr w:rsidR="005245C9" w:rsidRPr="00F4708F" w14:paraId="0CB85EED" w14:textId="77777777" w:rsidTr="00A264CE">
        <w:tc>
          <w:tcPr>
            <w:cnfStyle w:val="001000000000" w:firstRow="0" w:lastRow="0" w:firstColumn="1" w:lastColumn="0" w:oddVBand="0" w:evenVBand="0" w:oddHBand="0" w:evenHBand="0" w:firstRowFirstColumn="0" w:firstRowLastColumn="0" w:lastRowFirstColumn="0" w:lastRowLastColumn="0"/>
            <w:tcW w:w="2376" w:type="dxa"/>
            <w:vAlign w:val="center"/>
          </w:tcPr>
          <w:p w14:paraId="6C09B629" w14:textId="77777777" w:rsidR="005245C9" w:rsidRPr="00F4708F" w:rsidRDefault="005245C9" w:rsidP="00A264CE">
            <w:r w:rsidRPr="00F4708F">
              <w:t>Actual result</w:t>
            </w:r>
          </w:p>
        </w:tc>
        <w:tc>
          <w:tcPr>
            <w:tcW w:w="6830" w:type="dxa"/>
            <w:vAlign w:val="center"/>
          </w:tcPr>
          <w:p w14:paraId="4B9E232D" w14:textId="3DBB0FCA" w:rsidR="005245C9" w:rsidRPr="00F4708F" w:rsidRDefault="00E63BF1" w:rsidP="00A264CE">
            <w:pPr>
              <w:cnfStyle w:val="000000000000" w:firstRow="0" w:lastRow="0" w:firstColumn="0" w:lastColumn="0" w:oddVBand="0" w:evenVBand="0" w:oddHBand="0" w:evenHBand="0" w:firstRowFirstColumn="0" w:firstRowLastColumn="0" w:lastRowFirstColumn="0" w:lastRowLastColumn="0"/>
            </w:pPr>
            <w:r>
              <w:t>Expected result</w:t>
            </w:r>
          </w:p>
        </w:tc>
      </w:tr>
      <w:tr w:rsidR="005245C9" w:rsidRPr="00F4708F" w14:paraId="040558D1" w14:textId="77777777" w:rsidTr="00A264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05A5633" w14:textId="77777777" w:rsidR="005245C9" w:rsidRPr="00F4708F" w:rsidRDefault="005245C9" w:rsidP="00A264CE">
            <w:r w:rsidRPr="00F4708F">
              <w:t>Associated user story</w:t>
            </w:r>
          </w:p>
        </w:tc>
        <w:tc>
          <w:tcPr>
            <w:tcW w:w="6830" w:type="dxa"/>
            <w:vAlign w:val="center"/>
          </w:tcPr>
          <w:p w14:paraId="387F3AF3" w14:textId="7300DE57" w:rsidR="005245C9" w:rsidRPr="005245C9" w:rsidRDefault="005245C9" w:rsidP="005245C9">
            <w:pPr>
              <w:cnfStyle w:val="000000100000" w:firstRow="0" w:lastRow="0" w:firstColumn="0" w:lastColumn="0" w:oddVBand="0" w:evenVBand="0" w:oddHBand="1" w:evenHBand="0" w:firstRowFirstColumn="0" w:firstRowLastColumn="0" w:lastRowFirstColumn="0" w:lastRowLastColumn="0"/>
            </w:pPr>
            <w:r w:rsidRPr="005245C9">
              <w:t>As a user, I want to be able to search for the path between to separate location, without currently positioned on any of them</w:t>
            </w:r>
            <w:r w:rsidRPr="005245C9">
              <w:rPr>
                <w:vertAlign w:val="superscript"/>
              </w:rPr>
              <w:t>31</w:t>
            </w:r>
          </w:p>
        </w:tc>
      </w:tr>
    </w:tbl>
    <w:p w14:paraId="3BC4AEA1" w14:textId="77777777" w:rsidR="005245C9" w:rsidRDefault="005245C9" w:rsidP="00231693">
      <w:pPr>
        <w:rPr>
          <w:b/>
        </w:rPr>
      </w:pPr>
    </w:p>
    <w:tbl>
      <w:tblPr>
        <w:tblStyle w:val="Mellanmrktrutnt2-dekorfrg1"/>
        <w:tblW w:w="0" w:type="auto"/>
        <w:tblLook w:val="0480" w:firstRow="0" w:lastRow="0" w:firstColumn="1" w:lastColumn="0" w:noHBand="0" w:noVBand="1"/>
      </w:tblPr>
      <w:tblGrid>
        <w:gridCol w:w="2376"/>
        <w:gridCol w:w="6830"/>
      </w:tblGrid>
      <w:tr w:rsidR="003561D1" w:rsidRPr="00F4708F" w14:paraId="212D9027" w14:textId="77777777" w:rsidTr="0019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679ACFC" w14:textId="77777777" w:rsidR="003561D1" w:rsidRPr="00F4708F" w:rsidRDefault="003561D1" w:rsidP="0019651C">
            <w:r w:rsidRPr="00F4708F">
              <w:t>What is tested</w:t>
            </w:r>
          </w:p>
        </w:tc>
        <w:tc>
          <w:tcPr>
            <w:tcW w:w="6830" w:type="dxa"/>
            <w:vAlign w:val="center"/>
          </w:tcPr>
          <w:p w14:paraId="64EE3329" w14:textId="13E336D7" w:rsidR="003561D1" w:rsidRPr="00F4708F" w:rsidRDefault="003561D1" w:rsidP="0019651C">
            <w:pPr>
              <w:cnfStyle w:val="000000100000" w:firstRow="0" w:lastRow="0" w:firstColumn="0" w:lastColumn="0" w:oddVBand="0" w:evenVBand="0" w:oddHBand="1" w:evenHBand="0" w:firstRowFirstColumn="0" w:firstRowLastColumn="0" w:lastRowFirstColumn="0" w:lastRowLastColumn="0"/>
            </w:pPr>
            <w:r>
              <w:t>Location marking with touch</w:t>
            </w:r>
          </w:p>
        </w:tc>
      </w:tr>
      <w:tr w:rsidR="003561D1" w:rsidRPr="00F4708F" w14:paraId="60EF4474" w14:textId="77777777" w:rsidTr="0019651C">
        <w:tc>
          <w:tcPr>
            <w:cnfStyle w:val="001000000000" w:firstRow="0" w:lastRow="0" w:firstColumn="1" w:lastColumn="0" w:oddVBand="0" w:evenVBand="0" w:oddHBand="0" w:evenHBand="0" w:firstRowFirstColumn="0" w:firstRowLastColumn="0" w:lastRowFirstColumn="0" w:lastRowLastColumn="0"/>
            <w:tcW w:w="2376" w:type="dxa"/>
            <w:vAlign w:val="center"/>
          </w:tcPr>
          <w:p w14:paraId="6BFFDCFD" w14:textId="77777777" w:rsidR="003561D1" w:rsidRPr="00F4708F" w:rsidRDefault="003561D1" w:rsidP="0019651C">
            <w:r w:rsidRPr="00F4708F">
              <w:t>How it is tested</w:t>
            </w:r>
          </w:p>
        </w:tc>
        <w:tc>
          <w:tcPr>
            <w:tcW w:w="6830" w:type="dxa"/>
            <w:vAlign w:val="center"/>
          </w:tcPr>
          <w:p w14:paraId="51CDD849" w14:textId="0D95D266" w:rsidR="003561D1" w:rsidRPr="00F4708F" w:rsidRDefault="003561D1" w:rsidP="0019651C">
            <w:pPr>
              <w:cnfStyle w:val="000000000000" w:firstRow="0" w:lastRow="0" w:firstColumn="0" w:lastColumn="0" w:oddVBand="0" w:evenVBand="0" w:oddHBand="0" w:evenHBand="0" w:firstRowFirstColumn="0" w:firstRowLastColumn="0" w:lastRowFirstColumn="0" w:lastRowLastColumn="0"/>
            </w:pPr>
            <w:r>
              <w:t>A finger is pressed and held against arbitrary places on the map</w:t>
            </w:r>
          </w:p>
        </w:tc>
      </w:tr>
      <w:tr w:rsidR="003561D1" w:rsidRPr="00F4708F" w14:paraId="04DE2D14" w14:textId="77777777" w:rsidTr="0019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6221179" w14:textId="77777777" w:rsidR="003561D1" w:rsidRPr="00F4708F" w:rsidRDefault="003561D1" w:rsidP="0019651C">
            <w:r w:rsidRPr="00F4708F">
              <w:t>Expected result</w:t>
            </w:r>
          </w:p>
        </w:tc>
        <w:tc>
          <w:tcPr>
            <w:tcW w:w="6830" w:type="dxa"/>
            <w:vAlign w:val="center"/>
          </w:tcPr>
          <w:p w14:paraId="7405280B" w14:textId="0F5FCC97" w:rsidR="003561D1" w:rsidRPr="00F4708F" w:rsidRDefault="003561D1" w:rsidP="0019651C">
            <w:pPr>
              <w:cnfStyle w:val="000000100000" w:firstRow="0" w:lastRow="0" w:firstColumn="0" w:lastColumn="0" w:oddVBand="0" w:evenVBand="0" w:oddHBand="1" w:evenHBand="0" w:firstRowFirstColumn="0" w:firstRowLastColumn="0" w:lastRowFirstColumn="0" w:lastRowLastColumn="0"/>
            </w:pPr>
            <w:r>
              <w:t>The locations held against should be marked</w:t>
            </w:r>
          </w:p>
        </w:tc>
      </w:tr>
      <w:tr w:rsidR="003561D1" w:rsidRPr="00F4708F" w14:paraId="492C478E" w14:textId="77777777" w:rsidTr="0019651C">
        <w:tc>
          <w:tcPr>
            <w:cnfStyle w:val="001000000000" w:firstRow="0" w:lastRow="0" w:firstColumn="1" w:lastColumn="0" w:oddVBand="0" w:evenVBand="0" w:oddHBand="0" w:evenHBand="0" w:firstRowFirstColumn="0" w:firstRowLastColumn="0" w:lastRowFirstColumn="0" w:lastRowLastColumn="0"/>
            <w:tcW w:w="2376" w:type="dxa"/>
            <w:vAlign w:val="center"/>
          </w:tcPr>
          <w:p w14:paraId="5A740E23" w14:textId="77777777" w:rsidR="003561D1" w:rsidRPr="00F4708F" w:rsidRDefault="003561D1" w:rsidP="0019651C">
            <w:r w:rsidRPr="00F4708F">
              <w:t>Actual result</w:t>
            </w:r>
          </w:p>
        </w:tc>
        <w:tc>
          <w:tcPr>
            <w:tcW w:w="6830" w:type="dxa"/>
            <w:vAlign w:val="center"/>
          </w:tcPr>
          <w:p w14:paraId="314F458F" w14:textId="0ED6BF29" w:rsidR="003561D1" w:rsidRPr="00F4708F" w:rsidRDefault="00E63BF1" w:rsidP="0019651C">
            <w:pPr>
              <w:cnfStyle w:val="000000000000" w:firstRow="0" w:lastRow="0" w:firstColumn="0" w:lastColumn="0" w:oddVBand="0" w:evenVBand="0" w:oddHBand="0" w:evenHBand="0" w:firstRowFirstColumn="0" w:firstRowLastColumn="0" w:lastRowFirstColumn="0" w:lastRowLastColumn="0"/>
            </w:pPr>
            <w:r>
              <w:t>Expected result</w:t>
            </w:r>
          </w:p>
        </w:tc>
      </w:tr>
      <w:tr w:rsidR="003561D1" w:rsidRPr="00F4708F" w14:paraId="6831E9F6" w14:textId="77777777" w:rsidTr="001965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8E46FA9" w14:textId="77777777" w:rsidR="003561D1" w:rsidRPr="00F4708F" w:rsidRDefault="003561D1" w:rsidP="0019651C">
            <w:r w:rsidRPr="00F4708F">
              <w:t>Associated user story</w:t>
            </w:r>
          </w:p>
        </w:tc>
        <w:tc>
          <w:tcPr>
            <w:tcW w:w="6830" w:type="dxa"/>
            <w:vAlign w:val="center"/>
          </w:tcPr>
          <w:p w14:paraId="4E9C95F6" w14:textId="7CF18565" w:rsidR="003561D1" w:rsidRPr="003561D1" w:rsidRDefault="003561D1" w:rsidP="003561D1">
            <w:pPr>
              <w:cnfStyle w:val="000000100000" w:firstRow="0" w:lastRow="0" w:firstColumn="0" w:lastColumn="0" w:oddVBand="0" w:evenVBand="0" w:oddHBand="1" w:evenHBand="0" w:firstRowFirstColumn="0" w:firstRowLastColumn="0" w:lastRowFirstColumn="0" w:lastRowLastColumn="0"/>
            </w:pPr>
            <w:r w:rsidRPr="003561D1">
              <w:t>As a user, I want to be able to touch mark a location on the map, without needing to search for it</w:t>
            </w:r>
            <w:r w:rsidRPr="003561D1">
              <w:rPr>
                <w:vertAlign w:val="superscript"/>
              </w:rPr>
              <w:t>32</w:t>
            </w:r>
          </w:p>
        </w:tc>
      </w:tr>
    </w:tbl>
    <w:p w14:paraId="59915C85" w14:textId="77777777" w:rsidR="003561D1" w:rsidRPr="00F4708F" w:rsidRDefault="003561D1" w:rsidP="00231693">
      <w:pPr>
        <w:rPr>
          <w:b/>
        </w:rPr>
      </w:pPr>
    </w:p>
    <w:p w14:paraId="26D65461" w14:textId="35775FF7" w:rsidR="000804A0" w:rsidRPr="00F4708F" w:rsidRDefault="00F0053E" w:rsidP="00F0053E">
      <w:pPr>
        <w:pStyle w:val="Rubrik2"/>
      </w:pPr>
      <w:bookmarkStart w:id="4" w:name="_Toc231034216"/>
      <w:r w:rsidRPr="00F4708F">
        <w:t>Unit tests</w:t>
      </w:r>
      <w:bookmarkEnd w:id="4"/>
    </w:p>
    <w:p w14:paraId="103BBE81" w14:textId="578CB1AF" w:rsidR="00F0053E" w:rsidRPr="00F4708F" w:rsidRDefault="00F0053E" w:rsidP="00F0053E">
      <w:r w:rsidRPr="00F4708F">
        <w:t>All database methods in the DAO (Data Access Object) class have been unit tested, using the public Assert class.</w:t>
      </w:r>
      <w:r w:rsidR="003B4585" w:rsidRPr="00F4708F">
        <w:t xml:space="preserve"> </w:t>
      </w:r>
      <w:commentRangeStart w:id="5"/>
      <w:r w:rsidR="00CB74D7" w:rsidRPr="00F4708F">
        <w:t>The methods are tested both to pass and to fail</w:t>
      </w:r>
      <w:commentRangeEnd w:id="5"/>
      <w:r w:rsidR="0039522F" w:rsidRPr="00F4708F">
        <w:rPr>
          <w:rStyle w:val="Kommentarsreferens"/>
        </w:rPr>
        <w:commentReference w:id="5"/>
      </w:r>
      <w:r w:rsidR="00CB74D7" w:rsidRPr="00F4708F">
        <w:t xml:space="preserve"> and</w:t>
      </w:r>
      <w:commentRangeStart w:id="6"/>
      <w:r w:rsidR="003B4585" w:rsidRPr="00F4708F">
        <w:t xml:space="preserve"> </w:t>
      </w:r>
      <w:r w:rsidR="00E62D72" w:rsidRPr="00F4708F">
        <w:t xml:space="preserve">the tests </w:t>
      </w:r>
      <w:r w:rsidR="003B4585" w:rsidRPr="00F4708F">
        <w:t>have extensive statement coverage.</w:t>
      </w:r>
      <w:commentRangeEnd w:id="6"/>
      <w:r w:rsidR="003B4585" w:rsidRPr="00F4708F">
        <w:rPr>
          <w:rStyle w:val="Kommentarsreferens"/>
        </w:rPr>
        <w:commentReference w:id="6"/>
      </w:r>
      <w:r w:rsidR="00402094" w:rsidRPr="00F4708F">
        <w:t xml:space="preserve"> These tests </w:t>
      </w:r>
      <w:r w:rsidR="00A03236">
        <w:t>were</w:t>
      </w:r>
      <w:r w:rsidR="00402094" w:rsidRPr="00F4708F">
        <w:t xml:space="preserve"> made to verify the implementation.</w:t>
      </w:r>
    </w:p>
    <w:p w14:paraId="7B0F704C" w14:textId="77777777" w:rsidR="00D673AD" w:rsidRPr="00F4708F" w:rsidRDefault="00D673AD" w:rsidP="00F0053E"/>
    <w:p w14:paraId="52155D0C" w14:textId="225596DA" w:rsidR="00F0053E" w:rsidRPr="00F4708F" w:rsidRDefault="00F0053E" w:rsidP="00F0053E">
      <w:pPr>
        <w:numPr>
          <w:ilvl w:val="0"/>
          <w:numId w:val="9"/>
        </w:numPr>
        <w:rPr>
          <w:b/>
        </w:rPr>
      </w:pPr>
      <w:r w:rsidRPr="00F4708F">
        <w:rPr>
          <w:b/>
        </w:rPr>
        <w:t>Insertion and getting in table 4 (buildings table)</w:t>
      </w:r>
      <w:r w:rsidR="001471A9" w:rsidRPr="00F4708F">
        <w:rPr>
          <w:b/>
        </w:rPr>
        <w:t>, test case</w:t>
      </w:r>
    </w:p>
    <w:p w14:paraId="189F6623" w14:textId="77777777" w:rsidR="00F0053E" w:rsidRPr="00F4708F" w:rsidRDefault="00F0053E" w:rsidP="00F0053E">
      <w:pPr>
        <w:numPr>
          <w:ilvl w:val="1"/>
          <w:numId w:val="9"/>
        </w:numPr>
      </w:pPr>
      <w:proofErr w:type="gramStart"/>
      <w:r w:rsidRPr="00F4708F">
        <w:t>insertIntoTable4</w:t>
      </w:r>
      <w:proofErr w:type="gramEnd"/>
      <w:r w:rsidRPr="00F4708F">
        <w:t xml:space="preserve"> and getAllFromTable4 were tested together: </w:t>
      </w:r>
    </w:p>
    <w:p w14:paraId="361DF8D9" w14:textId="77777777" w:rsidR="00F0053E" w:rsidRPr="00F4708F" w:rsidRDefault="00F0053E" w:rsidP="00F0053E">
      <w:pPr>
        <w:numPr>
          <w:ilvl w:val="2"/>
          <w:numId w:val="9"/>
        </w:numPr>
      </w:pPr>
      <w:r w:rsidRPr="00F4708F">
        <w:t>A building name (String) was inserted into table 4 via insertIntoTable4 and fetched with getAllFromTable4</w:t>
      </w:r>
    </w:p>
    <w:p w14:paraId="36E07626" w14:textId="4888F027" w:rsidR="00F0053E" w:rsidRPr="00F4708F" w:rsidRDefault="00F0053E" w:rsidP="00F0053E">
      <w:pPr>
        <w:numPr>
          <w:ilvl w:val="0"/>
          <w:numId w:val="9"/>
        </w:numPr>
        <w:rPr>
          <w:b/>
        </w:rPr>
      </w:pPr>
      <w:r w:rsidRPr="00F4708F">
        <w:rPr>
          <w:b/>
        </w:rPr>
        <w:t>Insertion and getting in table 2 (room types table)</w:t>
      </w:r>
      <w:r w:rsidR="001471A9" w:rsidRPr="00F4708F">
        <w:rPr>
          <w:b/>
        </w:rPr>
        <w:t>, test case</w:t>
      </w:r>
    </w:p>
    <w:p w14:paraId="5C21570F" w14:textId="77777777" w:rsidR="00F0053E" w:rsidRPr="00F4708F" w:rsidRDefault="00F0053E" w:rsidP="00F0053E">
      <w:pPr>
        <w:numPr>
          <w:ilvl w:val="1"/>
          <w:numId w:val="9"/>
        </w:numPr>
      </w:pPr>
      <w:proofErr w:type="gramStart"/>
      <w:r w:rsidRPr="00F4708F">
        <w:t>insertIntoTable2</w:t>
      </w:r>
      <w:proofErr w:type="gramEnd"/>
      <w:r w:rsidRPr="00F4708F">
        <w:t xml:space="preserve"> and getAllFromTable2 were tested together: </w:t>
      </w:r>
    </w:p>
    <w:p w14:paraId="0615D0B1" w14:textId="77777777" w:rsidR="00F0053E" w:rsidRPr="00F4708F" w:rsidRDefault="00F0053E" w:rsidP="00F0053E">
      <w:pPr>
        <w:numPr>
          <w:ilvl w:val="2"/>
          <w:numId w:val="9"/>
        </w:numPr>
      </w:pPr>
      <w:r w:rsidRPr="00F4708F">
        <w:t>Three room types (String) were inserted into table 2 via insertIntoTable2 and fetched with getAllFromTable2</w:t>
      </w:r>
    </w:p>
    <w:p w14:paraId="0DF3BB8B" w14:textId="4871E288" w:rsidR="00F0053E" w:rsidRPr="00F4708F" w:rsidRDefault="00F0053E" w:rsidP="00F0053E">
      <w:pPr>
        <w:numPr>
          <w:ilvl w:val="0"/>
          <w:numId w:val="9"/>
        </w:numPr>
        <w:rPr>
          <w:b/>
        </w:rPr>
      </w:pPr>
      <w:r w:rsidRPr="00F4708F">
        <w:rPr>
          <w:b/>
        </w:rPr>
        <w:t>Insertion and getting in table 1 (coordinates and buildings table)</w:t>
      </w:r>
      <w:r w:rsidR="001471A9" w:rsidRPr="00F4708F">
        <w:rPr>
          <w:b/>
        </w:rPr>
        <w:t>, test suite</w:t>
      </w:r>
    </w:p>
    <w:p w14:paraId="5A6E8189" w14:textId="77777777" w:rsidR="00F0053E" w:rsidRPr="00F4708F" w:rsidRDefault="00F0053E" w:rsidP="00F0053E">
      <w:pPr>
        <w:numPr>
          <w:ilvl w:val="1"/>
          <w:numId w:val="9"/>
        </w:numPr>
      </w:pPr>
      <w:proofErr w:type="gramStart"/>
      <w:r w:rsidRPr="00F4708F">
        <w:t>insertIntoTable1</w:t>
      </w:r>
      <w:proofErr w:type="gramEnd"/>
      <w:r w:rsidRPr="00F4708F">
        <w:t xml:space="preserve"> and </w:t>
      </w:r>
      <w:proofErr w:type="spellStart"/>
      <w:r w:rsidRPr="00F4708F">
        <w:t>getClosestEntry</w:t>
      </w:r>
      <w:proofErr w:type="spellEnd"/>
      <w:r w:rsidRPr="00F4708F">
        <w:t xml:space="preserve"> were tested together: </w:t>
      </w:r>
    </w:p>
    <w:p w14:paraId="5C6C4DE4" w14:textId="77777777" w:rsidR="00F0053E" w:rsidRPr="00F4708F" w:rsidRDefault="00F0053E" w:rsidP="00F0053E">
      <w:pPr>
        <w:numPr>
          <w:ilvl w:val="2"/>
          <w:numId w:val="9"/>
        </w:numPr>
      </w:pPr>
      <w:proofErr w:type="gramStart"/>
      <w:r w:rsidRPr="00F4708F">
        <w:t>A pair of coordinates (Double) and a building name (String) were</w:t>
      </w:r>
      <w:proofErr w:type="gramEnd"/>
      <w:r w:rsidRPr="00F4708F">
        <w:t xml:space="preserve"> inserted into table 1 via insertIntoTable1. </w:t>
      </w:r>
    </w:p>
    <w:p w14:paraId="41F51DF6" w14:textId="77777777" w:rsidR="00F0053E" w:rsidRPr="00F4708F" w:rsidRDefault="00F0053E" w:rsidP="00F0053E">
      <w:pPr>
        <w:numPr>
          <w:ilvl w:val="2"/>
          <w:numId w:val="9"/>
        </w:numPr>
      </w:pPr>
      <w:r w:rsidRPr="00F4708F">
        <w:t>The coordinates (Double) were used to create an object (</w:t>
      </w:r>
      <w:proofErr w:type="spellStart"/>
      <w:r w:rsidRPr="00F4708F">
        <w:t>LatLng</w:t>
      </w:r>
      <w:proofErr w:type="spellEnd"/>
      <w:r w:rsidRPr="00F4708F">
        <w:t xml:space="preserve">) containing latitude and longitude. </w:t>
      </w:r>
    </w:p>
    <w:p w14:paraId="738B430D" w14:textId="77777777" w:rsidR="00F0053E" w:rsidRPr="00F4708F" w:rsidRDefault="00F0053E" w:rsidP="00F0053E">
      <w:pPr>
        <w:numPr>
          <w:ilvl w:val="2"/>
          <w:numId w:val="9"/>
        </w:numPr>
      </w:pPr>
      <w:r w:rsidRPr="00F4708F">
        <w:t>The object (</w:t>
      </w:r>
      <w:proofErr w:type="spellStart"/>
      <w:r w:rsidRPr="00F4708F">
        <w:t>LatLng</w:t>
      </w:r>
      <w:proofErr w:type="spellEnd"/>
      <w:r w:rsidRPr="00F4708F">
        <w:t xml:space="preserve">) and the building name (String) served as input in </w:t>
      </w:r>
      <w:proofErr w:type="spellStart"/>
      <w:r w:rsidRPr="00F4708F">
        <w:t>getClosestEntry</w:t>
      </w:r>
      <w:proofErr w:type="spellEnd"/>
      <w:r w:rsidRPr="00F4708F">
        <w:t xml:space="preserve">. </w:t>
      </w:r>
    </w:p>
    <w:p w14:paraId="40983E03" w14:textId="77777777" w:rsidR="00F0053E" w:rsidRPr="00F4708F" w:rsidRDefault="00F0053E" w:rsidP="00F0053E">
      <w:pPr>
        <w:numPr>
          <w:ilvl w:val="2"/>
          <w:numId w:val="9"/>
        </w:numPr>
      </w:pPr>
      <w:r w:rsidRPr="00F4708F">
        <w:t xml:space="preserve">The result of </w:t>
      </w:r>
      <w:proofErr w:type="spellStart"/>
      <w:r w:rsidRPr="00F4708F">
        <w:t>getClosestEntry</w:t>
      </w:r>
      <w:proofErr w:type="spellEnd"/>
      <w:r w:rsidRPr="00F4708F">
        <w:t xml:space="preserve"> (</w:t>
      </w:r>
      <w:proofErr w:type="spellStart"/>
      <w:r w:rsidRPr="00F4708F">
        <w:t>LatLng</w:t>
      </w:r>
      <w:proofErr w:type="spellEnd"/>
      <w:r w:rsidRPr="00F4708F">
        <w:t>) and the object (</w:t>
      </w:r>
      <w:proofErr w:type="spellStart"/>
      <w:r w:rsidRPr="00F4708F">
        <w:t>LatLng</w:t>
      </w:r>
      <w:proofErr w:type="spellEnd"/>
      <w:r w:rsidRPr="00F4708F">
        <w:t>) containing the coordinates were compared and found to be equal.</w:t>
      </w:r>
    </w:p>
    <w:p w14:paraId="2B8FCF55" w14:textId="77777777" w:rsidR="00F0053E" w:rsidRPr="00F4708F" w:rsidRDefault="00F0053E" w:rsidP="00F0053E">
      <w:pPr>
        <w:numPr>
          <w:ilvl w:val="2"/>
          <w:numId w:val="9"/>
        </w:numPr>
      </w:pPr>
      <w:r w:rsidRPr="00F4708F">
        <w:t>Calculating the closest entry</w:t>
      </w:r>
    </w:p>
    <w:p w14:paraId="4711CC57" w14:textId="77777777" w:rsidR="00F0053E" w:rsidRPr="00F4708F" w:rsidRDefault="00F0053E" w:rsidP="00F0053E">
      <w:pPr>
        <w:numPr>
          <w:ilvl w:val="1"/>
          <w:numId w:val="9"/>
        </w:numPr>
      </w:pPr>
      <w:proofErr w:type="gramStart"/>
      <w:r w:rsidRPr="00F4708F">
        <w:t>insertIntoTable1</w:t>
      </w:r>
      <w:proofErr w:type="gramEnd"/>
      <w:r w:rsidRPr="00F4708F">
        <w:t xml:space="preserve"> and </w:t>
      </w:r>
      <w:proofErr w:type="spellStart"/>
      <w:r w:rsidRPr="00F4708F">
        <w:t>getClosestEntry</w:t>
      </w:r>
      <w:proofErr w:type="spellEnd"/>
      <w:r w:rsidRPr="00F4708F">
        <w:t xml:space="preserve"> were tested together: </w:t>
      </w:r>
    </w:p>
    <w:p w14:paraId="10D904FE" w14:textId="77777777" w:rsidR="00F0053E" w:rsidRPr="00F4708F" w:rsidRDefault="00F0053E" w:rsidP="00F0053E">
      <w:pPr>
        <w:numPr>
          <w:ilvl w:val="2"/>
          <w:numId w:val="9"/>
        </w:numPr>
      </w:pPr>
      <w:r w:rsidRPr="00F4708F">
        <w:t>An object (</w:t>
      </w:r>
      <w:proofErr w:type="spellStart"/>
      <w:r w:rsidRPr="00F4708F">
        <w:t>LatLng</w:t>
      </w:r>
      <w:proofErr w:type="spellEnd"/>
      <w:r w:rsidRPr="00F4708F">
        <w:t xml:space="preserve">) containing zero coordinates, the current coordinates, were created. </w:t>
      </w:r>
    </w:p>
    <w:p w14:paraId="70A14083" w14:textId="77777777" w:rsidR="00F0053E" w:rsidRPr="00F4708F" w:rsidRDefault="00F0053E" w:rsidP="00F0053E">
      <w:pPr>
        <w:numPr>
          <w:ilvl w:val="2"/>
          <w:numId w:val="9"/>
        </w:numPr>
      </w:pPr>
      <w:r w:rsidRPr="00F4708F">
        <w:t xml:space="preserve">Five different coordinate pairs (Double) and a building name (String) were inserted into table 1 via insertIntoTable1. </w:t>
      </w:r>
    </w:p>
    <w:p w14:paraId="7534E34A" w14:textId="77777777" w:rsidR="00F0053E" w:rsidRPr="00F4708F" w:rsidRDefault="00F0053E" w:rsidP="00F0053E">
      <w:pPr>
        <w:numPr>
          <w:ilvl w:val="2"/>
          <w:numId w:val="9"/>
        </w:numPr>
      </w:pPr>
      <w:r w:rsidRPr="00F4708F">
        <w:t xml:space="preserve">The pair of coordinates (Double) closest to the zero </w:t>
      </w:r>
      <w:proofErr w:type="gramStart"/>
      <w:r w:rsidRPr="00F4708F">
        <w:t>coordinates,</w:t>
      </w:r>
      <w:proofErr w:type="gramEnd"/>
      <w:r w:rsidRPr="00F4708F">
        <w:t xml:space="preserve"> were in addition used to create an object (</w:t>
      </w:r>
      <w:proofErr w:type="spellStart"/>
      <w:r w:rsidRPr="00F4708F">
        <w:t>LatLng</w:t>
      </w:r>
      <w:proofErr w:type="spellEnd"/>
      <w:r w:rsidRPr="00F4708F">
        <w:t xml:space="preserve">) containing latitude and longitude. </w:t>
      </w:r>
    </w:p>
    <w:p w14:paraId="090077E9" w14:textId="77777777" w:rsidR="00F0053E" w:rsidRPr="00F4708F" w:rsidRDefault="00F0053E" w:rsidP="00F0053E">
      <w:pPr>
        <w:numPr>
          <w:ilvl w:val="2"/>
          <w:numId w:val="9"/>
        </w:numPr>
      </w:pPr>
      <w:r w:rsidRPr="00F4708F">
        <w:t>The zero coordinates object (</w:t>
      </w:r>
      <w:proofErr w:type="spellStart"/>
      <w:r w:rsidRPr="00F4708F">
        <w:t>LatLng</w:t>
      </w:r>
      <w:proofErr w:type="spellEnd"/>
      <w:r w:rsidRPr="00F4708F">
        <w:t xml:space="preserve">) and the building name (String) served as input in </w:t>
      </w:r>
      <w:proofErr w:type="spellStart"/>
      <w:r w:rsidRPr="00F4708F">
        <w:t>getClosestEntry</w:t>
      </w:r>
      <w:proofErr w:type="spellEnd"/>
      <w:r w:rsidRPr="00F4708F">
        <w:t xml:space="preserve">. </w:t>
      </w:r>
    </w:p>
    <w:p w14:paraId="7204DA04" w14:textId="77777777" w:rsidR="00F0053E" w:rsidRPr="00F4708F" w:rsidRDefault="00F0053E" w:rsidP="00F0053E">
      <w:pPr>
        <w:numPr>
          <w:ilvl w:val="2"/>
          <w:numId w:val="9"/>
        </w:numPr>
      </w:pPr>
      <w:r w:rsidRPr="00F4708F">
        <w:t xml:space="preserve">The result of </w:t>
      </w:r>
      <w:proofErr w:type="spellStart"/>
      <w:r w:rsidRPr="00F4708F">
        <w:t>getClosestEntry</w:t>
      </w:r>
      <w:proofErr w:type="spellEnd"/>
      <w:r w:rsidRPr="00F4708F">
        <w:t xml:space="preserve"> (</w:t>
      </w:r>
      <w:proofErr w:type="spellStart"/>
      <w:r w:rsidRPr="00F4708F">
        <w:t>LatLng</w:t>
      </w:r>
      <w:proofErr w:type="spellEnd"/>
      <w:r w:rsidRPr="00F4708F">
        <w:t>) and the closest coordinate pair object (</w:t>
      </w:r>
      <w:proofErr w:type="spellStart"/>
      <w:r w:rsidRPr="00F4708F">
        <w:t>LatLng</w:t>
      </w:r>
      <w:proofErr w:type="spellEnd"/>
      <w:r w:rsidRPr="00F4708F">
        <w:t>) were compared and found to be equal.</w:t>
      </w:r>
    </w:p>
    <w:p w14:paraId="3F2CCA62" w14:textId="77777777" w:rsidR="00F0053E" w:rsidRPr="00F4708F" w:rsidRDefault="00F0053E" w:rsidP="00F0053E">
      <w:pPr>
        <w:numPr>
          <w:ilvl w:val="2"/>
          <w:numId w:val="9"/>
        </w:numPr>
      </w:pPr>
      <w:r w:rsidRPr="00F4708F">
        <w:t>Insertion and getting in table 3 (room name, coordinates, room type, building and floor table)</w:t>
      </w:r>
    </w:p>
    <w:p w14:paraId="345CE00D" w14:textId="77777777" w:rsidR="00F0053E" w:rsidRPr="00F4708F" w:rsidRDefault="00F0053E" w:rsidP="00F0053E">
      <w:pPr>
        <w:numPr>
          <w:ilvl w:val="1"/>
          <w:numId w:val="9"/>
        </w:numPr>
      </w:pPr>
      <w:proofErr w:type="gramStart"/>
      <w:r w:rsidRPr="00F4708F">
        <w:t>insertIntoTable3</w:t>
      </w:r>
      <w:proofErr w:type="gramEnd"/>
      <w:r w:rsidRPr="00F4708F">
        <w:t xml:space="preserve"> and </w:t>
      </w:r>
      <w:proofErr w:type="spellStart"/>
      <w:r w:rsidRPr="00F4708F">
        <w:t>getRoomCoordinates</w:t>
      </w:r>
      <w:proofErr w:type="spellEnd"/>
      <w:r w:rsidRPr="00F4708F">
        <w:t xml:space="preserve"> were tested together: </w:t>
      </w:r>
    </w:p>
    <w:p w14:paraId="6A0C3361" w14:textId="77777777" w:rsidR="00F0053E" w:rsidRPr="00F4708F" w:rsidRDefault="00F0053E" w:rsidP="00F0053E">
      <w:pPr>
        <w:numPr>
          <w:ilvl w:val="2"/>
          <w:numId w:val="9"/>
        </w:numPr>
      </w:pPr>
      <w:proofErr w:type="gramStart"/>
      <w:r w:rsidRPr="00F4708F">
        <w:t>A pair of coordinates (Double) were</w:t>
      </w:r>
      <w:proofErr w:type="gramEnd"/>
      <w:r w:rsidRPr="00F4708F">
        <w:t xml:space="preserve"> used to create an object (</w:t>
      </w:r>
      <w:proofErr w:type="spellStart"/>
      <w:r w:rsidRPr="00F4708F">
        <w:t>LatLng</w:t>
      </w:r>
      <w:proofErr w:type="spellEnd"/>
      <w:r w:rsidRPr="00F4708F">
        <w:t xml:space="preserve">) containing latitude and longitude. </w:t>
      </w:r>
    </w:p>
    <w:p w14:paraId="711BF637" w14:textId="77777777" w:rsidR="00F0053E" w:rsidRPr="00F4708F" w:rsidRDefault="00F0053E" w:rsidP="00F0053E">
      <w:pPr>
        <w:numPr>
          <w:ilvl w:val="2"/>
          <w:numId w:val="9"/>
        </w:numPr>
      </w:pPr>
      <w:r w:rsidRPr="00F4708F">
        <w:t xml:space="preserve">A room type (String) was inserted into table 2 via insertIntoTable2. </w:t>
      </w:r>
    </w:p>
    <w:p w14:paraId="58C17DFC" w14:textId="77777777" w:rsidR="00F0053E" w:rsidRPr="00F4708F" w:rsidRDefault="00F0053E" w:rsidP="00F0053E">
      <w:pPr>
        <w:numPr>
          <w:ilvl w:val="2"/>
          <w:numId w:val="9"/>
        </w:numPr>
      </w:pPr>
      <w:r w:rsidRPr="00F4708F">
        <w:t xml:space="preserve">A building name (String) was inserted into table 4 via insertIntoTable4. </w:t>
      </w:r>
    </w:p>
    <w:p w14:paraId="120B1CDE" w14:textId="77777777" w:rsidR="00F0053E" w:rsidRPr="00F4708F" w:rsidRDefault="00F0053E" w:rsidP="00F0053E">
      <w:pPr>
        <w:numPr>
          <w:ilvl w:val="2"/>
          <w:numId w:val="9"/>
        </w:numPr>
      </w:pPr>
      <w:r w:rsidRPr="00F4708F">
        <w:t xml:space="preserve">The room name (String), the coordinates (Double, the room type (String), the building name (String) and a floor (String) were inserted into table 3 via insertIntoTable3. </w:t>
      </w:r>
    </w:p>
    <w:p w14:paraId="4F5F2ED7" w14:textId="77777777" w:rsidR="00F0053E" w:rsidRPr="00F4708F" w:rsidRDefault="00F0053E" w:rsidP="00F0053E">
      <w:pPr>
        <w:numPr>
          <w:ilvl w:val="2"/>
          <w:numId w:val="9"/>
        </w:numPr>
      </w:pPr>
      <w:r w:rsidRPr="00F4708F">
        <w:t xml:space="preserve">The room name (String) served as input in </w:t>
      </w:r>
      <w:proofErr w:type="spellStart"/>
      <w:r w:rsidRPr="00F4708F">
        <w:t>getRoomCoordinates</w:t>
      </w:r>
      <w:proofErr w:type="spellEnd"/>
      <w:r w:rsidRPr="00F4708F">
        <w:t>.</w:t>
      </w:r>
    </w:p>
    <w:p w14:paraId="1194BECE" w14:textId="77777777" w:rsidR="00F0053E" w:rsidRPr="00F4708F" w:rsidRDefault="00F0053E" w:rsidP="00F0053E">
      <w:pPr>
        <w:numPr>
          <w:ilvl w:val="2"/>
          <w:numId w:val="9"/>
        </w:numPr>
      </w:pPr>
      <w:r w:rsidRPr="00F4708F">
        <w:t xml:space="preserve">The result of </w:t>
      </w:r>
      <w:proofErr w:type="spellStart"/>
      <w:r w:rsidRPr="00F4708F">
        <w:t>getRoomCoordinates</w:t>
      </w:r>
      <w:proofErr w:type="spellEnd"/>
      <w:r w:rsidRPr="00F4708F">
        <w:t xml:space="preserve"> (</w:t>
      </w:r>
      <w:proofErr w:type="spellStart"/>
      <w:r w:rsidRPr="00F4708F">
        <w:t>LatLng</w:t>
      </w:r>
      <w:proofErr w:type="spellEnd"/>
      <w:r w:rsidRPr="00F4708F">
        <w:t>) and the object (</w:t>
      </w:r>
      <w:proofErr w:type="spellStart"/>
      <w:r w:rsidRPr="00F4708F">
        <w:t>LatLng</w:t>
      </w:r>
      <w:proofErr w:type="spellEnd"/>
      <w:r w:rsidRPr="00F4708F">
        <w:t>) containing the coordinates were compared and found to be equal.</w:t>
      </w:r>
    </w:p>
    <w:p w14:paraId="1268B05E" w14:textId="77777777" w:rsidR="00F0053E" w:rsidRPr="00F4708F" w:rsidRDefault="00F0053E" w:rsidP="00F0053E">
      <w:pPr>
        <w:numPr>
          <w:ilvl w:val="2"/>
          <w:numId w:val="9"/>
        </w:numPr>
      </w:pPr>
      <w:r w:rsidRPr="00F4708F">
        <w:t>Getting all rooms in a specific building</w:t>
      </w:r>
    </w:p>
    <w:p w14:paraId="5542BD38" w14:textId="77777777" w:rsidR="00F0053E" w:rsidRPr="00F4708F" w:rsidRDefault="00F0053E" w:rsidP="00F0053E">
      <w:pPr>
        <w:numPr>
          <w:ilvl w:val="1"/>
          <w:numId w:val="9"/>
        </w:numPr>
      </w:pPr>
      <w:proofErr w:type="gramStart"/>
      <w:r w:rsidRPr="00F4708F">
        <w:t>insertIntoTable2</w:t>
      </w:r>
      <w:proofErr w:type="gramEnd"/>
      <w:r w:rsidRPr="00F4708F">
        <w:t xml:space="preserve">, insertIntoTable3, insertIntoTable4 and </w:t>
      </w:r>
      <w:proofErr w:type="spellStart"/>
      <w:r w:rsidRPr="00F4708F">
        <w:t>getAllRoomsInBuilding</w:t>
      </w:r>
      <w:proofErr w:type="spellEnd"/>
      <w:r w:rsidRPr="00F4708F">
        <w:t xml:space="preserve"> were tested together: </w:t>
      </w:r>
    </w:p>
    <w:p w14:paraId="7C61FA96" w14:textId="77777777" w:rsidR="00F0053E" w:rsidRPr="00F4708F" w:rsidRDefault="00F0053E" w:rsidP="00F0053E">
      <w:pPr>
        <w:numPr>
          <w:ilvl w:val="2"/>
          <w:numId w:val="9"/>
        </w:numPr>
      </w:pPr>
      <w:r w:rsidRPr="00F4708F">
        <w:t xml:space="preserve">A room type (String) was inserted into table 2 via insertIntoTable2. </w:t>
      </w:r>
    </w:p>
    <w:p w14:paraId="55D74640" w14:textId="77777777" w:rsidR="00F0053E" w:rsidRPr="00F4708F" w:rsidRDefault="00F0053E" w:rsidP="00F0053E">
      <w:pPr>
        <w:numPr>
          <w:ilvl w:val="2"/>
          <w:numId w:val="9"/>
        </w:numPr>
      </w:pPr>
      <w:r w:rsidRPr="00F4708F">
        <w:t>A real building name (String) was inserted into table 4 via insertIntoTable4</w:t>
      </w:r>
    </w:p>
    <w:p w14:paraId="3EAEE589" w14:textId="77777777" w:rsidR="00F0053E" w:rsidRPr="00F4708F" w:rsidRDefault="00F0053E" w:rsidP="00F0053E">
      <w:pPr>
        <w:numPr>
          <w:ilvl w:val="2"/>
          <w:numId w:val="9"/>
        </w:numPr>
      </w:pPr>
      <w:r w:rsidRPr="00F4708F">
        <w:t xml:space="preserve">A false building name (String) was inserted the same way. </w:t>
      </w:r>
    </w:p>
    <w:p w14:paraId="56A87BE7" w14:textId="77777777" w:rsidR="00F0053E" w:rsidRPr="00F4708F" w:rsidRDefault="00F0053E" w:rsidP="00F0053E">
      <w:pPr>
        <w:numPr>
          <w:ilvl w:val="2"/>
          <w:numId w:val="9"/>
        </w:numPr>
      </w:pPr>
      <w:r w:rsidRPr="00F4708F">
        <w:t>Room name1 (String), coordinate pair1 (Double), the room type (String), the true building name (String) and floor1 (String) were inserted into table 3 via insertIntoTable3.</w:t>
      </w:r>
    </w:p>
    <w:p w14:paraId="18A64388" w14:textId="77777777" w:rsidR="00F0053E" w:rsidRPr="00F4708F" w:rsidRDefault="00F0053E" w:rsidP="00F0053E">
      <w:pPr>
        <w:numPr>
          <w:ilvl w:val="2"/>
          <w:numId w:val="9"/>
        </w:numPr>
      </w:pPr>
      <w:r w:rsidRPr="00F4708F">
        <w:t>Room name2 (String), coordinate pair1 (Double), the room type (String), the true building name (String) and floor2 (String) were inserted into table 3 via insertIntoTable3.</w:t>
      </w:r>
    </w:p>
    <w:p w14:paraId="3D79807D" w14:textId="77777777" w:rsidR="00F0053E" w:rsidRPr="00F4708F" w:rsidRDefault="00F0053E" w:rsidP="00F0053E">
      <w:pPr>
        <w:numPr>
          <w:ilvl w:val="2"/>
          <w:numId w:val="9"/>
        </w:numPr>
      </w:pPr>
      <w:r w:rsidRPr="00F4708F">
        <w:t>A false room name (String), coordinate pair1 (Double), the room type (String), the false building name (String) and floor1 (String) were inserted into table 3 via insertIntoTable3.</w:t>
      </w:r>
    </w:p>
    <w:p w14:paraId="79430B35" w14:textId="77777777" w:rsidR="00F0053E" w:rsidRPr="00F4708F" w:rsidRDefault="00F0053E" w:rsidP="00F0053E">
      <w:pPr>
        <w:numPr>
          <w:ilvl w:val="2"/>
          <w:numId w:val="9"/>
        </w:numPr>
      </w:pPr>
      <w:r w:rsidRPr="00F4708F">
        <w:t xml:space="preserve">The true building name (String) served as input in </w:t>
      </w:r>
      <w:proofErr w:type="spellStart"/>
      <w:r w:rsidRPr="00F4708F">
        <w:t>getAllRoomsInBuilding</w:t>
      </w:r>
      <w:proofErr w:type="spellEnd"/>
      <w:r w:rsidRPr="00F4708F">
        <w:t>.</w:t>
      </w:r>
    </w:p>
    <w:p w14:paraId="1C11DB41" w14:textId="77777777" w:rsidR="00F0053E" w:rsidRPr="00F4708F" w:rsidRDefault="00F0053E" w:rsidP="00F0053E">
      <w:pPr>
        <w:numPr>
          <w:ilvl w:val="2"/>
          <w:numId w:val="9"/>
        </w:numPr>
      </w:pPr>
      <w:r w:rsidRPr="00F4708F">
        <w:t xml:space="preserve">The result of </w:t>
      </w:r>
      <w:proofErr w:type="spellStart"/>
      <w:r w:rsidRPr="00F4708F">
        <w:t>getAllRoomsInBuilding</w:t>
      </w:r>
      <w:proofErr w:type="spellEnd"/>
      <w:r w:rsidRPr="00F4708F">
        <w:t xml:space="preserve"> (</w:t>
      </w:r>
      <w:proofErr w:type="spellStart"/>
      <w:r w:rsidRPr="00F4708F">
        <w:t>ArrayList</w:t>
      </w:r>
      <w:proofErr w:type="spellEnd"/>
      <w:r w:rsidRPr="00F4708F">
        <w:t>&lt;String&gt;) was tested using methods size and contains, and found to be satisfactory.</w:t>
      </w:r>
    </w:p>
    <w:p w14:paraId="74150EC6" w14:textId="77777777" w:rsidR="00F0053E" w:rsidRPr="00F4708F" w:rsidRDefault="00F0053E" w:rsidP="00F0053E">
      <w:pPr>
        <w:numPr>
          <w:ilvl w:val="2"/>
          <w:numId w:val="9"/>
        </w:numPr>
      </w:pPr>
      <w:r w:rsidRPr="00F4708F">
        <w:t>Getting all rooms with a specific type</w:t>
      </w:r>
    </w:p>
    <w:p w14:paraId="66E4AAAD" w14:textId="77777777" w:rsidR="00F0053E" w:rsidRPr="00F4708F" w:rsidRDefault="00F0053E" w:rsidP="00F0053E">
      <w:pPr>
        <w:numPr>
          <w:ilvl w:val="1"/>
          <w:numId w:val="9"/>
        </w:numPr>
      </w:pPr>
      <w:proofErr w:type="gramStart"/>
      <w:r w:rsidRPr="00F4708F">
        <w:t>insertIntoTable2</w:t>
      </w:r>
      <w:proofErr w:type="gramEnd"/>
      <w:r w:rsidRPr="00F4708F">
        <w:t xml:space="preserve">, insertIntoTable3, insertIntoTable4 and </w:t>
      </w:r>
      <w:proofErr w:type="spellStart"/>
      <w:r w:rsidRPr="00F4708F">
        <w:t>getAllRoomsInBuilding</w:t>
      </w:r>
      <w:proofErr w:type="spellEnd"/>
      <w:r w:rsidRPr="00F4708F">
        <w:t xml:space="preserve"> were tested together:</w:t>
      </w:r>
    </w:p>
    <w:p w14:paraId="6D74ACA6" w14:textId="77777777" w:rsidR="00F0053E" w:rsidRPr="00F4708F" w:rsidRDefault="00F0053E" w:rsidP="00F0053E">
      <w:pPr>
        <w:numPr>
          <w:ilvl w:val="2"/>
          <w:numId w:val="9"/>
        </w:numPr>
      </w:pPr>
      <w:r w:rsidRPr="00F4708F">
        <w:t xml:space="preserve">A room type (String) was inserted into table 2 via insertIntoTable2. </w:t>
      </w:r>
    </w:p>
    <w:p w14:paraId="30105B89" w14:textId="77777777" w:rsidR="00F0053E" w:rsidRPr="00F4708F" w:rsidRDefault="00F0053E" w:rsidP="00F0053E">
      <w:pPr>
        <w:numPr>
          <w:ilvl w:val="2"/>
          <w:numId w:val="9"/>
        </w:numPr>
      </w:pPr>
      <w:r w:rsidRPr="00F4708F">
        <w:t>A false room type (String) was inserted the same way.</w:t>
      </w:r>
    </w:p>
    <w:p w14:paraId="7E945ABA" w14:textId="77777777" w:rsidR="00F0053E" w:rsidRPr="00F4708F" w:rsidRDefault="00F0053E" w:rsidP="00F0053E">
      <w:pPr>
        <w:numPr>
          <w:ilvl w:val="2"/>
          <w:numId w:val="9"/>
        </w:numPr>
      </w:pPr>
      <w:r w:rsidRPr="00F4708F">
        <w:t>A building name (String) was inserted into table 4 via insertIntoTable4</w:t>
      </w:r>
    </w:p>
    <w:p w14:paraId="1C69881C" w14:textId="77777777" w:rsidR="00F0053E" w:rsidRPr="00F4708F" w:rsidRDefault="00F0053E" w:rsidP="00F0053E">
      <w:pPr>
        <w:numPr>
          <w:ilvl w:val="2"/>
          <w:numId w:val="9"/>
        </w:numPr>
      </w:pPr>
      <w:r w:rsidRPr="00F4708F">
        <w:t>Room name1 (String), a coordinate pair1 (Double), the true room type (String), the building name (String) and floor1 (String) were inserted into table 3 via insertIntoTable3.</w:t>
      </w:r>
    </w:p>
    <w:p w14:paraId="17975B70" w14:textId="77777777" w:rsidR="00F0053E" w:rsidRPr="00F4708F" w:rsidRDefault="00F0053E" w:rsidP="00F0053E">
      <w:pPr>
        <w:numPr>
          <w:ilvl w:val="2"/>
          <w:numId w:val="9"/>
        </w:numPr>
      </w:pPr>
      <w:r w:rsidRPr="00F4708F">
        <w:t>Room name2 (String), coordinate pair1 (Double), the true room type (String), the building name (String) and floor2 (String) were inserted into table 3 via insertIntoTable3.</w:t>
      </w:r>
    </w:p>
    <w:p w14:paraId="249B932F" w14:textId="77777777" w:rsidR="00F0053E" w:rsidRPr="00F4708F" w:rsidRDefault="00F0053E" w:rsidP="00F0053E">
      <w:pPr>
        <w:numPr>
          <w:ilvl w:val="2"/>
          <w:numId w:val="9"/>
        </w:numPr>
      </w:pPr>
      <w:r w:rsidRPr="00F4708F">
        <w:t>A false room name (String), coordinate pair1 (Double), the false room type (String), the building name (String) and floor1 (String) were inserted into table 3 via insertIntoTable3.</w:t>
      </w:r>
    </w:p>
    <w:p w14:paraId="7F6A2E17" w14:textId="77777777" w:rsidR="00F0053E" w:rsidRPr="00F4708F" w:rsidRDefault="00F0053E" w:rsidP="00F0053E">
      <w:pPr>
        <w:numPr>
          <w:ilvl w:val="2"/>
          <w:numId w:val="9"/>
        </w:numPr>
      </w:pPr>
      <w:r w:rsidRPr="00F4708F">
        <w:t xml:space="preserve">The building name (String) served as input in </w:t>
      </w:r>
      <w:proofErr w:type="spellStart"/>
      <w:r w:rsidRPr="00F4708F">
        <w:t>getAllRoomsInBuilding</w:t>
      </w:r>
      <w:proofErr w:type="spellEnd"/>
      <w:r w:rsidRPr="00F4708F">
        <w:t>.</w:t>
      </w:r>
    </w:p>
    <w:p w14:paraId="27771527" w14:textId="77777777" w:rsidR="00F0053E" w:rsidRPr="00F4708F" w:rsidRDefault="00F0053E" w:rsidP="00F0053E">
      <w:pPr>
        <w:numPr>
          <w:ilvl w:val="2"/>
          <w:numId w:val="9"/>
        </w:numPr>
      </w:pPr>
      <w:r w:rsidRPr="00F4708F">
        <w:t xml:space="preserve">The result of </w:t>
      </w:r>
      <w:proofErr w:type="spellStart"/>
      <w:r w:rsidRPr="00F4708F">
        <w:t>getAllRoomsInBuilding</w:t>
      </w:r>
      <w:proofErr w:type="spellEnd"/>
      <w:r w:rsidRPr="00F4708F">
        <w:t xml:space="preserve"> (</w:t>
      </w:r>
      <w:proofErr w:type="spellStart"/>
      <w:r w:rsidRPr="00F4708F">
        <w:t>ArrayList</w:t>
      </w:r>
      <w:proofErr w:type="spellEnd"/>
      <w:r w:rsidRPr="00F4708F">
        <w:t>&lt;String&gt;) was tested using methods size and contains, and found to be satisfactory.</w:t>
      </w:r>
    </w:p>
    <w:p w14:paraId="1E73491E" w14:textId="77777777" w:rsidR="00F0053E" w:rsidRPr="00F4708F" w:rsidRDefault="00F0053E" w:rsidP="00F0053E">
      <w:pPr>
        <w:numPr>
          <w:ilvl w:val="2"/>
          <w:numId w:val="9"/>
        </w:numPr>
      </w:pPr>
      <w:r w:rsidRPr="00F4708F">
        <w:t>Getting suggestions</w:t>
      </w:r>
    </w:p>
    <w:p w14:paraId="47C8D678" w14:textId="77777777" w:rsidR="00F0053E" w:rsidRPr="00F4708F" w:rsidRDefault="00F0053E" w:rsidP="00F0053E">
      <w:pPr>
        <w:numPr>
          <w:ilvl w:val="1"/>
          <w:numId w:val="9"/>
        </w:numPr>
      </w:pPr>
      <w:proofErr w:type="gramStart"/>
      <w:r w:rsidRPr="00F4708F">
        <w:t>insertIntoTable2</w:t>
      </w:r>
      <w:proofErr w:type="gramEnd"/>
      <w:r w:rsidRPr="00F4708F">
        <w:t>, insertIntoTable3, insertIntoTable4 and suggestions were tested together:</w:t>
      </w:r>
    </w:p>
    <w:p w14:paraId="7ED899E0" w14:textId="77777777" w:rsidR="00F0053E" w:rsidRPr="00F4708F" w:rsidRDefault="00F0053E" w:rsidP="00F0053E">
      <w:pPr>
        <w:numPr>
          <w:ilvl w:val="2"/>
          <w:numId w:val="9"/>
        </w:numPr>
      </w:pPr>
      <w:r w:rsidRPr="00F4708F">
        <w:t xml:space="preserve">A room type (String) was inserted into table 2 via insertIntoTable2. </w:t>
      </w:r>
    </w:p>
    <w:p w14:paraId="56940FDF" w14:textId="77777777" w:rsidR="00F0053E" w:rsidRPr="00F4708F" w:rsidRDefault="00F0053E" w:rsidP="00F0053E">
      <w:pPr>
        <w:numPr>
          <w:ilvl w:val="2"/>
          <w:numId w:val="9"/>
        </w:numPr>
      </w:pPr>
      <w:r w:rsidRPr="00F4708F">
        <w:t>A building name (String) was inserted into table 4 via insertIntoTable4</w:t>
      </w:r>
    </w:p>
    <w:p w14:paraId="0931D4A0" w14:textId="77777777" w:rsidR="00F0053E" w:rsidRPr="00F4708F" w:rsidRDefault="00F0053E" w:rsidP="00F0053E">
      <w:pPr>
        <w:numPr>
          <w:ilvl w:val="2"/>
          <w:numId w:val="9"/>
        </w:numPr>
      </w:pPr>
      <w:r w:rsidRPr="00F4708F">
        <w:t>A room name (String), a coordinate pair (Double), the room type (String), the building name (String) and a floor (String) were inserted into table 3 via insertIntoTable3.</w:t>
      </w:r>
    </w:p>
    <w:p w14:paraId="57B6C634" w14:textId="77777777" w:rsidR="00F0053E" w:rsidRPr="00F4708F" w:rsidRDefault="00F0053E" w:rsidP="00F0053E">
      <w:pPr>
        <w:numPr>
          <w:ilvl w:val="2"/>
          <w:numId w:val="9"/>
        </w:numPr>
      </w:pPr>
      <w:r w:rsidRPr="00F4708F">
        <w:t>Different strings of letters matching the strings in table 3 served as input in suggestions.</w:t>
      </w:r>
    </w:p>
    <w:p w14:paraId="19DEAF0E" w14:textId="77777777" w:rsidR="00F0053E" w:rsidRPr="00F4708F" w:rsidRDefault="00F0053E" w:rsidP="00F0053E">
      <w:pPr>
        <w:numPr>
          <w:ilvl w:val="2"/>
          <w:numId w:val="9"/>
        </w:numPr>
      </w:pPr>
      <w:r w:rsidRPr="00F4708F">
        <w:t>The result of suggestions (</w:t>
      </w:r>
      <w:proofErr w:type="spellStart"/>
      <w:r w:rsidRPr="00F4708F">
        <w:t>ArrayList</w:t>
      </w:r>
      <w:proofErr w:type="spellEnd"/>
      <w:r w:rsidRPr="00F4708F">
        <w:t>&lt;String&gt;) was tested using methods for size and null, and found to be satisfactory.</w:t>
      </w:r>
    </w:p>
    <w:p w14:paraId="0EEE70B9" w14:textId="77777777" w:rsidR="00F0053E" w:rsidRPr="00F4708F" w:rsidRDefault="00F0053E" w:rsidP="00F0053E">
      <w:pPr>
        <w:numPr>
          <w:ilvl w:val="2"/>
          <w:numId w:val="9"/>
        </w:numPr>
      </w:pPr>
      <w:r w:rsidRPr="00F4708F">
        <w:t>Getting room names</w:t>
      </w:r>
    </w:p>
    <w:p w14:paraId="6C672B5E" w14:textId="77777777" w:rsidR="00F0053E" w:rsidRPr="00F4708F" w:rsidRDefault="00F0053E" w:rsidP="00F0053E">
      <w:pPr>
        <w:numPr>
          <w:ilvl w:val="1"/>
          <w:numId w:val="9"/>
        </w:numPr>
      </w:pPr>
      <w:proofErr w:type="gramStart"/>
      <w:r w:rsidRPr="00F4708F">
        <w:t>insertIntoTable3</w:t>
      </w:r>
      <w:proofErr w:type="gramEnd"/>
      <w:r w:rsidRPr="00F4708F">
        <w:t xml:space="preserve"> and </w:t>
      </w:r>
      <w:proofErr w:type="spellStart"/>
      <w:r w:rsidRPr="00F4708F">
        <w:t>getName</w:t>
      </w:r>
      <w:proofErr w:type="spellEnd"/>
      <w:r w:rsidRPr="00F4708F">
        <w:t xml:space="preserve"> were tested together:</w:t>
      </w:r>
    </w:p>
    <w:p w14:paraId="4CF79DE6" w14:textId="77777777" w:rsidR="00F0053E" w:rsidRPr="00F4708F" w:rsidRDefault="00F0053E" w:rsidP="00F0053E">
      <w:pPr>
        <w:numPr>
          <w:ilvl w:val="2"/>
          <w:numId w:val="9"/>
        </w:numPr>
      </w:pPr>
      <w:r w:rsidRPr="00F4708F">
        <w:t>A room name (String), a coordinate pair (Double), a room type (String), a building name (String) and a floor (String) were inserted into table 3 via insertIntoTable3.</w:t>
      </w:r>
    </w:p>
    <w:p w14:paraId="527157FF" w14:textId="77777777" w:rsidR="00F0053E" w:rsidRPr="00F4708F" w:rsidRDefault="00F0053E" w:rsidP="00F0053E">
      <w:pPr>
        <w:numPr>
          <w:ilvl w:val="2"/>
          <w:numId w:val="9"/>
        </w:numPr>
      </w:pPr>
      <w:r w:rsidRPr="00F4708F">
        <w:t xml:space="preserve">The room name (String) served as input in </w:t>
      </w:r>
      <w:proofErr w:type="spellStart"/>
      <w:r w:rsidRPr="00F4708F">
        <w:t>getType</w:t>
      </w:r>
      <w:proofErr w:type="spellEnd"/>
      <w:r w:rsidRPr="00F4708F">
        <w:t>.</w:t>
      </w:r>
    </w:p>
    <w:p w14:paraId="6149AA80" w14:textId="77777777" w:rsidR="00F0053E" w:rsidRPr="00F4708F" w:rsidRDefault="00F0053E" w:rsidP="00F0053E">
      <w:pPr>
        <w:numPr>
          <w:ilvl w:val="2"/>
          <w:numId w:val="9"/>
        </w:numPr>
      </w:pPr>
      <w:r w:rsidRPr="00F4708F">
        <w:t xml:space="preserve">The result of </w:t>
      </w:r>
      <w:proofErr w:type="spellStart"/>
      <w:r w:rsidRPr="00F4708F">
        <w:t>getName</w:t>
      </w:r>
      <w:proofErr w:type="spellEnd"/>
      <w:r w:rsidRPr="00F4708F">
        <w:t xml:space="preserve"> (String) and the room name were compared and found to be equal.</w:t>
      </w:r>
    </w:p>
    <w:p w14:paraId="621EDAAC" w14:textId="77777777" w:rsidR="00F0053E" w:rsidRPr="00F4708F" w:rsidRDefault="00F0053E" w:rsidP="00F0053E">
      <w:pPr>
        <w:numPr>
          <w:ilvl w:val="2"/>
          <w:numId w:val="9"/>
        </w:numPr>
      </w:pPr>
      <w:r w:rsidRPr="00F4708F">
        <w:t>Getting room types</w:t>
      </w:r>
    </w:p>
    <w:p w14:paraId="54B7E115" w14:textId="77777777" w:rsidR="00F0053E" w:rsidRPr="00F4708F" w:rsidRDefault="00F0053E" w:rsidP="00F0053E">
      <w:pPr>
        <w:numPr>
          <w:ilvl w:val="1"/>
          <w:numId w:val="9"/>
        </w:numPr>
      </w:pPr>
      <w:proofErr w:type="gramStart"/>
      <w:r w:rsidRPr="00F4708F">
        <w:t>insertIntoTable3</w:t>
      </w:r>
      <w:proofErr w:type="gramEnd"/>
      <w:r w:rsidRPr="00F4708F">
        <w:t xml:space="preserve"> and </w:t>
      </w:r>
      <w:proofErr w:type="spellStart"/>
      <w:r w:rsidRPr="00F4708F">
        <w:t>getType</w:t>
      </w:r>
      <w:proofErr w:type="spellEnd"/>
      <w:r w:rsidRPr="00F4708F">
        <w:t xml:space="preserve"> were tested together:</w:t>
      </w:r>
    </w:p>
    <w:p w14:paraId="2D42D259" w14:textId="77777777" w:rsidR="00F0053E" w:rsidRPr="00F4708F" w:rsidRDefault="00F0053E" w:rsidP="00F0053E">
      <w:pPr>
        <w:numPr>
          <w:ilvl w:val="2"/>
          <w:numId w:val="9"/>
        </w:numPr>
      </w:pPr>
      <w:r w:rsidRPr="00F4708F">
        <w:t>A room name (String), a coordinate pair (Double), a room type (String), a building name (String) and a floor (String) were inserted into table 3 via insertIntoTable3.</w:t>
      </w:r>
    </w:p>
    <w:p w14:paraId="778C7380" w14:textId="77777777" w:rsidR="00F0053E" w:rsidRPr="00F4708F" w:rsidRDefault="00F0053E" w:rsidP="00F0053E">
      <w:pPr>
        <w:numPr>
          <w:ilvl w:val="2"/>
          <w:numId w:val="9"/>
        </w:numPr>
      </w:pPr>
      <w:r w:rsidRPr="00F4708F">
        <w:t xml:space="preserve">The room name (String) served as input in </w:t>
      </w:r>
      <w:proofErr w:type="spellStart"/>
      <w:r w:rsidRPr="00F4708F">
        <w:t>getType</w:t>
      </w:r>
      <w:proofErr w:type="spellEnd"/>
      <w:r w:rsidRPr="00F4708F">
        <w:t>.</w:t>
      </w:r>
    </w:p>
    <w:p w14:paraId="6237E72A" w14:textId="77777777" w:rsidR="00F0053E" w:rsidRPr="00F4708F" w:rsidRDefault="00F0053E" w:rsidP="00F0053E">
      <w:pPr>
        <w:numPr>
          <w:ilvl w:val="2"/>
          <w:numId w:val="9"/>
        </w:numPr>
      </w:pPr>
      <w:r w:rsidRPr="00F4708F">
        <w:t xml:space="preserve">The result of </w:t>
      </w:r>
      <w:proofErr w:type="spellStart"/>
      <w:r w:rsidRPr="00F4708F">
        <w:t>getType</w:t>
      </w:r>
      <w:proofErr w:type="spellEnd"/>
      <w:r w:rsidRPr="00F4708F">
        <w:t xml:space="preserve"> (String) and the room type were compared and found to be equal.</w:t>
      </w:r>
    </w:p>
    <w:p w14:paraId="15AC253B" w14:textId="77777777" w:rsidR="00F0053E" w:rsidRPr="00F4708F" w:rsidRDefault="00F0053E" w:rsidP="00F0053E">
      <w:pPr>
        <w:numPr>
          <w:ilvl w:val="2"/>
          <w:numId w:val="9"/>
        </w:numPr>
      </w:pPr>
      <w:r w:rsidRPr="00F4708F">
        <w:t>Getting floor</w:t>
      </w:r>
    </w:p>
    <w:p w14:paraId="081CFC4A" w14:textId="77777777" w:rsidR="00F0053E" w:rsidRPr="00F4708F" w:rsidRDefault="00F0053E" w:rsidP="00F0053E">
      <w:pPr>
        <w:numPr>
          <w:ilvl w:val="1"/>
          <w:numId w:val="9"/>
        </w:numPr>
      </w:pPr>
      <w:proofErr w:type="gramStart"/>
      <w:r w:rsidRPr="00F4708F">
        <w:t>insertIntoTable3</w:t>
      </w:r>
      <w:proofErr w:type="gramEnd"/>
      <w:r w:rsidRPr="00F4708F">
        <w:t xml:space="preserve"> and </w:t>
      </w:r>
      <w:proofErr w:type="spellStart"/>
      <w:r w:rsidRPr="00F4708F">
        <w:t>getFloor</w:t>
      </w:r>
      <w:proofErr w:type="spellEnd"/>
      <w:r w:rsidRPr="00F4708F">
        <w:t xml:space="preserve"> were tested together:</w:t>
      </w:r>
    </w:p>
    <w:p w14:paraId="5B074AAB" w14:textId="77777777" w:rsidR="00F0053E" w:rsidRPr="00F4708F" w:rsidRDefault="00F0053E" w:rsidP="00F0053E">
      <w:pPr>
        <w:numPr>
          <w:ilvl w:val="2"/>
          <w:numId w:val="9"/>
        </w:numPr>
      </w:pPr>
      <w:r w:rsidRPr="00F4708F">
        <w:t>A room name (String), a coordinate pair (Double), a room type (String), a building name (String) and a floor (String) were inserted into table 3 via insertIntoTable3.</w:t>
      </w:r>
    </w:p>
    <w:p w14:paraId="71B2F5B8" w14:textId="77777777" w:rsidR="00003FDC" w:rsidRDefault="00F0053E" w:rsidP="00F0053E">
      <w:pPr>
        <w:numPr>
          <w:ilvl w:val="2"/>
          <w:numId w:val="9"/>
        </w:numPr>
      </w:pPr>
      <w:r w:rsidRPr="00F4708F">
        <w:t xml:space="preserve">The room name (String) served as input in </w:t>
      </w:r>
      <w:proofErr w:type="spellStart"/>
      <w:r w:rsidRPr="00F4708F">
        <w:t>getFloor</w:t>
      </w:r>
      <w:proofErr w:type="spellEnd"/>
      <w:r w:rsidRPr="00F4708F">
        <w:t>.</w:t>
      </w:r>
    </w:p>
    <w:p w14:paraId="35B6209D" w14:textId="79898FEC" w:rsidR="00456BAA" w:rsidRPr="00F4708F" w:rsidRDefault="00F0053E" w:rsidP="00F0053E">
      <w:pPr>
        <w:numPr>
          <w:ilvl w:val="2"/>
          <w:numId w:val="9"/>
        </w:numPr>
      </w:pPr>
      <w:r w:rsidRPr="00F4708F">
        <w:t xml:space="preserve">The result of </w:t>
      </w:r>
      <w:proofErr w:type="spellStart"/>
      <w:r w:rsidRPr="00F4708F">
        <w:t>getFloor</w:t>
      </w:r>
      <w:proofErr w:type="spellEnd"/>
      <w:r w:rsidRPr="00F4708F">
        <w:t xml:space="preserve"> (String) and the floor were compared and found to be equal.</w:t>
      </w:r>
    </w:p>
    <w:sectPr w:rsidR="00456BAA" w:rsidRPr="00F4708F" w:rsidSect="00FA71DF">
      <w:headerReference w:type="default" r:id="rId14"/>
      <w:footerReference w:type="even" r:id="rId15"/>
      <w:footerReference w:type="default" r:id="rId16"/>
      <w:pgSz w:w="11900" w:h="16840"/>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Sofie Peters" w:date="2013-05-23T16:56:00Z" w:initials="SP">
    <w:p w14:paraId="0CCF4B55" w14:textId="4A74AC92" w:rsidR="0019651C" w:rsidRDefault="0019651C">
      <w:pPr>
        <w:pStyle w:val="Kommentarer"/>
      </w:pPr>
      <w:r>
        <w:rPr>
          <w:rStyle w:val="Kommentarsreferens"/>
        </w:rPr>
        <w:annotationRef/>
      </w:r>
      <w:r>
        <w:t>True?</w:t>
      </w:r>
    </w:p>
  </w:comment>
  <w:comment w:id="6" w:author="Sofie Peters" w:date="2013-05-23T16:55:00Z" w:initials="SP">
    <w:p w14:paraId="73BAFEBA" w14:textId="72FCE225" w:rsidR="0019651C" w:rsidRDefault="0019651C">
      <w:pPr>
        <w:pStyle w:val="Kommentarer"/>
      </w:pPr>
      <w:r>
        <w:rPr>
          <w:rStyle w:val="Kommentarsreferens"/>
        </w:rPr>
        <w:annotationRef/>
      </w:r>
      <w:r>
        <w:t>True?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1927E3" w14:textId="77777777" w:rsidR="0019651C" w:rsidRDefault="0019651C" w:rsidP="00C8125A">
      <w:r>
        <w:separator/>
      </w:r>
    </w:p>
  </w:endnote>
  <w:endnote w:type="continuationSeparator" w:id="0">
    <w:p w14:paraId="6D09D185" w14:textId="77777777" w:rsidR="0019651C" w:rsidRDefault="0019651C" w:rsidP="00C81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189EA1" w14:textId="77777777" w:rsidR="0019651C" w:rsidRDefault="0019651C" w:rsidP="0037204A">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end"/>
    </w:r>
  </w:p>
  <w:p w14:paraId="3B8A4608" w14:textId="77777777" w:rsidR="0019651C" w:rsidRDefault="0019651C" w:rsidP="00C8125A">
    <w:pPr>
      <w:pStyle w:val="Sidfo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B7B81" w14:textId="77777777" w:rsidR="0019651C" w:rsidRDefault="0019651C" w:rsidP="0037204A">
    <w:pPr>
      <w:pStyle w:val="Sidfot"/>
      <w:framePr w:wrap="around" w:vAnchor="text" w:hAnchor="margin" w:xAlign="right" w:y="1"/>
      <w:rPr>
        <w:rStyle w:val="Sidnummer"/>
      </w:rPr>
    </w:pPr>
    <w:r>
      <w:rPr>
        <w:rStyle w:val="Sidnummer"/>
      </w:rPr>
      <w:fldChar w:fldCharType="begin"/>
    </w:r>
    <w:r>
      <w:rPr>
        <w:rStyle w:val="Sidnummer"/>
      </w:rPr>
      <w:instrText xml:space="preserve">PAGE  </w:instrText>
    </w:r>
    <w:r>
      <w:rPr>
        <w:rStyle w:val="Sidnummer"/>
      </w:rPr>
      <w:fldChar w:fldCharType="separate"/>
    </w:r>
    <w:r w:rsidR="007D335A">
      <w:rPr>
        <w:rStyle w:val="Sidnummer"/>
        <w:noProof/>
      </w:rPr>
      <w:t>13</w:t>
    </w:r>
    <w:r>
      <w:rPr>
        <w:rStyle w:val="Sidnummer"/>
      </w:rPr>
      <w:fldChar w:fldCharType="end"/>
    </w:r>
  </w:p>
  <w:p w14:paraId="292DC281" w14:textId="77777777" w:rsidR="0019651C" w:rsidRDefault="0019651C" w:rsidP="00C8125A">
    <w:pPr>
      <w:pStyle w:val="Sidfo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4E5B79" w14:textId="77777777" w:rsidR="0019651C" w:rsidRDefault="0019651C" w:rsidP="00C8125A">
      <w:r>
        <w:separator/>
      </w:r>
    </w:p>
  </w:footnote>
  <w:footnote w:type="continuationSeparator" w:id="0">
    <w:p w14:paraId="10F4F14C" w14:textId="77777777" w:rsidR="0019651C" w:rsidRDefault="0019651C" w:rsidP="00C812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EC01B3" w14:textId="326451B5" w:rsidR="0019651C" w:rsidRPr="00FA71DF" w:rsidRDefault="0019651C">
    <w:pPr>
      <w:pStyle w:val="Sidhuvud"/>
      <w:rPr>
        <w:b/>
      </w:rPr>
    </w:pPr>
    <w:proofErr w:type="spellStart"/>
    <w:r w:rsidRPr="00C8125A">
      <w:rPr>
        <w:b/>
      </w:rPr>
      <w:t>C</w:t>
    </w:r>
    <w:r>
      <w:rPr>
        <w:b/>
      </w:rPr>
      <w:t>halmersOnTheGo</w:t>
    </w:r>
    <w:proofErr w:type="spellEnd"/>
    <w:r>
      <w:rPr>
        <w:b/>
      </w:rPr>
      <w:tab/>
    </w:r>
    <w:r>
      <w:rPr>
        <w:b/>
      </w:rPr>
      <w:tab/>
    </w:r>
    <w:r>
      <w:t>Test Report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74AD4"/>
    <w:multiLevelType w:val="hybridMultilevel"/>
    <w:tmpl w:val="51D6D52E"/>
    <w:lvl w:ilvl="0" w:tplc="00000001">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20E81BA6"/>
    <w:multiLevelType w:val="hybridMultilevel"/>
    <w:tmpl w:val="DC6002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45B74C1"/>
    <w:multiLevelType w:val="hybridMultilevel"/>
    <w:tmpl w:val="E7D8DE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7BD31CE"/>
    <w:multiLevelType w:val="hybridMultilevel"/>
    <w:tmpl w:val="E9CAA6A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28B27386"/>
    <w:multiLevelType w:val="hybridMultilevel"/>
    <w:tmpl w:val="4A7AA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2EE0407"/>
    <w:multiLevelType w:val="hybridMultilevel"/>
    <w:tmpl w:val="6E4262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8541DAA"/>
    <w:multiLevelType w:val="hybridMultilevel"/>
    <w:tmpl w:val="99DE5396"/>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7">
    <w:nsid w:val="4C017DC1"/>
    <w:multiLevelType w:val="hybridMultilevel"/>
    <w:tmpl w:val="256CF8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53064141"/>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9">
    <w:nsid w:val="7DDB0E4B"/>
    <w:multiLevelType w:val="hybridMultilevel"/>
    <w:tmpl w:val="2A846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7FF40FCF"/>
    <w:multiLevelType w:val="hybridMultilevel"/>
    <w:tmpl w:val="51D6D52E"/>
    <w:lvl w:ilvl="0" w:tplc="00000001">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
  </w:num>
  <w:num w:numId="2">
    <w:abstractNumId w:val="10"/>
  </w:num>
  <w:num w:numId="3">
    <w:abstractNumId w:val="0"/>
  </w:num>
  <w:num w:numId="4">
    <w:abstractNumId w:val="5"/>
  </w:num>
  <w:num w:numId="5">
    <w:abstractNumId w:val="9"/>
  </w:num>
  <w:num w:numId="6">
    <w:abstractNumId w:val="7"/>
  </w:num>
  <w:num w:numId="7">
    <w:abstractNumId w:val="4"/>
  </w:num>
  <w:num w:numId="8">
    <w:abstractNumId w:val="2"/>
  </w:num>
  <w:num w:numId="9">
    <w:abstractNumId w:val="6"/>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6D6"/>
    <w:rsid w:val="00002486"/>
    <w:rsid w:val="00003FDC"/>
    <w:rsid w:val="00014B3B"/>
    <w:rsid w:val="00035E60"/>
    <w:rsid w:val="00036F22"/>
    <w:rsid w:val="00044459"/>
    <w:rsid w:val="000509A6"/>
    <w:rsid w:val="000519DD"/>
    <w:rsid w:val="00056AA0"/>
    <w:rsid w:val="00057709"/>
    <w:rsid w:val="00064DBD"/>
    <w:rsid w:val="000804A0"/>
    <w:rsid w:val="00095A55"/>
    <w:rsid w:val="000A5183"/>
    <w:rsid w:val="000B1D5F"/>
    <w:rsid w:val="000B1F5D"/>
    <w:rsid w:val="000B4FE2"/>
    <w:rsid w:val="000D6957"/>
    <w:rsid w:val="000D78D1"/>
    <w:rsid w:val="000E5C3A"/>
    <w:rsid w:val="000F28AF"/>
    <w:rsid w:val="001048C4"/>
    <w:rsid w:val="001133AE"/>
    <w:rsid w:val="0012582A"/>
    <w:rsid w:val="001404E7"/>
    <w:rsid w:val="00141E1F"/>
    <w:rsid w:val="00142714"/>
    <w:rsid w:val="00145E35"/>
    <w:rsid w:val="001471A9"/>
    <w:rsid w:val="00147B7B"/>
    <w:rsid w:val="001852E2"/>
    <w:rsid w:val="00186398"/>
    <w:rsid w:val="00186FBB"/>
    <w:rsid w:val="00194FF0"/>
    <w:rsid w:val="0019651C"/>
    <w:rsid w:val="001A0B7E"/>
    <w:rsid w:val="001C2D26"/>
    <w:rsid w:val="001D563A"/>
    <w:rsid w:val="002016BD"/>
    <w:rsid w:val="00230136"/>
    <w:rsid w:val="00231693"/>
    <w:rsid w:val="002510CF"/>
    <w:rsid w:val="00264036"/>
    <w:rsid w:val="00274463"/>
    <w:rsid w:val="002872DF"/>
    <w:rsid w:val="002A02C7"/>
    <w:rsid w:val="002B77CC"/>
    <w:rsid w:val="002C1DA9"/>
    <w:rsid w:val="002C5567"/>
    <w:rsid w:val="002D2439"/>
    <w:rsid w:val="002D2C1C"/>
    <w:rsid w:val="002D3325"/>
    <w:rsid w:val="002D50F4"/>
    <w:rsid w:val="002D5FCD"/>
    <w:rsid w:val="002F22F6"/>
    <w:rsid w:val="002F24EC"/>
    <w:rsid w:val="002F43CA"/>
    <w:rsid w:val="002F630A"/>
    <w:rsid w:val="00307F3D"/>
    <w:rsid w:val="00313BF9"/>
    <w:rsid w:val="003243D2"/>
    <w:rsid w:val="00324BBB"/>
    <w:rsid w:val="003368D1"/>
    <w:rsid w:val="00336A17"/>
    <w:rsid w:val="00355D2E"/>
    <w:rsid w:val="00355FE7"/>
    <w:rsid w:val="003561D1"/>
    <w:rsid w:val="00357E19"/>
    <w:rsid w:val="0037204A"/>
    <w:rsid w:val="00382EDB"/>
    <w:rsid w:val="003835B2"/>
    <w:rsid w:val="00387964"/>
    <w:rsid w:val="0039522F"/>
    <w:rsid w:val="00395AE8"/>
    <w:rsid w:val="003A2629"/>
    <w:rsid w:val="003B4585"/>
    <w:rsid w:val="003C5351"/>
    <w:rsid w:val="003D75B9"/>
    <w:rsid w:val="00402094"/>
    <w:rsid w:val="0041057B"/>
    <w:rsid w:val="0041791F"/>
    <w:rsid w:val="0042432D"/>
    <w:rsid w:val="00432E8E"/>
    <w:rsid w:val="0043492F"/>
    <w:rsid w:val="00456BAA"/>
    <w:rsid w:val="004755CD"/>
    <w:rsid w:val="00480D87"/>
    <w:rsid w:val="00484796"/>
    <w:rsid w:val="004E2E2E"/>
    <w:rsid w:val="004F0D71"/>
    <w:rsid w:val="004F3E7C"/>
    <w:rsid w:val="00515841"/>
    <w:rsid w:val="00522575"/>
    <w:rsid w:val="005241B6"/>
    <w:rsid w:val="005244ED"/>
    <w:rsid w:val="005245C9"/>
    <w:rsid w:val="00532C56"/>
    <w:rsid w:val="00553B6A"/>
    <w:rsid w:val="005558C5"/>
    <w:rsid w:val="005640EC"/>
    <w:rsid w:val="005733E8"/>
    <w:rsid w:val="00584F2F"/>
    <w:rsid w:val="005C55C4"/>
    <w:rsid w:val="005D661A"/>
    <w:rsid w:val="005E26C8"/>
    <w:rsid w:val="005E272C"/>
    <w:rsid w:val="005E54DE"/>
    <w:rsid w:val="005F3A12"/>
    <w:rsid w:val="00610CFD"/>
    <w:rsid w:val="00637A04"/>
    <w:rsid w:val="0065672F"/>
    <w:rsid w:val="0066738B"/>
    <w:rsid w:val="00677239"/>
    <w:rsid w:val="00683416"/>
    <w:rsid w:val="0068459A"/>
    <w:rsid w:val="006946D6"/>
    <w:rsid w:val="00694FBF"/>
    <w:rsid w:val="00720D42"/>
    <w:rsid w:val="00723CB7"/>
    <w:rsid w:val="00743EB1"/>
    <w:rsid w:val="00744FAE"/>
    <w:rsid w:val="007549E7"/>
    <w:rsid w:val="0078363A"/>
    <w:rsid w:val="007D335A"/>
    <w:rsid w:val="0080003E"/>
    <w:rsid w:val="008003E8"/>
    <w:rsid w:val="00825466"/>
    <w:rsid w:val="00831AB1"/>
    <w:rsid w:val="0084691B"/>
    <w:rsid w:val="008639FB"/>
    <w:rsid w:val="00866EC9"/>
    <w:rsid w:val="008729DB"/>
    <w:rsid w:val="00893EE3"/>
    <w:rsid w:val="00896277"/>
    <w:rsid w:val="008B2CBB"/>
    <w:rsid w:val="008F15A0"/>
    <w:rsid w:val="0090442C"/>
    <w:rsid w:val="0091117A"/>
    <w:rsid w:val="009119D0"/>
    <w:rsid w:val="00923E30"/>
    <w:rsid w:val="00931F92"/>
    <w:rsid w:val="00947D97"/>
    <w:rsid w:val="00950418"/>
    <w:rsid w:val="009573F4"/>
    <w:rsid w:val="00972B69"/>
    <w:rsid w:val="00974F9F"/>
    <w:rsid w:val="00980EF3"/>
    <w:rsid w:val="009B08DA"/>
    <w:rsid w:val="009B41CB"/>
    <w:rsid w:val="009C6918"/>
    <w:rsid w:val="009F083F"/>
    <w:rsid w:val="00A03236"/>
    <w:rsid w:val="00A044BF"/>
    <w:rsid w:val="00A07624"/>
    <w:rsid w:val="00A223B4"/>
    <w:rsid w:val="00A22538"/>
    <w:rsid w:val="00A264CE"/>
    <w:rsid w:val="00A54EC0"/>
    <w:rsid w:val="00A625FC"/>
    <w:rsid w:val="00A74DDA"/>
    <w:rsid w:val="00A933AC"/>
    <w:rsid w:val="00AB4ACE"/>
    <w:rsid w:val="00AD1F37"/>
    <w:rsid w:val="00AD5C50"/>
    <w:rsid w:val="00AD72B8"/>
    <w:rsid w:val="00AE1518"/>
    <w:rsid w:val="00AF5FF0"/>
    <w:rsid w:val="00B126B2"/>
    <w:rsid w:val="00B1334E"/>
    <w:rsid w:val="00B16421"/>
    <w:rsid w:val="00B20C03"/>
    <w:rsid w:val="00B325CB"/>
    <w:rsid w:val="00B3396F"/>
    <w:rsid w:val="00B3459B"/>
    <w:rsid w:val="00B36D0E"/>
    <w:rsid w:val="00B73A58"/>
    <w:rsid w:val="00B74C76"/>
    <w:rsid w:val="00B92369"/>
    <w:rsid w:val="00B95A2F"/>
    <w:rsid w:val="00BA2924"/>
    <w:rsid w:val="00BC6E21"/>
    <w:rsid w:val="00BE4EB8"/>
    <w:rsid w:val="00BF58D0"/>
    <w:rsid w:val="00BF5F37"/>
    <w:rsid w:val="00BF6BD3"/>
    <w:rsid w:val="00C05D2D"/>
    <w:rsid w:val="00C13758"/>
    <w:rsid w:val="00C25752"/>
    <w:rsid w:val="00C31133"/>
    <w:rsid w:val="00C367DE"/>
    <w:rsid w:val="00C44D76"/>
    <w:rsid w:val="00C47040"/>
    <w:rsid w:val="00C53BEE"/>
    <w:rsid w:val="00C55613"/>
    <w:rsid w:val="00C67012"/>
    <w:rsid w:val="00C6790E"/>
    <w:rsid w:val="00C8125A"/>
    <w:rsid w:val="00C86B70"/>
    <w:rsid w:val="00C95C1F"/>
    <w:rsid w:val="00CA0C92"/>
    <w:rsid w:val="00CB74D7"/>
    <w:rsid w:val="00CC5359"/>
    <w:rsid w:val="00D0050D"/>
    <w:rsid w:val="00D12B1A"/>
    <w:rsid w:val="00D27FD6"/>
    <w:rsid w:val="00D30F60"/>
    <w:rsid w:val="00D32F33"/>
    <w:rsid w:val="00D3779E"/>
    <w:rsid w:val="00D53BC3"/>
    <w:rsid w:val="00D56E78"/>
    <w:rsid w:val="00D673AD"/>
    <w:rsid w:val="00D6790E"/>
    <w:rsid w:val="00D73AD3"/>
    <w:rsid w:val="00D91509"/>
    <w:rsid w:val="00DA3F36"/>
    <w:rsid w:val="00DC1349"/>
    <w:rsid w:val="00DC2128"/>
    <w:rsid w:val="00DD3BED"/>
    <w:rsid w:val="00DF2AC9"/>
    <w:rsid w:val="00DF4C9D"/>
    <w:rsid w:val="00DF5991"/>
    <w:rsid w:val="00E00D88"/>
    <w:rsid w:val="00E16BA8"/>
    <w:rsid w:val="00E23B2F"/>
    <w:rsid w:val="00E26077"/>
    <w:rsid w:val="00E3143B"/>
    <w:rsid w:val="00E42371"/>
    <w:rsid w:val="00E62D72"/>
    <w:rsid w:val="00E63BF1"/>
    <w:rsid w:val="00E671F7"/>
    <w:rsid w:val="00EA160D"/>
    <w:rsid w:val="00EC43D4"/>
    <w:rsid w:val="00EC542B"/>
    <w:rsid w:val="00ED63CD"/>
    <w:rsid w:val="00EE1117"/>
    <w:rsid w:val="00EE551F"/>
    <w:rsid w:val="00EF2407"/>
    <w:rsid w:val="00F0053E"/>
    <w:rsid w:val="00F01960"/>
    <w:rsid w:val="00F17497"/>
    <w:rsid w:val="00F17BE2"/>
    <w:rsid w:val="00F43472"/>
    <w:rsid w:val="00F43CE0"/>
    <w:rsid w:val="00F4708F"/>
    <w:rsid w:val="00F735A3"/>
    <w:rsid w:val="00F82AE8"/>
    <w:rsid w:val="00F83FE7"/>
    <w:rsid w:val="00F84F20"/>
    <w:rsid w:val="00FA4CBC"/>
    <w:rsid w:val="00FA71DF"/>
    <w:rsid w:val="00FC39CB"/>
    <w:rsid w:val="00FE6448"/>
    <w:rsid w:val="00FE7CF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4518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5A"/>
    <w:rPr>
      <w:lang w:val="en-GB"/>
    </w:rPr>
  </w:style>
  <w:style w:type="paragraph" w:styleId="Rubrik1">
    <w:name w:val="heading 1"/>
    <w:basedOn w:val="Normal"/>
    <w:next w:val="Normal"/>
    <w:link w:val="Rubrik1Char"/>
    <w:uiPriority w:val="9"/>
    <w:qFormat/>
    <w:rsid w:val="00C55613"/>
    <w:pPr>
      <w:keepNext/>
      <w:keepLines/>
      <w:numPr>
        <w:numId w:val="1"/>
      </w:numPr>
      <w:spacing w:before="480"/>
      <w:outlineLvl w:val="0"/>
    </w:pPr>
    <w:rPr>
      <w:rFonts w:asciiTheme="majorHAnsi" w:eastAsiaTheme="majorEastAsia" w:hAnsiTheme="majorHAnsi" w:cstheme="majorBidi"/>
      <w:b/>
      <w:bCs/>
      <w:color w:val="4E4E52" w:themeColor="accent1" w:themeShade="B5"/>
      <w:sz w:val="32"/>
      <w:szCs w:val="32"/>
    </w:rPr>
  </w:style>
  <w:style w:type="paragraph" w:styleId="Rubrik2">
    <w:name w:val="heading 2"/>
    <w:basedOn w:val="Normal"/>
    <w:next w:val="Normal"/>
    <w:link w:val="Rubrik2Char"/>
    <w:uiPriority w:val="9"/>
    <w:unhideWhenUsed/>
    <w:qFormat/>
    <w:rsid w:val="00743EB1"/>
    <w:pPr>
      <w:keepNext/>
      <w:keepLines/>
      <w:numPr>
        <w:ilvl w:val="1"/>
        <w:numId w:val="1"/>
      </w:numPr>
      <w:spacing w:before="200"/>
      <w:outlineLvl w:val="1"/>
    </w:pPr>
    <w:rPr>
      <w:rFonts w:asciiTheme="majorHAnsi" w:eastAsiaTheme="majorEastAsia" w:hAnsiTheme="majorHAnsi" w:cstheme="majorBidi"/>
      <w:b/>
      <w:bCs/>
      <w:color w:val="6F6F74" w:themeColor="accent1"/>
      <w:sz w:val="26"/>
      <w:szCs w:val="26"/>
    </w:rPr>
  </w:style>
  <w:style w:type="paragraph" w:styleId="Rubrik3">
    <w:name w:val="heading 3"/>
    <w:basedOn w:val="Normal"/>
    <w:next w:val="Normal"/>
    <w:link w:val="Rubrik3Char"/>
    <w:uiPriority w:val="9"/>
    <w:unhideWhenUsed/>
    <w:qFormat/>
    <w:rsid w:val="00743EB1"/>
    <w:pPr>
      <w:keepNext/>
      <w:keepLines/>
      <w:numPr>
        <w:ilvl w:val="2"/>
        <w:numId w:val="1"/>
      </w:numPr>
      <w:spacing w:before="200"/>
      <w:outlineLvl w:val="2"/>
    </w:pPr>
    <w:rPr>
      <w:rFonts w:asciiTheme="majorHAnsi" w:eastAsiaTheme="majorEastAsia" w:hAnsiTheme="majorHAnsi" w:cstheme="majorBidi"/>
      <w:b/>
      <w:bCs/>
      <w:color w:val="6F6F74" w:themeColor="accent1"/>
    </w:rPr>
  </w:style>
  <w:style w:type="paragraph" w:styleId="Rubrik4">
    <w:name w:val="heading 4"/>
    <w:basedOn w:val="Normal"/>
    <w:next w:val="Normal"/>
    <w:link w:val="Rubrik4Char"/>
    <w:uiPriority w:val="9"/>
    <w:semiHidden/>
    <w:unhideWhenUsed/>
    <w:qFormat/>
    <w:rsid w:val="00743EB1"/>
    <w:pPr>
      <w:keepNext/>
      <w:keepLines/>
      <w:numPr>
        <w:ilvl w:val="3"/>
        <w:numId w:val="1"/>
      </w:numPr>
      <w:spacing w:before="200"/>
      <w:outlineLvl w:val="3"/>
    </w:pPr>
    <w:rPr>
      <w:rFonts w:asciiTheme="majorHAnsi" w:eastAsiaTheme="majorEastAsia" w:hAnsiTheme="majorHAnsi" w:cstheme="majorBidi"/>
      <w:b/>
      <w:bCs/>
      <w:i/>
      <w:iCs/>
      <w:color w:val="6F6F74" w:themeColor="accent1"/>
    </w:rPr>
  </w:style>
  <w:style w:type="paragraph" w:styleId="Rubrik5">
    <w:name w:val="heading 5"/>
    <w:basedOn w:val="Normal"/>
    <w:next w:val="Normal"/>
    <w:link w:val="Rubrik5Char"/>
    <w:uiPriority w:val="9"/>
    <w:semiHidden/>
    <w:unhideWhenUsed/>
    <w:qFormat/>
    <w:rsid w:val="00743EB1"/>
    <w:pPr>
      <w:keepNext/>
      <w:keepLines/>
      <w:numPr>
        <w:ilvl w:val="4"/>
        <w:numId w:val="1"/>
      </w:numPr>
      <w:spacing w:before="200"/>
      <w:outlineLvl w:val="4"/>
    </w:pPr>
    <w:rPr>
      <w:rFonts w:asciiTheme="majorHAnsi" w:eastAsiaTheme="majorEastAsia" w:hAnsiTheme="majorHAnsi" w:cstheme="majorBidi"/>
      <w:color w:val="373739" w:themeColor="accent1" w:themeShade="7F"/>
    </w:rPr>
  </w:style>
  <w:style w:type="paragraph" w:styleId="Rubrik6">
    <w:name w:val="heading 6"/>
    <w:basedOn w:val="Normal"/>
    <w:next w:val="Normal"/>
    <w:link w:val="Rubrik6Char"/>
    <w:uiPriority w:val="9"/>
    <w:semiHidden/>
    <w:unhideWhenUsed/>
    <w:qFormat/>
    <w:rsid w:val="00743EB1"/>
    <w:pPr>
      <w:keepNext/>
      <w:keepLines/>
      <w:numPr>
        <w:ilvl w:val="5"/>
        <w:numId w:val="1"/>
      </w:numPr>
      <w:spacing w:before="200"/>
      <w:outlineLvl w:val="5"/>
    </w:pPr>
    <w:rPr>
      <w:rFonts w:asciiTheme="majorHAnsi" w:eastAsiaTheme="majorEastAsia" w:hAnsiTheme="majorHAnsi" w:cstheme="majorBidi"/>
      <w:i/>
      <w:iCs/>
      <w:color w:val="373739" w:themeColor="accent1" w:themeShade="7F"/>
    </w:rPr>
  </w:style>
  <w:style w:type="paragraph" w:styleId="Rubrik7">
    <w:name w:val="heading 7"/>
    <w:basedOn w:val="Normal"/>
    <w:next w:val="Normal"/>
    <w:link w:val="Rubrik7Char"/>
    <w:uiPriority w:val="9"/>
    <w:semiHidden/>
    <w:unhideWhenUsed/>
    <w:qFormat/>
    <w:rsid w:val="00743EB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43EB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743EB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8125A"/>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RubrikChar">
    <w:name w:val="Rubrik Char"/>
    <w:basedOn w:val="Standardstycketypsnitt"/>
    <w:link w:val="Rubrik"/>
    <w:uiPriority w:val="10"/>
    <w:rsid w:val="00C8125A"/>
    <w:rPr>
      <w:rFonts w:asciiTheme="majorHAnsi" w:eastAsiaTheme="majorEastAsia" w:hAnsiTheme="majorHAnsi" w:cstheme="majorBidi"/>
      <w:color w:val="343437" w:themeColor="text2" w:themeShade="BF"/>
      <w:spacing w:val="5"/>
      <w:kern w:val="28"/>
      <w:sz w:val="52"/>
      <w:szCs w:val="52"/>
    </w:rPr>
  </w:style>
  <w:style w:type="paragraph" w:styleId="Underrubrik">
    <w:name w:val="Subtitle"/>
    <w:basedOn w:val="Normal"/>
    <w:next w:val="Normal"/>
    <w:link w:val="UnderrubrikChar"/>
    <w:uiPriority w:val="11"/>
    <w:qFormat/>
    <w:rsid w:val="00C8125A"/>
    <w:pPr>
      <w:numPr>
        <w:ilvl w:val="1"/>
      </w:numPr>
    </w:pPr>
    <w:rPr>
      <w:rFonts w:asciiTheme="majorHAnsi" w:eastAsiaTheme="majorEastAsia" w:hAnsiTheme="majorHAnsi" w:cstheme="majorBidi"/>
      <w:i/>
      <w:iCs/>
      <w:color w:val="6F6F74" w:themeColor="accent1"/>
      <w:spacing w:val="15"/>
    </w:rPr>
  </w:style>
  <w:style w:type="character" w:customStyle="1" w:styleId="UnderrubrikChar">
    <w:name w:val="Underrubrik Char"/>
    <w:basedOn w:val="Standardstycketypsnitt"/>
    <w:link w:val="Underrubrik"/>
    <w:uiPriority w:val="11"/>
    <w:rsid w:val="00C8125A"/>
    <w:rPr>
      <w:rFonts w:asciiTheme="majorHAnsi" w:eastAsiaTheme="majorEastAsia" w:hAnsiTheme="majorHAnsi" w:cstheme="majorBidi"/>
      <w:i/>
      <w:iCs/>
      <w:color w:val="6F6F74" w:themeColor="accent1"/>
      <w:spacing w:val="15"/>
    </w:rPr>
  </w:style>
  <w:style w:type="paragraph" w:styleId="Sidhuvud">
    <w:name w:val="header"/>
    <w:basedOn w:val="Normal"/>
    <w:link w:val="SidhuvudChar"/>
    <w:uiPriority w:val="99"/>
    <w:unhideWhenUsed/>
    <w:rsid w:val="00C8125A"/>
    <w:pPr>
      <w:tabs>
        <w:tab w:val="center" w:pos="4536"/>
        <w:tab w:val="right" w:pos="9072"/>
      </w:tabs>
    </w:pPr>
  </w:style>
  <w:style w:type="character" w:customStyle="1" w:styleId="SidhuvudChar">
    <w:name w:val="Sidhuvud Char"/>
    <w:basedOn w:val="Standardstycketypsnitt"/>
    <w:link w:val="Sidhuvud"/>
    <w:uiPriority w:val="99"/>
    <w:rsid w:val="00C8125A"/>
  </w:style>
  <w:style w:type="paragraph" w:styleId="Sidfot">
    <w:name w:val="footer"/>
    <w:basedOn w:val="Normal"/>
    <w:link w:val="SidfotChar"/>
    <w:uiPriority w:val="99"/>
    <w:unhideWhenUsed/>
    <w:rsid w:val="00C8125A"/>
    <w:pPr>
      <w:tabs>
        <w:tab w:val="center" w:pos="4536"/>
        <w:tab w:val="right" w:pos="9072"/>
      </w:tabs>
    </w:pPr>
  </w:style>
  <w:style w:type="character" w:customStyle="1" w:styleId="SidfotChar">
    <w:name w:val="Sidfot Char"/>
    <w:basedOn w:val="Standardstycketypsnitt"/>
    <w:link w:val="Sidfot"/>
    <w:uiPriority w:val="99"/>
    <w:rsid w:val="00C8125A"/>
  </w:style>
  <w:style w:type="character" w:styleId="Sidnummer">
    <w:name w:val="page number"/>
    <w:basedOn w:val="Standardstycketypsnitt"/>
    <w:uiPriority w:val="99"/>
    <w:semiHidden/>
    <w:unhideWhenUsed/>
    <w:rsid w:val="00C8125A"/>
  </w:style>
  <w:style w:type="character" w:styleId="Kommentarsreferens">
    <w:name w:val="annotation reference"/>
    <w:basedOn w:val="Standardstycketypsnitt"/>
    <w:uiPriority w:val="99"/>
    <w:semiHidden/>
    <w:unhideWhenUsed/>
    <w:rsid w:val="00974F9F"/>
    <w:rPr>
      <w:sz w:val="18"/>
      <w:szCs w:val="18"/>
    </w:rPr>
  </w:style>
  <w:style w:type="paragraph" w:styleId="Kommentarer">
    <w:name w:val="annotation text"/>
    <w:basedOn w:val="Normal"/>
    <w:link w:val="KommentarerChar"/>
    <w:uiPriority w:val="99"/>
    <w:semiHidden/>
    <w:unhideWhenUsed/>
    <w:rsid w:val="00974F9F"/>
  </w:style>
  <w:style w:type="character" w:customStyle="1" w:styleId="KommentarerChar">
    <w:name w:val="Kommentarer Char"/>
    <w:basedOn w:val="Standardstycketypsnitt"/>
    <w:link w:val="Kommentarer"/>
    <w:uiPriority w:val="99"/>
    <w:semiHidden/>
    <w:rsid w:val="00974F9F"/>
  </w:style>
  <w:style w:type="paragraph" w:styleId="Bubbeltext">
    <w:name w:val="Balloon Text"/>
    <w:basedOn w:val="Normal"/>
    <w:link w:val="BubbeltextChar"/>
    <w:uiPriority w:val="99"/>
    <w:semiHidden/>
    <w:unhideWhenUsed/>
    <w:rsid w:val="00974F9F"/>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74F9F"/>
    <w:rPr>
      <w:rFonts w:ascii="Lucida Grande" w:hAnsi="Lucida Grande" w:cs="Lucida Grande"/>
      <w:sz w:val="18"/>
      <w:szCs w:val="18"/>
    </w:rPr>
  </w:style>
  <w:style w:type="paragraph" w:styleId="Ingetavstnd">
    <w:name w:val="No Spacing"/>
    <w:link w:val="IngetavstndChar"/>
    <w:qFormat/>
    <w:rsid w:val="00FA71DF"/>
    <w:rPr>
      <w:rFonts w:ascii="PMingLiU" w:hAnsi="PMingLiU"/>
      <w:sz w:val="22"/>
      <w:szCs w:val="22"/>
    </w:rPr>
  </w:style>
  <w:style w:type="character" w:customStyle="1" w:styleId="IngetavstndChar">
    <w:name w:val="Inget avstånd Char"/>
    <w:basedOn w:val="Standardstycketypsnitt"/>
    <w:link w:val="Ingetavstnd"/>
    <w:rsid w:val="00FA71DF"/>
    <w:rPr>
      <w:rFonts w:ascii="PMingLiU" w:hAnsi="PMingLiU"/>
      <w:sz w:val="22"/>
      <w:szCs w:val="22"/>
    </w:rPr>
  </w:style>
  <w:style w:type="character" w:customStyle="1" w:styleId="Rubrik1Char">
    <w:name w:val="Rubrik 1 Char"/>
    <w:basedOn w:val="Standardstycketypsnitt"/>
    <w:link w:val="Rubrik1"/>
    <w:uiPriority w:val="9"/>
    <w:rsid w:val="00C55613"/>
    <w:rPr>
      <w:rFonts w:asciiTheme="majorHAnsi" w:eastAsiaTheme="majorEastAsia" w:hAnsiTheme="majorHAnsi" w:cstheme="majorBidi"/>
      <w:b/>
      <w:bCs/>
      <w:color w:val="4E4E52" w:themeColor="accent1" w:themeShade="B5"/>
      <w:sz w:val="32"/>
      <w:szCs w:val="32"/>
      <w:lang w:val="en-GB"/>
    </w:rPr>
  </w:style>
  <w:style w:type="character" w:customStyle="1" w:styleId="Rubrik2Char">
    <w:name w:val="Rubrik 2 Char"/>
    <w:basedOn w:val="Standardstycketypsnitt"/>
    <w:link w:val="Rubrik2"/>
    <w:uiPriority w:val="9"/>
    <w:rsid w:val="00743EB1"/>
    <w:rPr>
      <w:rFonts w:asciiTheme="majorHAnsi" w:eastAsiaTheme="majorEastAsia" w:hAnsiTheme="majorHAnsi" w:cstheme="majorBidi"/>
      <w:b/>
      <w:bCs/>
      <w:color w:val="6F6F74" w:themeColor="accent1"/>
      <w:sz w:val="26"/>
      <w:szCs w:val="26"/>
      <w:lang w:val="en-GB"/>
    </w:rPr>
  </w:style>
  <w:style w:type="character" w:customStyle="1" w:styleId="Rubrik3Char">
    <w:name w:val="Rubrik 3 Char"/>
    <w:basedOn w:val="Standardstycketypsnitt"/>
    <w:link w:val="Rubrik3"/>
    <w:uiPriority w:val="9"/>
    <w:rsid w:val="00743EB1"/>
    <w:rPr>
      <w:rFonts w:asciiTheme="majorHAnsi" w:eastAsiaTheme="majorEastAsia" w:hAnsiTheme="majorHAnsi" w:cstheme="majorBidi"/>
      <w:b/>
      <w:bCs/>
      <w:color w:val="6F6F74" w:themeColor="accent1"/>
      <w:lang w:val="en-GB"/>
    </w:rPr>
  </w:style>
  <w:style w:type="character" w:customStyle="1" w:styleId="Rubrik4Char">
    <w:name w:val="Rubrik 4 Char"/>
    <w:basedOn w:val="Standardstycketypsnitt"/>
    <w:link w:val="Rubrik4"/>
    <w:uiPriority w:val="9"/>
    <w:semiHidden/>
    <w:rsid w:val="00743EB1"/>
    <w:rPr>
      <w:rFonts w:asciiTheme="majorHAnsi" w:eastAsiaTheme="majorEastAsia" w:hAnsiTheme="majorHAnsi" w:cstheme="majorBidi"/>
      <w:b/>
      <w:bCs/>
      <w:i/>
      <w:iCs/>
      <w:color w:val="6F6F74" w:themeColor="accent1"/>
      <w:lang w:val="en-GB"/>
    </w:rPr>
  </w:style>
  <w:style w:type="character" w:customStyle="1" w:styleId="Rubrik5Char">
    <w:name w:val="Rubrik 5 Char"/>
    <w:basedOn w:val="Standardstycketypsnitt"/>
    <w:link w:val="Rubrik5"/>
    <w:uiPriority w:val="9"/>
    <w:semiHidden/>
    <w:rsid w:val="00743EB1"/>
    <w:rPr>
      <w:rFonts w:asciiTheme="majorHAnsi" w:eastAsiaTheme="majorEastAsia" w:hAnsiTheme="majorHAnsi" w:cstheme="majorBidi"/>
      <w:color w:val="373739" w:themeColor="accent1" w:themeShade="7F"/>
      <w:lang w:val="en-GB"/>
    </w:rPr>
  </w:style>
  <w:style w:type="character" w:customStyle="1" w:styleId="Rubrik6Char">
    <w:name w:val="Rubrik 6 Char"/>
    <w:basedOn w:val="Standardstycketypsnitt"/>
    <w:link w:val="Rubrik6"/>
    <w:uiPriority w:val="9"/>
    <w:semiHidden/>
    <w:rsid w:val="00743EB1"/>
    <w:rPr>
      <w:rFonts w:asciiTheme="majorHAnsi" w:eastAsiaTheme="majorEastAsia" w:hAnsiTheme="majorHAnsi" w:cstheme="majorBidi"/>
      <w:i/>
      <w:iCs/>
      <w:color w:val="373739" w:themeColor="accent1" w:themeShade="7F"/>
      <w:lang w:val="en-GB"/>
    </w:rPr>
  </w:style>
  <w:style w:type="character" w:customStyle="1" w:styleId="Rubrik7Char">
    <w:name w:val="Rubrik 7 Char"/>
    <w:basedOn w:val="Standardstycketypsnitt"/>
    <w:link w:val="Rubrik7"/>
    <w:uiPriority w:val="9"/>
    <w:semiHidden/>
    <w:rsid w:val="00743EB1"/>
    <w:rPr>
      <w:rFonts w:asciiTheme="majorHAnsi" w:eastAsiaTheme="majorEastAsia" w:hAnsiTheme="majorHAnsi" w:cstheme="majorBidi"/>
      <w:i/>
      <w:iCs/>
      <w:color w:val="404040" w:themeColor="text1" w:themeTint="BF"/>
      <w:lang w:val="en-GB"/>
    </w:rPr>
  </w:style>
  <w:style w:type="character" w:customStyle="1" w:styleId="Rubrik8Char">
    <w:name w:val="Rubrik 8 Char"/>
    <w:basedOn w:val="Standardstycketypsnitt"/>
    <w:link w:val="Rubrik8"/>
    <w:uiPriority w:val="9"/>
    <w:semiHidden/>
    <w:rsid w:val="00743EB1"/>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ypsnitt"/>
    <w:link w:val="Rubrik9"/>
    <w:uiPriority w:val="9"/>
    <w:semiHidden/>
    <w:rsid w:val="00743EB1"/>
    <w:rPr>
      <w:rFonts w:asciiTheme="majorHAnsi" w:eastAsiaTheme="majorEastAsia" w:hAnsiTheme="majorHAnsi" w:cstheme="majorBidi"/>
      <w:i/>
      <w:iCs/>
      <w:color w:val="404040" w:themeColor="text1" w:themeTint="BF"/>
      <w:sz w:val="20"/>
      <w:szCs w:val="20"/>
      <w:lang w:val="en-GB"/>
    </w:rPr>
  </w:style>
  <w:style w:type="paragraph" w:styleId="Innehllsfrteckningsrubrik">
    <w:name w:val="TOC Heading"/>
    <w:basedOn w:val="Rubrik1"/>
    <w:next w:val="Normal"/>
    <w:uiPriority w:val="39"/>
    <w:unhideWhenUsed/>
    <w:qFormat/>
    <w:rsid w:val="00743EB1"/>
    <w:pPr>
      <w:numPr>
        <w:numId w:val="0"/>
      </w:numPr>
      <w:spacing w:line="276" w:lineRule="auto"/>
      <w:outlineLvl w:val="9"/>
    </w:pPr>
    <w:rPr>
      <w:color w:val="535356" w:themeColor="accent1" w:themeShade="BF"/>
      <w:sz w:val="28"/>
      <w:szCs w:val="28"/>
      <w:lang w:val="sv-SE"/>
    </w:rPr>
  </w:style>
  <w:style w:type="paragraph" w:styleId="Innehll1">
    <w:name w:val="toc 1"/>
    <w:basedOn w:val="Normal"/>
    <w:next w:val="Normal"/>
    <w:autoRedefine/>
    <w:uiPriority w:val="39"/>
    <w:unhideWhenUsed/>
    <w:rsid w:val="00743EB1"/>
    <w:pPr>
      <w:spacing w:before="120"/>
    </w:pPr>
    <w:rPr>
      <w:b/>
      <w:caps/>
      <w:sz w:val="22"/>
      <w:szCs w:val="22"/>
    </w:rPr>
  </w:style>
  <w:style w:type="paragraph" w:styleId="Innehll2">
    <w:name w:val="toc 2"/>
    <w:basedOn w:val="Normal"/>
    <w:next w:val="Normal"/>
    <w:autoRedefine/>
    <w:uiPriority w:val="39"/>
    <w:unhideWhenUsed/>
    <w:rsid w:val="00743EB1"/>
    <w:pPr>
      <w:ind w:left="240"/>
    </w:pPr>
    <w:rPr>
      <w:smallCaps/>
      <w:sz w:val="22"/>
      <w:szCs w:val="22"/>
    </w:rPr>
  </w:style>
  <w:style w:type="paragraph" w:styleId="Innehll3">
    <w:name w:val="toc 3"/>
    <w:basedOn w:val="Normal"/>
    <w:next w:val="Normal"/>
    <w:autoRedefine/>
    <w:uiPriority w:val="39"/>
    <w:unhideWhenUsed/>
    <w:rsid w:val="00743EB1"/>
    <w:pPr>
      <w:ind w:left="480"/>
    </w:pPr>
    <w:rPr>
      <w:i/>
      <w:sz w:val="22"/>
      <w:szCs w:val="22"/>
    </w:rPr>
  </w:style>
  <w:style w:type="paragraph" w:styleId="Innehll4">
    <w:name w:val="toc 4"/>
    <w:basedOn w:val="Normal"/>
    <w:next w:val="Normal"/>
    <w:autoRedefine/>
    <w:uiPriority w:val="39"/>
    <w:unhideWhenUsed/>
    <w:rsid w:val="00743EB1"/>
    <w:pPr>
      <w:ind w:left="720"/>
    </w:pPr>
    <w:rPr>
      <w:sz w:val="18"/>
      <w:szCs w:val="18"/>
    </w:rPr>
  </w:style>
  <w:style w:type="paragraph" w:styleId="Innehll5">
    <w:name w:val="toc 5"/>
    <w:basedOn w:val="Normal"/>
    <w:next w:val="Normal"/>
    <w:autoRedefine/>
    <w:uiPriority w:val="39"/>
    <w:unhideWhenUsed/>
    <w:rsid w:val="00743EB1"/>
    <w:pPr>
      <w:ind w:left="960"/>
    </w:pPr>
    <w:rPr>
      <w:sz w:val="18"/>
      <w:szCs w:val="18"/>
    </w:rPr>
  </w:style>
  <w:style w:type="paragraph" w:styleId="Innehll6">
    <w:name w:val="toc 6"/>
    <w:basedOn w:val="Normal"/>
    <w:next w:val="Normal"/>
    <w:autoRedefine/>
    <w:uiPriority w:val="39"/>
    <w:unhideWhenUsed/>
    <w:rsid w:val="00743EB1"/>
    <w:pPr>
      <w:ind w:left="1200"/>
    </w:pPr>
    <w:rPr>
      <w:sz w:val="18"/>
      <w:szCs w:val="18"/>
    </w:rPr>
  </w:style>
  <w:style w:type="paragraph" w:styleId="Innehll7">
    <w:name w:val="toc 7"/>
    <w:basedOn w:val="Normal"/>
    <w:next w:val="Normal"/>
    <w:autoRedefine/>
    <w:uiPriority w:val="39"/>
    <w:unhideWhenUsed/>
    <w:rsid w:val="00743EB1"/>
    <w:pPr>
      <w:ind w:left="1440"/>
    </w:pPr>
    <w:rPr>
      <w:sz w:val="18"/>
      <w:szCs w:val="18"/>
    </w:rPr>
  </w:style>
  <w:style w:type="paragraph" w:styleId="Innehll8">
    <w:name w:val="toc 8"/>
    <w:basedOn w:val="Normal"/>
    <w:next w:val="Normal"/>
    <w:autoRedefine/>
    <w:uiPriority w:val="39"/>
    <w:unhideWhenUsed/>
    <w:rsid w:val="00743EB1"/>
    <w:pPr>
      <w:ind w:left="1680"/>
    </w:pPr>
    <w:rPr>
      <w:sz w:val="18"/>
      <w:szCs w:val="18"/>
    </w:rPr>
  </w:style>
  <w:style w:type="paragraph" w:styleId="Innehll9">
    <w:name w:val="toc 9"/>
    <w:basedOn w:val="Normal"/>
    <w:next w:val="Normal"/>
    <w:autoRedefine/>
    <w:uiPriority w:val="39"/>
    <w:unhideWhenUsed/>
    <w:rsid w:val="00743EB1"/>
    <w:pPr>
      <w:ind w:left="1920"/>
    </w:pPr>
    <w:rPr>
      <w:sz w:val="18"/>
      <w:szCs w:val="18"/>
    </w:rPr>
  </w:style>
  <w:style w:type="paragraph" w:styleId="Liststycke">
    <w:name w:val="List Paragraph"/>
    <w:basedOn w:val="Normal"/>
    <w:uiPriority w:val="34"/>
    <w:qFormat/>
    <w:rsid w:val="005241B6"/>
    <w:pPr>
      <w:ind w:left="720"/>
      <w:contextualSpacing/>
    </w:pPr>
    <w:rPr>
      <w:lang w:val="sv-SE"/>
    </w:rPr>
  </w:style>
  <w:style w:type="character" w:styleId="Hyperlnk">
    <w:name w:val="Hyperlink"/>
    <w:basedOn w:val="Standardstycketypsnitt"/>
    <w:uiPriority w:val="99"/>
    <w:unhideWhenUsed/>
    <w:rsid w:val="005E272C"/>
    <w:rPr>
      <w:color w:val="67AABF" w:themeColor="hyperlink"/>
      <w:u w:val="single"/>
    </w:rPr>
  </w:style>
  <w:style w:type="paragraph" w:styleId="Kommentarsmne">
    <w:name w:val="annotation subject"/>
    <w:basedOn w:val="Kommentarer"/>
    <w:next w:val="Kommentarer"/>
    <w:link w:val="KommentarsmneChar"/>
    <w:uiPriority w:val="99"/>
    <w:semiHidden/>
    <w:unhideWhenUsed/>
    <w:rsid w:val="005E272C"/>
    <w:rPr>
      <w:b/>
      <w:bCs/>
      <w:sz w:val="20"/>
      <w:szCs w:val="20"/>
    </w:rPr>
  </w:style>
  <w:style w:type="character" w:customStyle="1" w:styleId="KommentarsmneChar">
    <w:name w:val="Kommentarsämne Char"/>
    <w:basedOn w:val="KommentarerChar"/>
    <w:link w:val="Kommentarsmne"/>
    <w:uiPriority w:val="99"/>
    <w:semiHidden/>
    <w:rsid w:val="005E272C"/>
    <w:rPr>
      <w:b/>
      <w:bCs/>
      <w:sz w:val="20"/>
      <w:szCs w:val="20"/>
      <w:lang w:val="en-GB"/>
    </w:rPr>
  </w:style>
  <w:style w:type="table" w:styleId="Tabellrutnt">
    <w:name w:val="Table Grid"/>
    <w:basedOn w:val="Normaltabell"/>
    <w:uiPriority w:val="59"/>
    <w:rsid w:val="002316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jusskuggning">
    <w:name w:val="Light Shading"/>
    <w:basedOn w:val="Normaltabell"/>
    <w:uiPriority w:val="60"/>
    <w:rsid w:val="00EE551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jusskuggning-dekorfrg1">
    <w:name w:val="Light Shading Accent 1"/>
    <w:basedOn w:val="Normaltabell"/>
    <w:uiPriority w:val="60"/>
    <w:rsid w:val="00EE551F"/>
    <w:rPr>
      <w:color w:val="535356" w:themeColor="accent1" w:themeShade="BF"/>
    </w:rPr>
    <w:tblPr>
      <w:tblStyleRowBandSize w:val="1"/>
      <w:tblStyleColBandSize w:val="1"/>
      <w:tblInd w:w="0" w:type="dxa"/>
      <w:tblBorders>
        <w:top w:val="single" w:sz="8" w:space="0" w:color="6F6F74" w:themeColor="accent1"/>
        <w:bottom w:val="single" w:sz="8" w:space="0" w:color="6F6F7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F6F74" w:themeColor="accent1"/>
          <w:left w:val="nil"/>
          <w:bottom w:val="single" w:sz="8" w:space="0" w:color="6F6F74" w:themeColor="accent1"/>
          <w:right w:val="nil"/>
          <w:insideH w:val="nil"/>
          <w:insideV w:val="nil"/>
        </w:tcBorders>
      </w:tcPr>
    </w:tblStylePr>
    <w:tblStylePr w:type="lastRow">
      <w:pPr>
        <w:spacing w:before="0" w:after="0" w:line="240" w:lineRule="auto"/>
      </w:pPr>
      <w:rPr>
        <w:b/>
        <w:bCs/>
      </w:rPr>
      <w:tblPr/>
      <w:tcPr>
        <w:tcBorders>
          <w:top w:val="single" w:sz="8" w:space="0" w:color="6F6F74" w:themeColor="accent1"/>
          <w:left w:val="nil"/>
          <w:bottom w:val="single" w:sz="8" w:space="0" w:color="6F6F7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C" w:themeFill="accent1" w:themeFillTint="3F"/>
      </w:tcPr>
    </w:tblStylePr>
    <w:tblStylePr w:type="band1Horz">
      <w:tblPr/>
      <w:tcPr>
        <w:tcBorders>
          <w:left w:val="nil"/>
          <w:right w:val="nil"/>
          <w:insideH w:val="nil"/>
          <w:insideV w:val="nil"/>
        </w:tcBorders>
        <w:shd w:val="clear" w:color="auto" w:fill="DBDBDC" w:themeFill="accent1" w:themeFillTint="3F"/>
      </w:tcPr>
    </w:tblStylePr>
  </w:style>
  <w:style w:type="table" w:styleId="Ljuslista-dekorfrg1">
    <w:name w:val="Light List Accent 1"/>
    <w:basedOn w:val="Normaltabell"/>
    <w:uiPriority w:val="61"/>
    <w:rsid w:val="00EE551F"/>
    <w:tblPr>
      <w:tblStyleRowBandSize w:val="1"/>
      <w:tblStyleColBandSize w:val="1"/>
      <w:tblInd w:w="0" w:type="dxa"/>
      <w:tblBorders>
        <w:top w:val="single" w:sz="8" w:space="0" w:color="6F6F74" w:themeColor="accent1"/>
        <w:left w:val="single" w:sz="8" w:space="0" w:color="6F6F74" w:themeColor="accent1"/>
        <w:bottom w:val="single" w:sz="8" w:space="0" w:color="6F6F74" w:themeColor="accent1"/>
        <w:right w:val="single" w:sz="8" w:space="0" w:color="6F6F7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F6F74" w:themeFill="accent1"/>
      </w:tcPr>
    </w:tblStylePr>
    <w:tblStylePr w:type="lastRow">
      <w:pPr>
        <w:spacing w:before="0" w:after="0" w:line="240" w:lineRule="auto"/>
      </w:pPr>
      <w:rPr>
        <w:b/>
        <w:bCs/>
      </w:rPr>
      <w:tblPr/>
      <w:tcPr>
        <w:tcBorders>
          <w:top w:val="double" w:sz="6" w:space="0" w:color="6F6F74" w:themeColor="accent1"/>
          <w:left w:val="single" w:sz="8" w:space="0" w:color="6F6F74" w:themeColor="accent1"/>
          <w:bottom w:val="single" w:sz="8" w:space="0" w:color="6F6F74" w:themeColor="accent1"/>
          <w:right w:val="single" w:sz="8" w:space="0" w:color="6F6F74" w:themeColor="accent1"/>
        </w:tcBorders>
      </w:tcPr>
    </w:tblStylePr>
    <w:tblStylePr w:type="firstCol">
      <w:rPr>
        <w:b/>
        <w:bCs/>
      </w:rPr>
    </w:tblStylePr>
    <w:tblStylePr w:type="lastCol">
      <w:rPr>
        <w:b/>
        <w:bCs/>
      </w:rPr>
    </w:tblStylePr>
    <w:tblStylePr w:type="band1Vert">
      <w:tblPr/>
      <w:tcPr>
        <w:tcBorders>
          <w:top w:val="single" w:sz="8" w:space="0" w:color="6F6F74" w:themeColor="accent1"/>
          <w:left w:val="single" w:sz="8" w:space="0" w:color="6F6F74" w:themeColor="accent1"/>
          <w:bottom w:val="single" w:sz="8" w:space="0" w:color="6F6F74" w:themeColor="accent1"/>
          <w:right w:val="single" w:sz="8" w:space="0" w:color="6F6F74" w:themeColor="accent1"/>
        </w:tcBorders>
      </w:tcPr>
    </w:tblStylePr>
    <w:tblStylePr w:type="band1Horz">
      <w:tblPr/>
      <w:tcPr>
        <w:tcBorders>
          <w:top w:val="single" w:sz="8" w:space="0" w:color="6F6F74" w:themeColor="accent1"/>
          <w:left w:val="single" w:sz="8" w:space="0" w:color="6F6F74" w:themeColor="accent1"/>
          <w:bottom w:val="single" w:sz="8" w:space="0" w:color="6F6F74" w:themeColor="accent1"/>
          <w:right w:val="single" w:sz="8" w:space="0" w:color="6F6F74" w:themeColor="accent1"/>
        </w:tcBorders>
      </w:tcPr>
    </w:tblStylePr>
  </w:style>
  <w:style w:type="table" w:styleId="Ljustrutnt">
    <w:name w:val="Light Grid"/>
    <w:basedOn w:val="Normaltabell"/>
    <w:uiPriority w:val="62"/>
    <w:rsid w:val="00EE551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llanmrkskuggning2">
    <w:name w:val="Medium Shading 2"/>
    <w:basedOn w:val="Normaltabell"/>
    <w:uiPriority w:val="64"/>
    <w:rsid w:val="00EE551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lista1-dekorfrg3">
    <w:name w:val="Medium List 1 Accent 3"/>
    <w:basedOn w:val="Normaltabell"/>
    <w:uiPriority w:val="65"/>
    <w:rsid w:val="00EE551F"/>
    <w:rPr>
      <w:color w:val="000000" w:themeColor="text1"/>
    </w:rPr>
    <w:tblPr>
      <w:tblStyleRowBandSize w:val="1"/>
      <w:tblStyleColBandSize w:val="1"/>
      <w:tblInd w:w="0" w:type="dxa"/>
      <w:tblBorders>
        <w:top w:val="single" w:sz="8" w:space="0" w:color="BEAE98" w:themeColor="accent3"/>
        <w:bottom w:val="single" w:sz="8" w:space="0" w:color="BEAE98"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EAE98" w:themeColor="accent3"/>
        </w:tcBorders>
      </w:tcPr>
    </w:tblStylePr>
    <w:tblStylePr w:type="lastRow">
      <w:rPr>
        <w:b/>
        <w:bCs/>
        <w:color w:val="46464A" w:themeColor="text2"/>
      </w:rPr>
      <w:tblPr/>
      <w:tcPr>
        <w:tcBorders>
          <w:top w:val="single" w:sz="8" w:space="0" w:color="BEAE98" w:themeColor="accent3"/>
          <w:bottom w:val="single" w:sz="8" w:space="0" w:color="BEAE98" w:themeColor="accent3"/>
        </w:tcBorders>
      </w:tcPr>
    </w:tblStylePr>
    <w:tblStylePr w:type="firstCol">
      <w:rPr>
        <w:b/>
        <w:bCs/>
      </w:rPr>
    </w:tblStylePr>
    <w:tblStylePr w:type="lastCol">
      <w:rPr>
        <w:b/>
        <w:bCs/>
      </w:rPr>
      <w:tblPr/>
      <w:tcPr>
        <w:tcBorders>
          <w:top w:val="single" w:sz="8" w:space="0" w:color="BEAE98" w:themeColor="accent3"/>
          <w:bottom w:val="single" w:sz="8" w:space="0" w:color="BEAE98" w:themeColor="accent3"/>
        </w:tcBorders>
      </w:tcPr>
    </w:tblStylePr>
    <w:tblStylePr w:type="band1Vert">
      <w:tblPr/>
      <w:tcPr>
        <w:shd w:val="clear" w:color="auto" w:fill="EFEAE5" w:themeFill="accent3" w:themeFillTint="3F"/>
      </w:tcPr>
    </w:tblStylePr>
    <w:tblStylePr w:type="band1Horz">
      <w:tblPr/>
      <w:tcPr>
        <w:shd w:val="clear" w:color="auto" w:fill="EFEAE5" w:themeFill="accent3" w:themeFillTint="3F"/>
      </w:tcPr>
    </w:tblStylePr>
  </w:style>
  <w:style w:type="table" w:styleId="Mellanmrklista2">
    <w:name w:val="Medium List 2"/>
    <w:basedOn w:val="Normaltabell"/>
    <w:uiPriority w:val="66"/>
    <w:rsid w:val="00EE551F"/>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trutnt1">
    <w:name w:val="Medium Grid 1"/>
    <w:basedOn w:val="Normaltabell"/>
    <w:uiPriority w:val="67"/>
    <w:rsid w:val="00EE551F"/>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llanmrktrutnt1-dekorfrg1">
    <w:name w:val="Medium Grid 1 Accent 1"/>
    <w:basedOn w:val="Normaltabell"/>
    <w:uiPriority w:val="67"/>
    <w:rsid w:val="00EE551F"/>
    <w:tblPr>
      <w:tblStyleRowBandSize w:val="1"/>
      <w:tblStyleColBandSize w:val="1"/>
      <w:tblInd w:w="0" w:type="dxa"/>
      <w:tblBorders>
        <w:top w:val="single" w:sz="8" w:space="0" w:color="929297" w:themeColor="accent1" w:themeTint="BF"/>
        <w:left w:val="single" w:sz="8" w:space="0" w:color="929297" w:themeColor="accent1" w:themeTint="BF"/>
        <w:bottom w:val="single" w:sz="8" w:space="0" w:color="929297" w:themeColor="accent1" w:themeTint="BF"/>
        <w:right w:val="single" w:sz="8" w:space="0" w:color="929297" w:themeColor="accent1" w:themeTint="BF"/>
        <w:insideH w:val="single" w:sz="8" w:space="0" w:color="929297" w:themeColor="accent1" w:themeTint="BF"/>
        <w:insideV w:val="single" w:sz="8" w:space="0" w:color="929297" w:themeColor="accent1" w:themeTint="BF"/>
      </w:tblBorders>
      <w:tblCellMar>
        <w:top w:w="0" w:type="dxa"/>
        <w:left w:w="108" w:type="dxa"/>
        <w:bottom w:w="0" w:type="dxa"/>
        <w:right w:w="108" w:type="dxa"/>
      </w:tblCellMar>
    </w:tblPr>
    <w:tcPr>
      <w:shd w:val="clear" w:color="auto" w:fill="DBDBDC" w:themeFill="accent1" w:themeFillTint="3F"/>
    </w:tcPr>
    <w:tblStylePr w:type="firstRow">
      <w:rPr>
        <w:b/>
        <w:bCs/>
      </w:rPr>
    </w:tblStylePr>
    <w:tblStylePr w:type="lastRow">
      <w:rPr>
        <w:b/>
        <w:bCs/>
      </w:rPr>
      <w:tblPr/>
      <w:tcPr>
        <w:tcBorders>
          <w:top w:val="single" w:sz="18" w:space="0" w:color="929297" w:themeColor="accent1" w:themeTint="BF"/>
        </w:tcBorders>
      </w:tcPr>
    </w:tblStylePr>
    <w:tblStylePr w:type="firstCol">
      <w:rPr>
        <w:b/>
        <w:bCs/>
      </w:rPr>
    </w:tblStylePr>
    <w:tblStylePr w:type="lastCol">
      <w:rPr>
        <w:b/>
        <w:bCs/>
      </w:rPr>
    </w:tblStylePr>
    <w:tblStylePr w:type="band1Vert">
      <w:tblPr/>
      <w:tcPr>
        <w:shd w:val="clear" w:color="auto" w:fill="B6B6BA" w:themeFill="accent1" w:themeFillTint="7F"/>
      </w:tcPr>
    </w:tblStylePr>
    <w:tblStylePr w:type="band1Horz">
      <w:tblPr/>
      <w:tcPr>
        <w:shd w:val="clear" w:color="auto" w:fill="B6B6BA" w:themeFill="accent1" w:themeFillTint="7F"/>
      </w:tcPr>
    </w:tblStylePr>
  </w:style>
  <w:style w:type="table" w:styleId="Mellanmrktrutnt2-dekorfrg1">
    <w:name w:val="Medium Grid 2 Accent 1"/>
    <w:basedOn w:val="Normaltabell"/>
    <w:uiPriority w:val="68"/>
    <w:rsid w:val="00EE551F"/>
    <w:rPr>
      <w:rFonts w:asciiTheme="majorHAnsi" w:eastAsiaTheme="majorEastAsia" w:hAnsiTheme="majorHAnsi" w:cstheme="majorBidi"/>
      <w:color w:val="000000" w:themeColor="text1"/>
    </w:rPr>
    <w:tblPr>
      <w:tblStyleRowBandSize w:val="1"/>
      <w:tblStyleColBandSize w:val="1"/>
      <w:tblInd w:w="0" w:type="dxa"/>
      <w:tblBorders>
        <w:top w:val="single" w:sz="8" w:space="0" w:color="6F6F74" w:themeColor="accent1"/>
        <w:left w:val="single" w:sz="8" w:space="0" w:color="6F6F74" w:themeColor="accent1"/>
        <w:bottom w:val="single" w:sz="8" w:space="0" w:color="6F6F74" w:themeColor="accent1"/>
        <w:right w:val="single" w:sz="8" w:space="0" w:color="6F6F74" w:themeColor="accent1"/>
        <w:insideH w:val="single" w:sz="8" w:space="0" w:color="6F6F74" w:themeColor="accent1"/>
        <w:insideV w:val="single" w:sz="8" w:space="0" w:color="6F6F74" w:themeColor="accent1"/>
      </w:tblBorders>
      <w:tblCellMar>
        <w:top w:w="0" w:type="dxa"/>
        <w:left w:w="108" w:type="dxa"/>
        <w:bottom w:w="0" w:type="dxa"/>
        <w:right w:w="108" w:type="dxa"/>
      </w:tblCellMar>
    </w:tblPr>
    <w:tcPr>
      <w:shd w:val="clear" w:color="auto" w:fill="DBDBDC" w:themeFill="accent1" w:themeFillTint="3F"/>
    </w:tcPr>
    <w:tblStylePr w:type="firstRow">
      <w:rPr>
        <w:b/>
        <w:bCs/>
        <w:color w:val="000000" w:themeColor="text1"/>
      </w:rPr>
      <w:tblPr/>
      <w:tcPr>
        <w:shd w:val="clear" w:color="auto" w:fill="F0F0F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2E3" w:themeFill="accent1" w:themeFillTint="33"/>
      </w:tcPr>
    </w:tblStylePr>
    <w:tblStylePr w:type="band1Vert">
      <w:tblPr/>
      <w:tcPr>
        <w:shd w:val="clear" w:color="auto" w:fill="B6B6BA" w:themeFill="accent1" w:themeFillTint="7F"/>
      </w:tcPr>
    </w:tblStylePr>
    <w:tblStylePr w:type="band1Horz">
      <w:tblPr/>
      <w:tcPr>
        <w:tcBorders>
          <w:insideH w:val="single" w:sz="6" w:space="0" w:color="6F6F74" w:themeColor="accent1"/>
          <w:insideV w:val="single" w:sz="6" w:space="0" w:color="6F6F74" w:themeColor="accent1"/>
        </w:tcBorders>
        <w:shd w:val="clear" w:color="auto" w:fill="B6B6BA" w:themeFill="accen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5A"/>
    <w:rPr>
      <w:lang w:val="en-GB"/>
    </w:rPr>
  </w:style>
  <w:style w:type="paragraph" w:styleId="Rubrik1">
    <w:name w:val="heading 1"/>
    <w:basedOn w:val="Normal"/>
    <w:next w:val="Normal"/>
    <w:link w:val="Rubrik1Char"/>
    <w:uiPriority w:val="9"/>
    <w:qFormat/>
    <w:rsid w:val="00C55613"/>
    <w:pPr>
      <w:keepNext/>
      <w:keepLines/>
      <w:numPr>
        <w:numId w:val="1"/>
      </w:numPr>
      <w:spacing w:before="480"/>
      <w:outlineLvl w:val="0"/>
    </w:pPr>
    <w:rPr>
      <w:rFonts w:asciiTheme="majorHAnsi" w:eastAsiaTheme="majorEastAsia" w:hAnsiTheme="majorHAnsi" w:cstheme="majorBidi"/>
      <w:b/>
      <w:bCs/>
      <w:color w:val="4E4E52" w:themeColor="accent1" w:themeShade="B5"/>
      <w:sz w:val="32"/>
      <w:szCs w:val="32"/>
    </w:rPr>
  </w:style>
  <w:style w:type="paragraph" w:styleId="Rubrik2">
    <w:name w:val="heading 2"/>
    <w:basedOn w:val="Normal"/>
    <w:next w:val="Normal"/>
    <w:link w:val="Rubrik2Char"/>
    <w:uiPriority w:val="9"/>
    <w:unhideWhenUsed/>
    <w:qFormat/>
    <w:rsid w:val="00743EB1"/>
    <w:pPr>
      <w:keepNext/>
      <w:keepLines/>
      <w:numPr>
        <w:ilvl w:val="1"/>
        <w:numId w:val="1"/>
      </w:numPr>
      <w:spacing w:before="200"/>
      <w:outlineLvl w:val="1"/>
    </w:pPr>
    <w:rPr>
      <w:rFonts w:asciiTheme="majorHAnsi" w:eastAsiaTheme="majorEastAsia" w:hAnsiTheme="majorHAnsi" w:cstheme="majorBidi"/>
      <w:b/>
      <w:bCs/>
      <w:color w:val="6F6F74" w:themeColor="accent1"/>
      <w:sz w:val="26"/>
      <w:szCs w:val="26"/>
    </w:rPr>
  </w:style>
  <w:style w:type="paragraph" w:styleId="Rubrik3">
    <w:name w:val="heading 3"/>
    <w:basedOn w:val="Normal"/>
    <w:next w:val="Normal"/>
    <w:link w:val="Rubrik3Char"/>
    <w:uiPriority w:val="9"/>
    <w:unhideWhenUsed/>
    <w:qFormat/>
    <w:rsid w:val="00743EB1"/>
    <w:pPr>
      <w:keepNext/>
      <w:keepLines/>
      <w:numPr>
        <w:ilvl w:val="2"/>
        <w:numId w:val="1"/>
      </w:numPr>
      <w:spacing w:before="200"/>
      <w:outlineLvl w:val="2"/>
    </w:pPr>
    <w:rPr>
      <w:rFonts w:asciiTheme="majorHAnsi" w:eastAsiaTheme="majorEastAsia" w:hAnsiTheme="majorHAnsi" w:cstheme="majorBidi"/>
      <w:b/>
      <w:bCs/>
      <w:color w:val="6F6F74" w:themeColor="accent1"/>
    </w:rPr>
  </w:style>
  <w:style w:type="paragraph" w:styleId="Rubrik4">
    <w:name w:val="heading 4"/>
    <w:basedOn w:val="Normal"/>
    <w:next w:val="Normal"/>
    <w:link w:val="Rubrik4Char"/>
    <w:uiPriority w:val="9"/>
    <w:semiHidden/>
    <w:unhideWhenUsed/>
    <w:qFormat/>
    <w:rsid w:val="00743EB1"/>
    <w:pPr>
      <w:keepNext/>
      <w:keepLines/>
      <w:numPr>
        <w:ilvl w:val="3"/>
        <w:numId w:val="1"/>
      </w:numPr>
      <w:spacing w:before="200"/>
      <w:outlineLvl w:val="3"/>
    </w:pPr>
    <w:rPr>
      <w:rFonts w:asciiTheme="majorHAnsi" w:eastAsiaTheme="majorEastAsia" w:hAnsiTheme="majorHAnsi" w:cstheme="majorBidi"/>
      <w:b/>
      <w:bCs/>
      <w:i/>
      <w:iCs/>
      <w:color w:val="6F6F74" w:themeColor="accent1"/>
    </w:rPr>
  </w:style>
  <w:style w:type="paragraph" w:styleId="Rubrik5">
    <w:name w:val="heading 5"/>
    <w:basedOn w:val="Normal"/>
    <w:next w:val="Normal"/>
    <w:link w:val="Rubrik5Char"/>
    <w:uiPriority w:val="9"/>
    <w:semiHidden/>
    <w:unhideWhenUsed/>
    <w:qFormat/>
    <w:rsid w:val="00743EB1"/>
    <w:pPr>
      <w:keepNext/>
      <w:keepLines/>
      <w:numPr>
        <w:ilvl w:val="4"/>
        <w:numId w:val="1"/>
      </w:numPr>
      <w:spacing w:before="200"/>
      <w:outlineLvl w:val="4"/>
    </w:pPr>
    <w:rPr>
      <w:rFonts w:asciiTheme="majorHAnsi" w:eastAsiaTheme="majorEastAsia" w:hAnsiTheme="majorHAnsi" w:cstheme="majorBidi"/>
      <w:color w:val="373739" w:themeColor="accent1" w:themeShade="7F"/>
    </w:rPr>
  </w:style>
  <w:style w:type="paragraph" w:styleId="Rubrik6">
    <w:name w:val="heading 6"/>
    <w:basedOn w:val="Normal"/>
    <w:next w:val="Normal"/>
    <w:link w:val="Rubrik6Char"/>
    <w:uiPriority w:val="9"/>
    <w:semiHidden/>
    <w:unhideWhenUsed/>
    <w:qFormat/>
    <w:rsid w:val="00743EB1"/>
    <w:pPr>
      <w:keepNext/>
      <w:keepLines/>
      <w:numPr>
        <w:ilvl w:val="5"/>
        <w:numId w:val="1"/>
      </w:numPr>
      <w:spacing w:before="200"/>
      <w:outlineLvl w:val="5"/>
    </w:pPr>
    <w:rPr>
      <w:rFonts w:asciiTheme="majorHAnsi" w:eastAsiaTheme="majorEastAsia" w:hAnsiTheme="majorHAnsi" w:cstheme="majorBidi"/>
      <w:i/>
      <w:iCs/>
      <w:color w:val="373739" w:themeColor="accent1" w:themeShade="7F"/>
    </w:rPr>
  </w:style>
  <w:style w:type="paragraph" w:styleId="Rubrik7">
    <w:name w:val="heading 7"/>
    <w:basedOn w:val="Normal"/>
    <w:next w:val="Normal"/>
    <w:link w:val="Rubrik7Char"/>
    <w:uiPriority w:val="9"/>
    <w:semiHidden/>
    <w:unhideWhenUsed/>
    <w:qFormat/>
    <w:rsid w:val="00743EB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43EB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743EB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C8125A"/>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RubrikChar">
    <w:name w:val="Rubrik Char"/>
    <w:basedOn w:val="Standardstycketypsnitt"/>
    <w:link w:val="Rubrik"/>
    <w:uiPriority w:val="10"/>
    <w:rsid w:val="00C8125A"/>
    <w:rPr>
      <w:rFonts w:asciiTheme="majorHAnsi" w:eastAsiaTheme="majorEastAsia" w:hAnsiTheme="majorHAnsi" w:cstheme="majorBidi"/>
      <w:color w:val="343437" w:themeColor="text2" w:themeShade="BF"/>
      <w:spacing w:val="5"/>
      <w:kern w:val="28"/>
      <w:sz w:val="52"/>
      <w:szCs w:val="52"/>
    </w:rPr>
  </w:style>
  <w:style w:type="paragraph" w:styleId="Underrubrik">
    <w:name w:val="Subtitle"/>
    <w:basedOn w:val="Normal"/>
    <w:next w:val="Normal"/>
    <w:link w:val="UnderrubrikChar"/>
    <w:uiPriority w:val="11"/>
    <w:qFormat/>
    <w:rsid w:val="00C8125A"/>
    <w:pPr>
      <w:numPr>
        <w:ilvl w:val="1"/>
      </w:numPr>
    </w:pPr>
    <w:rPr>
      <w:rFonts w:asciiTheme="majorHAnsi" w:eastAsiaTheme="majorEastAsia" w:hAnsiTheme="majorHAnsi" w:cstheme="majorBidi"/>
      <w:i/>
      <w:iCs/>
      <w:color w:val="6F6F74" w:themeColor="accent1"/>
      <w:spacing w:val="15"/>
    </w:rPr>
  </w:style>
  <w:style w:type="character" w:customStyle="1" w:styleId="UnderrubrikChar">
    <w:name w:val="Underrubrik Char"/>
    <w:basedOn w:val="Standardstycketypsnitt"/>
    <w:link w:val="Underrubrik"/>
    <w:uiPriority w:val="11"/>
    <w:rsid w:val="00C8125A"/>
    <w:rPr>
      <w:rFonts w:asciiTheme="majorHAnsi" w:eastAsiaTheme="majorEastAsia" w:hAnsiTheme="majorHAnsi" w:cstheme="majorBidi"/>
      <w:i/>
      <w:iCs/>
      <w:color w:val="6F6F74" w:themeColor="accent1"/>
      <w:spacing w:val="15"/>
    </w:rPr>
  </w:style>
  <w:style w:type="paragraph" w:styleId="Sidhuvud">
    <w:name w:val="header"/>
    <w:basedOn w:val="Normal"/>
    <w:link w:val="SidhuvudChar"/>
    <w:uiPriority w:val="99"/>
    <w:unhideWhenUsed/>
    <w:rsid w:val="00C8125A"/>
    <w:pPr>
      <w:tabs>
        <w:tab w:val="center" w:pos="4536"/>
        <w:tab w:val="right" w:pos="9072"/>
      </w:tabs>
    </w:pPr>
  </w:style>
  <w:style w:type="character" w:customStyle="1" w:styleId="SidhuvudChar">
    <w:name w:val="Sidhuvud Char"/>
    <w:basedOn w:val="Standardstycketypsnitt"/>
    <w:link w:val="Sidhuvud"/>
    <w:uiPriority w:val="99"/>
    <w:rsid w:val="00C8125A"/>
  </w:style>
  <w:style w:type="paragraph" w:styleId="Sidfot">
    <w:name w:val="footer"/>
    <w:basedOn w:val="Normal"/>
    <w:link w:val="SidfotChar"/>
    <w:uiPriority w:val="99"/>
    <w:unhideWhenUsed/>
    <w:rsid w:val="00C8125A"/>
    <w:pPr>
      <w:tabs>
        <w:tab w:val="center" w:pos="4536"/>
        <w:tab w:val="right" w:pos="9072"/>
      </w:tabs>
    </w:pPr>
  </w:style>
  <w:style w:type="character" w:customStyle="1" w:styleId="SidfotChar">
    <w:name w:val="Sidfot Char"/>
    <w:basedOn w:val="Standardstycketypsnitt"/>
    <w:link w:val="Sidfot"/>
    <w:uiPriority w:val="99"/>
    <w:rsid w:val="00C8125A"/>
  </w:style>
  <w:style w:type="character" w:styleId="Sidnummer">
    <w:name w:val="page number"/>
    <w:basedOn w:val="Standardstycketypsnitt"/>
    <w:uiPriority w:val="99"/>
    <w:semiHidden/>
    <w:unhideWhenUsed/>
    <w:rsid w:val="00C8125A"/>
  </w:style>
  <w:style w:type="character" w:styleId="Kommentarsreferens">
    <w:name w:val="annotation reference"/>
    <w:basedOn w:val="Standardstycketypsnitt"/>
    <w:uiPriority w:val="99"/>
    <w:semiHidden/>
    <w:unhideWhenUsed/>
    <w:rsid w:val="00974F9F"/>
    <w:rPr>
      <w:sz w:val="18"/>
      <w:szCs w:val="18"/>
    </w:rPr>
  </w:style>
  <w:style w:type="paragraph" w:styleId="Kommentarer">
    <w:name w:val="annotation text"/>
    <w:basedOn w:val="Normal"/>
    <w:link w:val="KommentarerChar"/>
    <w:uiPriority w:val="99"/>
    <w:semiHidden/>
    <w:unhideWhenUsed/>
    <w:rsid w:val="00974F9F"/>
  </w:style>
  <w:style w:type="character" w:customStyle="1" w:styleId="KommentarerChar">
    <w:name w:val="Kommentarer Char"/>
    <w:basedOn w:val="Standardstycketypsnitt"/>
    <w:link w:val="Kommentarer"/>
    <w:uiPriority w:val="99"/>
    <w:semiHidden/>
    <w:rsid w:val="00974F9F"/>
  </w:style>
  <w:style w:type="paragraph" w:styleId="Bubbeltext">
    <w:name w:val="Balloon Text"/>
    <w:basedOn w:val="Normal"/>
    <w:link w:val="BubbeltextChar"/>
    <w:uiPriority w:val="99"/>
    <w:semiHidden/>
    <w:unhideWhenUsed/>
    <w:rsid w:val="00974F9F"/>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974F9F"/>
    <w:rPr>
      <w:rFonts w:ascii="Lucida Grande" w:hAnsi="Lucida Grande" w:cs="Lucida Grande"/>
      <w:sz w:val="18"/>
      <w:szCs w:val="18"/>
    </w:rPr>
  </w:style>
  <w:style w:type="paragraph" w:styleId="Ingetavstnd">
    <w:name w:val="No Spacing"/>
    <w:link w:val="IngetavstndChar"/>
    <w:qFormat/>
    <w:rsid w:val="00FA71DF"/>
    <w:rPr>
      <w:rFonts w:ascii="PMingLiU" w:hAnsi="PMingLiU"/>
      <w:sz w:val="22"/>
      <w:szCs w:val="22"/>
    </w:rPr>
  </w:style>
  <w:style w:type="character" w:customStyle="1" w:styleId="IngetavstndChar">
    <w:name w:val="Inget avstånd Char"/>
    <w:basedOn w:val="Standardstycketypsnitt"/>
    <w:link w:val="Ingetavstnd"/>
    <w:rsid w:val="00FA71DF"/>
    <w:rPr>
      <w:rFonts w:ascii="PMingLiU" w:hAnsi="PMingLiU"/>
      <w:sz w:val="22"/>
      <w:szCs w:val="22"/>
    </w:rPr>
  </w:style>
  <w:style w:type="character" w:customStyle="1" w:styleId="Rubrik1Char">
    <w:name w:val="Rubrik 1 Char"/>
    <w:basedOn w:val="Standardstycketypsnitt"/>
    <w:link w:val="Rubrik1"/>
    <w:uiPriority w:val="9"/>
    <w:rsid w:val="00C55613"/>
    <w:rPr>
      <w:rFonts w:asciiTheme="majorHAnsi" w:eastAsiaTheme="majorEastAsia" w:hAnsiTheme="majorHAnsi" w:cstheme="majorBidi"/>
      <w:b/>
      <w:bCs/>
      <w:color w:val="4E4E52" w:themeColor="accent1" w:themeShade="B5"/>
      <w:sz w:val="32"/>
      <w:szCs w:val="32"/>
      <w:lang w:val="en-GB"/>
    </w:rPr>
  </w:style>
  <w:style w:type="character" w:customStyle="1" w:styleId="Rubrik2Char">
    <w:name w:val="Rubrik 2 Char"/>
    <w:basedOn w:val="Standardstycketypsnitt"/>
    <w:link w:val="Rubrik2"/>
    <w:uiPriority w:val="9"/>
    <w:rsid w:val="00743EB1"/>
    <w:rPr>
      <w:rFonts w:asciiTheme="majorHAnsi" w:eastAsiaTheme="majorEastAsia" w:hAnsiTheme="majorHAnsi" w:cstheme="majorBidi"/>
      <w:b/>
      <w:bCs/>
      <w:color w:val="6F6F74" w:themeColor="accent1"/>
      <w:sz w:val="26"/>
      <w:szCs w:val="26"/>
      <w:lang w:val="en-GB"/>
    </w:rPr>
  </w:style>
  <w:style w:type="character" w:customStyle="1" w:styleId="Rubrik3Char">
    <w:name w:val="Rubrik 3 Char"/>
    <w:basedOn w:val="Standardstycketypsnitt"/>
    <w:link w:val="Rubrik3"/>
    <w:uiPriority w:val="9"/>
    <w:rsid w:val="00743EB1"/>
    <w:rPr>
      <w:rFonts w:asciiTheme="majorHAnsi" w:eastAsiaTheme="majorEastAsia" w:hAnsiTheme="majorHAnsi" w:cstheme="majorBidi"/>
      <w:b/>
      <w:bCs/>
      <w:color w:val="6F6F74" w:themeColor="accent1"/>
      <w:lang w:val="en-GB"/>
    </w:rPr>
  </w:style>
  <w:style w:type="character" w:customStyle="1" w:styleId="Rubrik4Char">
    <w:name w:val="Rubrik 4 Char"/>
    <w:basedOn w:val="Standardstycketypsnitt"/>
    <w:link w:val="Rubrik4"/>
    <w:uiPriority w:val="9"/>
    <w:semiHidden/>
    <w:rsid w:val="00743EB1"/>
    <w:rPr>
      <w:rFonts w:asciiTheme="majorHAnsi" w:eastAsiaTheme="majorEastAsia" w:hAnsiTheme="majorHAnsi" w:cstheme="majorBidi"/>
      <w:b/>
      <w:bCs/>
      <w:i/>
      <w:iCs/>
      <w:color w:val="6F6F74" w:themeColor="accent1"/>
      <w:lang w:val="en-GB"/>
    </w:rPr>
  </w:style>
  <w:style w:type="character" w:customStyle="1" w:styleId="Rubrik5Char">
    <w:name w:val="Rubrik 5 Char"/>
    <w:basedOn w:val="Standardstycketypsnitt"/>
    <w:link w:val="Rubrik5"/>
    <w:uiPriority w:val="9"/>
    <w:semiHidden/>
    <w:rsid w:val="00743EB1"/>
    <w:rPr>
      <w:rFonts w:asciiTheme="majorHAnsi" w:eastAsiaTheme="majorEastAsia" w:hAnsiTheme="majorHAnsi" w:cstheme="majorBidi"/>
      <w:color w:val="373739" w:themeColor="accent1" w:themeShade="7F"/>
      <w:lang w:val="en-GB"/>
    </w:rPr>
  </w:style>
  <w:style w:type="character" w:customStyle="1" w:styleId="Rubrik6Char">
    <w:name w:val="Rubrik 6 Char"/>
    <w:basedOn w:val="Standardstycketypsnitt"/>
    <w:link w:val="Rubrik6"/>
    <w:uiPriority w:val="9"/>
    <w:semiHidden/>
    <w:rsid w:val="00743EB1"/>
    <w:rPr>
      <w:rFonts w:asciiTheme="majorHAnsi" w:eastAsiaTheme="majorEastAsia" w:hAnsiTheme="majorHAnsi" w:cstheme="majorBidi"/>
      <w:i/>
      <w:iCs/>
      <w:color w:val="373739" w:themeColor="accent1" w:themeShade="7F"/>
      <w:lang w:val="en-GB"/>
    </w:rPr>
  </w:style>
  <w:style w:type="character" w:customStyle="1" w:styleId="Rubrik7Char">
    <w:name w:val="Rubrik 7 Char"/>
    <w:basedOn w:val="Standardstycketypsnitt"/>
    <w:link w:val="Rubrik7"/>
    <w:uiPriority w:val="9"/>
    <w:semiHidden/>
    <w:rsid w:val="00743EB1"/>
    <w:rPr>
      <w:rFonts w:asciiTheme="majorHAnsi" w:eastAsiaTheme="majorEastAsia" w:hAnsiTheme="majorHAnsi" w:cstheme="majorBidi"/>
      <w:i/>
      <w:iCs/>
      <w:color w:val="404040" w:themeColor="text1" w:themeTint="BF"/>
      <w:lang w:val="en-GB"/>
    </w:rPr>
  </w:style>
  <w:style w:type="character" w:customStyle="1" w:styleId="Rubrik8Char">
    <w:name w:val="Rubrik 8 Char"/>
    <w:basedOn w:val="Standardstycketypsnitt"/>
    <w:link w:val="Rubrik8"/>
    <w:uiPriority w:val="9"/>
    <w:semiHidden/>
    <w:rsid w:val="00743EB1"/>
    <w:rPr>
      <w:rFonts w:asciiTheme="majorHAnsi" w:eastAsiaTheme="majorEastAsia" w:hAnsiTheme="majorHAnsi" w:cstheme="majorBidi"/>
      <w:color w:val="404040" w:themeColor="text1" w:themeTint="BF"/>
      <w:sz w:val="20"/>
      <w:szCs w:val="20"/>
      <w:lang w:val="en-GB"/>
    </w:rPr>
  </w:style>
  <w:style w:type="character" w:customStyle="1" w:styleId="Rubrik9Char">
    <w:name w:val="Rubrik 9 Char"/>
    <w:basedOn w:val="Standardstycketypsnitt"/>
    <w:link w:val="Rubrik9"/>
    <w:uiPriority w:val="9"/>
    <w:semiHidden/>
    <w:rsid w:val="00743EB1"/>
    <w:rPr>
      <w:rFonts w:asciiTheme="majorHAnsi" w:eastAsiaTheme="majorEastAsia" w:hAnsiTheme="majorHAnsi" w:cstheme="majorBidi"/>
      <w:i/>
      <w:iCs/>
      <w:color w:val="404040" w:themeColor="text1" w:themeTint="BF"/>
      <w:sz w:val="20"/>
      <w:szCs w:val="20"/>
      <w:lang w:val="en-GB"/>
    </w:rPr>
  </w:style>
  <w:style w:type="paragraph" w:styleId="Innehllsfrteckningsrubrik">
    <w:name w:val="TOC Heading"/>
    <w:basedOn w:val="Rubrik1"/>
    <w:next w:val="Normal"/>
    <w:uiPriority w:val="39"/>
    <w:unhideWhenUsed/>
    <w:qFormat/>
    <w:rsid w:val="00743EB1"/>
    <w:pPr>
      <w:numPr>
        <w:numId w:val="0"/>
      </w:numPr>
      <w:spacing w:line="276" w:lineRule="auto"/>
      <w:outlineLvl w:val="9"/>
    </w:pPr>
    <w:rPr>
      <w:color w:val="535356" w:themeColor="accent1" w:themeShade="BF"/>
      <w:sz w:val="28"/>
      <w:szCs w:val="28"/>
      <w:lang w:val="sv-SE"/>
    </w:rPr>
  </w:style>
  <w:style w:type="paragraph" w:styleId="Innehll1">
    <w:name w:val="toc 1"/>
    <w:basedOn w:val="Normal"/>
    <w:next w:val="Normal"/>
    <w:autoRedefine/>
    <w:uiPriority w:val="39"/>
    <w:unhideWhenUsed/>
    <w:rsid w:val="00743EB1"/>
    <w:pPr>
      <w:spacing w:before="120"/>
    </w:pPr>
    <w:rPr>
      <w:b/>
      <w:caps/>
      <w:sz w:val="22"/>
      <w:szCs w:val="22"/>
    </w:rPr>
  </w:style>
  <w:style w:type="paragraph" w:styleId="Innehll2">
    <w:name w:val="toc 2"/>
    <w:basedOn w:val="Normal"/>
    <w:next w:val="Normal"/>
    <w:autoRedefine/>
    <w:uiPriority w:val="39"/>
    <w:unhideWhenUsed/>
    <w:rsid w:val="00743EB1"/>
    <w:pPr>
      <w:ind w:left="240"/>
    </w:pPr>
    <w:rPr>
      <w:smallCaps/>
      <w:sz w:val="22"/>
      <w:szCs w:val="22"/>
    </w:rPr>
  </w:style>
  <w:style w:type="paragraph" w:styleId="Innehll3">
    <w:name w:val="toc 3"/>
    <w:basedOn w:val="Normal"/>
    <w:next w:val="Normal"/>
    <w:autoRedefine/>
    <w:uiPriority w:val="39"/>
    <w:unhideWhenUsed/>
    <w:rsid w:val="00743EB1"/>
    <w:pPr>
      <w:ind w:left="480"/>
    </w:pPr>
    <w:rPr>
      <w:i/>
      <w:sz w:val="22"/>
      <w:szCs w:val="22"/>
    </w:rPr>
  </w:style>
  <w:style w:type="paragraph" w:styleId="Innehll4">
    <w:name w:val="toc 4"/>
    <w:basedOn w:val="Normal"/>
    <w:next w:val="Normal"/>
    <w:autoRedefine/>
    <w:uiPriority w:val="39"/>
    <w:unhideWhenUsed/>
    <w:rsid w:val="00743EB1"/>
    <w:pPr>
      <w:ind w:left="720"/>
    </w:pPr>
    <w:rPr>
      <w:sz w:val="18"/>
      <w:szCs w:val="18"/>
    </w:rPr>
  </w:style>
  <w:style w:type="paragraph" w:styleId="Innehll5">
    <w:name w:val="toc 5"/>
    <w:basedOn w:val="Normal"/>
    <w:next w:val="Normal"/>
    <w:autoRedefine/>
    <w:uiPriority w:val="39"/>
    <w:unhideWhenUsed/>
    <w:rsid w:val="00743EB1"/>
    <w:pPr>
      <w:ind w:left="960"/>
    </w:pPr>
    <w:rPr>
      <w:sz w:val="18"/>
      <w:szCs w:val="18"/>
    </w:rPr>
  </w:style>
  <w:style w:type="paragraph" w:styleId="Innehll6">
    <w:name w:val="toc 6"/>
    <w:basedOn w:val="Normal"/>
    <w:next w:val="Normal"/>
    <w:autoRedefine/>
    <w:uiPriority w:val="39"/>
    <w:unhideWhenUsed/>
    <w:rsid w:val="00743EB1"/>
    <w:pPr>
      <w:ind w:left="1200"/>
    </w:pPr>
    <w:rPr>
      <w:sz w:val="18"/>
      <w:szCs w:val="18"/>
    </w:rPr>
  </w:style>
  <w:style w:type="paragraph" w:styleId="Innehll7">
    <w:name w:val="toc 7"/>
    <w:basedOn w:val="Normal"/>
    <w:next w:val="Normal"/>
    <w:autoRedefine/>
    <w:uiPriority w:val="39"/>
    <w:unhideWhenUsed/>
    <w:rsid w:val="00743EB1"/>
    <w:pPr>
      <w:ind w:left="1440"/>
    </w:pPr>
    <w:rPr>
      <w:sz w:val="18"/>
      <w:szCs w:val="18"/>
    </w:rPr>
  </w:style>
  <w:style w:type="paragraph" w:styleId="Innehll8">
    <w:name w:val="toc 8"/>
    <w:basedOn w:val="Normal"/>
    <w:next w:val="Normal"/>
    <w:autoRedefine/>
    <w:uiPriority w:val="39"/>
    <w:unhideWhenUsed/>
    <w:rsid w:val="00743EB1"/>
    <w:pPr>
      <w:ind w:left="1680"/>
    </w:pPr>
    <w:rPr>
      <w:sz w:val="18"/>
      <w:szCs w:val="18"/>
    </w:rPr>
  </w:style>
  <w:style w:type="paragraph" w:styleId="Innehll9">
    <w:name w:val="toc 9"/>
    <w:basedOn w:val="Normal"/>
    <w:next w:val="Normal"/>
    <w:autoRedefine/>
    <w:uiPriority w:val="39"/>
    <w:unhideWhenUsed/>
    <w:rsid w:val="00743EB1"/>
    <w:pPr>
      <w:ind w:left="1920"/>
    </w:pPr>
    <w:rPr>
      <w:sz w:val="18"/>
      <w:szCs w:val="18"/>
    </w:rPr>
  </w:style>
  <w:style w:type="paragraph" w:styleId="Liststycke">
    <w:name w:val="List Paragraph"/>
    <w:basedOn w:val="Normal"/>
    <w:uiPriority w:val="34"/>
    <w:qFormat/>
    <w:rsid w:val="005241B6"/>
    <w:pPr>
      <w:ind w:left="720"/>
      <w:contextualSpacing/>
    </w:pPr>
    <w:rPr>
      <w:lang w:val="sv-SE"/>
    </w:rPr>
  </w:style>
  <w:style w:type="character" w:styleId="Hyperlnk">
    <w:name w:val="Hyperlink"/>
    <w:basedOn w:val="Standardstycketypsnitt"/>
    <w:uiPriority w:val="99"/>
    <w:unhideWhenUsed/>
    <w:rsid w:val="005E272C"/>
    <w:rPr>
      <w:color w:val="67AABF" w:themeColor="hyperlink"/>
      <w:u w:val="single"/>
    </w:rPr>
  </w:style>
  <w:style w:type="paragraph" w:styleId="Kommentarsmne">
    <w:name w:val="annotation subject"/>
    <w:basedOn w:val="Kommentarer"/>
    <w:next w:val="Kommentarer"/>
    <w:link w:val="KommentarsmneChar"/>
    <w:uiPriority w:val="99"/>
    <w:semiHidden/>
    <w:unhideWhenUsed/>
    <w:rsid w:val="005E272C"/>
    <w:rPr>
      <w:b/>
      <w:bCs/>
      <w:sz w:val="20"/>
      <w:szCs w:val="20"/>
    </w:rPr>
  </w:style>
  <w:style w:type="character" w:customStyle="1" w:styleId="KommentarsmneChar">
    <w:name w:val="Kommentarsämne Char"/>
    <w:basedOn w:val="KommentarerChar"/>
    <w:link w:val="Kommentarsmne"/>
    <w:uiPriority w:val="99"/>
    <w:semiHidden/>
    <w:rsid w:val="005E272C"/>
    <w:rPr>
      <w:b/>
      <w:bCs/>
      <w:sz w:val="20"/>
      <w:szCs w:val="20"/>
      <w:lang w:val="en-GB"/>
    </w:rPr>
  </w:style>
  <w:style w:type="table" w:styleId="Tabellrutnt">
    <w:name w:val="Table Grid"/>
    <w:basedOn w:val="Normaltabell"/>
    <w:uiPriority w:val="59"/>
    <w:rsid w:val="002316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jusskuggning">
    <w:name w:val="Light Shading"/>
    <w:basedOn w:val="Normaltabell"/>
    <w:uiPriority w:val="60"/>
    <w:rsid w:val="00EE551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jusskuggning-dekorfrg1">
    <w:name w:val="Light Shading Accent 1"/>
    <w:basedOn w:val="Normaltabell"/>
    <w:uiPriority w:val="60"/>
    <w:rsid w:val="00EE551F"/>
    <w:rPr>
      <w:color w:val="535356" w:themeColor="accent1" w:themeShade="BF"/>
    </w:rPr>
    <w:tblPr>
      <w:tblStyleRowBandSize w:val="1"/>
      <w:tblStyleColBandSize w:val="1"/>
      <w:tblInd w:w="0" w:type="dxa"/>
      <w:tblBorders>
        <w:top w:val="single" w:sz="8" w:space="0" w:color="6F6F74" w:themeColor="accent1"/>
        <w:bottom w:val="single" w:sz="8" w:space="0" w:color="6F6F7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F6F74" w:themeColor="accent1"/>
          <w:left w:val="nil"/>
          <w:bottom w:val="single" w:sz="8" w:space="0" w:color="6F6F74" w:themeColor="accent1"/>
          <w:right w:val="nil"/>
          <w:insideH w:val="nil"/>
          <w:insideV w:val="nil"/>
        </w:tcBorders>
      </w:tcPr>
    </w:tblStylePr>
    <w:tblStylePr w:type="lastRow">
      <w:pPr>
        <w:spacing w:before="0" w:after="0" w:line="240" w:lineRule="auto"/>
      </w:pPr>
      <w:rPr>
        <w:b/>
        <w:bCs/>
      </w:rPr>
      <w:tblPr/>
      <w:tcPr>
        <w:tcBorders>
          <w:top w:val="single" w:sz="8" w:space="0" w:color="6F6F74" w:themeColor="accent1"/>
          <w:left w:val="nil"/>
          <w:bottom w:val="single" w:sz="8" w:space="0" w:color="6F6F7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C" w:themeFill="accent1" w:themeFillTint="3F"/>
      </w:tcPr>
    </w:tblStylePr>
    <w:tblStylePr w:type="band1Horz">
      <w:tblPr/>
      <w:tcPr>
        <w:tcBorders>
          <w:left w:val="nil"/>
          <w:right w:val="nil"/>
          <w:insideH w:val="nil"/>
          <w:insideV w:val="nil"/>
        </w:tcBorders>
        <w:shd w:val="clear" w:color="auto" w:fill="DBDBDC" w:themeFill="accent1" w:themeFillTint="3F"/>
      </w:tcPr>
    </w:tblStylePr>
  </w:style>
  <w:style w:type="table" w:styleId="Ljuslista-dekorfrg1">
    <w:name w:val="Light List Accent 1"/>
    <w:basedOn w:val="Normaltabell"/>
    <w:uiPriority w:val="61"/>
    <w:rsid w:val="00EE551F"/>
    <w:tblPr>
      <w:tblStyleRowBandSize w:val="1"/>
      <w:tblStyleColBandSize w:val="1"/>
      <w:tblInd w:w="0" w:type="dxa"/>
      <w:tblBorders>
        <w:top w:val="single" w:sz="8" w:space="0" w:color="6F6F74" w:themeColor="accent1"/>
        <w:left w:val="single" w:sz="8" w:space="0" w:color="6F6F74" w:themeColor="accent1"/>
        <w:bottom w:val="single" w:sz="8" w:space="0" w:color="6F6F74" w:themeColor="accent1"/>
        <w:right w:val="single" w:sz="8" w:space="0" w:color="6F6F7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F6F74" w:themeFill="accent1"/>
      </w:tcPr>
    </w:tblStylePr>
    <w:tblStylePr w:type="lastRow">
      <w:pPr>
        <w:spacing w:before="0" w:after="0" w:line="240" w:lineRule="auto"/>
      </w:pPr>
      <w:rPr>
        <w:b/>
        <w:bCs/>
      </w:rPr>
      <w:tblPr/>
      <w:tcPr>
        <w:tcBorders>
          <w:top w:val="double" w:sz="6" w:space="0" w:color="6F6F74" w:themeColor="accent1"/>
          <w:left w:val="single" w:sz="8" w:space="0" w:color="6F6F74" w:themeColor="accent1"/>
          <w:bottom w:val="single" w:sz="8" w:space="0" w:color="6F6F74" w:themeColor="accent1"/>
          <w:right w:val="single" w:sz="8" w:space="0" w:color="6F6F74" w:themeColor="accent1"/>
        </w:tcBorders>
      </w:tcPr>
    </w:tblStylePr>
    <w:tblStylePr w:type="firstCol">
      <w:rPr>
        <w:b/>
        <w:bCs/>
      </w:rPr>
    </w:tblStylePr>
    <w:tblStylePr w:type="lastCol">
      <w:rPr>
        <w:b/>
        <w:bCs/>
      </w:rPr>
    </w:tblStylePr>
    <w:tblStylePr w:type="band1Vert">
      <w:tblPr/>
      <w:tcPr>
        <w:tcBorders>
          <w:top w:val="single" w:sz="8" w:space="0" w:color="6F6F74" w:themeColor="accent1"/>
          <w:left w:val="single" w:sz="8" w:space="0" w:color="6F6F74" w:themeColor="accent1"/>
          <w:bottom w:val="single" w:sz="8" w:space="0" w:color="6F6F74" w:themeColor="accent1"/>
          <w:right w:val="single" w:sz="8" w:space="0" w:color="6F6F74" w:themeColor="accent1"/>
        </w:tcBorders>
      </w:tcPr>
    </w:tblStylePr>
    <w:tblStylePr w:type="band1Horz">
      <w:tblPr/>
      <w:tcPr>
        <w:tcBorders>
          <w:top w:val="single" w:sz="8" w:space="0" w:color="6F6F74" w:themeColor="accent1"/>
          <w:left w:val="single" w:sz="8" w:space="0" w:color="6F6F74" w:themeColor="accent1"/>
          <w:bottom w:val="single" w:sz="8" w:space="0" w:color="6F6F74" w:themeColor="accent1"/>
          <w:right w:val="single" w:sz="8" w:space="0" w:color="6F6F74" w:themeColor="accent1"/>
        </w:tcBorders>
      </w:tcPr>
    </w:tblStylePr>
  </w:style>
  <w:style w:type="table" w:styleId="Ljustrutnt">
    <w:name w:val="Light Grid"/>
    <w:basedOn w:val="Normaltabell"/>
    <w:uiPriority w:val="62"/>
    <w:rsid w:val="00EE551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llanmrkskuggning2">
    <w:name w:val="Medium Shading 2"/>
    <w:basedOn w:val="Normaltabell"/>
    <w:uiPriority w:val="64"/>
    <w:rsid w:val="00EE551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lista1-dekorfrg3">
    <w:name w:val="Medium List 1 Accent 3"/>
    <w:basedOn w:val="Normaltabell"/>
    <w:uiPriority w:val="65"/>
    <w:rsid w:val="00EE551F"/>
    <w:rPr>
      <w:color w:val="000000" w:themeColor="text1"/>
    </w:rPr>
    <w:tblPr>
      <w:tblStyleRowBandSize w:val="1"/>
      <w:tblStyleColBandSize w:val="1"/>
      <w:tblInd w:w="0" w:type="dxa"/>
      <w:tblBorders>
        <w:top w:val="single" w:sz="8" w:space="0" w:color="BEAE98" w:themeColor="accent3"/>
        <w:bottom w:val="single" w:sz="8" w:space="0" w:color="BEAE98"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EAE98" w:themeColor="accent3"/>
        </w:tcBorders>
      </w:tcPr>
    </w:tblStylePr>
    <w:tblStylePr w:type="lastRow">
      <w:rPr>
        <w:b/>
        <w:bCs/>
        <w:color w:val="46464A" w:themeColor="text2"/>
      </w:rPr>
      <w:tblPr/>
      <w:tcPr>
        <w:tcBorders>
          <w:top w:val="single" w:sz="8" w:space="0" w:color="BEAE98" w:themeColor="accent3"/>
          <w:bottom w:val="single" w:sz="8" w:space="0" w:color="BEAE98" w:themeColor="accent3"/>
        </w:tcBorders>
      </w:tcPr>
    </w:tblStylePr>
    <w:tblStylePr w:type="firstCol">
      <w:rPr>
        <w:b/>
        <w:bCs/>
      </w:rPr>
    </w:tblStylePr>
    <w:tblStylePr w:type="lastCol">
      <w:rPr>
        <w:b/>
        <w:bCs/>
      </w:rPr>
      <w:tblPr/>
      <w:tcPr>
        <w:tcBorders>
          <w:top w:val="single" w:sz="8" w:space="0" w:color="BEAE98" w:themeColor="accent3"/>
          <w:bottom w:val="single" w:sz="8" w:space="0" w:color="BEAE98" w:themeColor="accent3"/>
        </w:tcBorders>
      </w:tcPr>
    </w:tblStylePr>
    <w:tblStylePr w:type="band1Vert">
      <w:tblPr/>
      <w:tcPr>
        <w:shd w:val="clear" w:color="auto" w:fill="EFEAE5" w:themeFill="accent3" w:themeFillTint="3F"/>
      </w:tcPr>
    </w:tblStylePr>
    <w:tblStylePr w:type="band1Horz">
      <w:tblPr/>
      <w:tcPr>
        <w:shd w:val="clear" w:color="auto" w:fill="EFEAE5" w:themeFill="accent3" w:themeFillTint="3F"/>
      </w:tcPr>
    </w:tblStylePr>
  </w:style>
  <w:style w:type="table" w:styleId="Mellanmrklista2">
    <w:name w:val="Medium List 2"/>
    <w:basedOn w:val="Normaltabell"/>
    <w:uiPriority w:val="66"/>
    <w:rsid w:val="00EE551F"/>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llanmrktrutnt1">
    <w:name w:val="Medium Grid 1"/>
    <w:basedOn w:val="Normaltabell"/>
    <w:uiPriority w:val="67"/>
    <w:rsid w:val="00EE551F"/>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llanmrktrutnt1-dekorfrg1">
    <w:name w:val="Medium Grid 1 Accent 1"/>
    <w:basedOn w:val="Normaltabell"/>
    <w:uiPriority w:val="67"/>
    <w:rsid w:val="00EE551F"/>
    <w:tblPr>
      <w:tblStyleRowBandSize w:val="1"/>
      <w:tblStyleColBandSize w:val="1"/>
      <w:tblInd w:w="0" w:type="dxa"/>
      <w:tblBorders>
        <w:top w:val="single" w:sz="8" w:space="0" w:color="929297" w:themeColor="accent1" w:themeTint="BF"/>
        <w:left w:val="single" w:sz="8" w:space="0" w:color="929297" w:themeColor="accent1" w:themeTint="BF"/>
        <w:bottom w:val="single" w:sz="8" w:space="0" w:color="929297" w:themeColor="accent1" w:themeTint="BF"/>
        <w:right w:val="single" w:sz="8" w:space="0" w:color="929297" w:themeColor="accent1" w:themeTint="BF"/>
        <w:insideH w:val="single" w:sz="8" w:space="0" w:color="929297" w:themeColor="accent1" w:themeTint="BF"/>
        <w:insideV w:val="single" w:sz="8" w:space="0" w:color="929297" w:themeColor="accent1" w:themeTint="BF"/>
      </w:tblBorders>
      <w:tblCellMar>
        <w:top w:w="0" w:type="dxa"/>
        <w:left w:w="108" w:type="dxa"/>
        <w:bottom w:w="0" w:type="dxa"/>
        <w:right w:w="108" w:type="dxa"/>
      </w:tblCellMar>
    </w:tblPr>
    <w:tcPr>
      <w:shd w:val="clear" w:color="auto" w:fill="DBDBDC" w:themeFill="accent1" w:themeFillTint="3F"/>
    </w:tcPr>
    <w:tblStylePr w:type="firstRow">
      <w:rPr>
        <w:b/>
        <w:bCs/>
      </w:rPr>
    </w:tblStylePr>
    <w:tblStylePr w:type="lastRow">
      <w:rPr>
        <w:b/>
        <w:bCs/>
      </w:rPr>
      <w:tblPr/>
      <w:tcPr>
        <w:tcBorders>
          <w:top w:val="single" w:sz="18" w:space="0" w:color="929297" w:themeColor="accent1" w:themeTint="BF"/>
        </w:tcBorders>
      </w:tcPr>
    </w:tblStylePr>
    <w:tblStylePr w:type="firstCol">
      <w:rPr>
        <w:b/>
        <w:bCs/>
      </w:rPr>
    </w:tblStylePr>
    <w:tblStylePr w:type="lastCol">
      <w:rPr>
        <w:b/>
        <w:bCs/>
      </w:rPr>
    </w:tblStylePr>
    <w:tblStylePr w:type="band1Vert">
      <w:tblPr/>
      <w:tcPr>
        <w:shd w:val="clear" w:color="auto" w:fill="B6B6BA" w:themeFill="accent1" w:themeFillTint="7F"/>
      </w:tcPr>
    </w:tblStylePr>
    <w:tblStylePr w:type="band1Horz">
      <w:tblPr/>
      <w:tcPr>
        <w:shd w:val="clear" w:color="auto" w:fill="B6B6BA" w:themeFill="accent1" w:themeFillTint="7F"/>
      </w:tcPr>
    </w:tblStylePr>
  </w:style>
  <w:style w:type="table" w:styleId="Mellanmrktrutnt2-dekorfrg1">
    <w:name w:val="Medium Grid 2 Accent 1"/>
    <w:basedOn w:val="Normaltabell"/>
    <w:uiPriority w:val="68"/>
    <w:rsid w:val="00EE551F"/>
    <w:rPr>
      <w:rFonts w:asciiTheme="majorHAnsi" w:eastAsiaTheme="majorEastAsia" w:hAnsiTheme="majorHAnsi" w:cstheme="majorBidi"/>
      <w:color w:val="000000" w:themeColor="text1"/>
    </w:rPr>
    <w:tblPr>
      <w:tblStyleRowBandSize w:val="1"/>
      <w:tblStyleColBandSize w:val="1"/>
      <w:tblInd w:w="0" w:type="dxa"/>
      <w:tblBorders>
        <w:top w:val="single" w:sz="8" w:space="0" w:color="6F6F74" w:themeColor="accent1"/>
        <w:left w:val="single" w:sz="8" w:space="0" w:color="6F6F74" w:themeColor="accent1"/>
        <w:bottom w:val="single" w:sz="8" w:space="0" w:color="6F6F74" w:themeColor="accent1"/>
        <w:right w:val="single" w:sz="8" w:space="0" w:color="6F6F74" w:themeColor="accent1"/>
        <w:insideH w:val="single" w:sz="8" w:space="0" w:color="6F6F74" w:themeColor="accent1"/>
        <w:insideV w:val="single" w:sz="8" w:space="0" w:color="6F6F74" w:themeColor="accent1"/>
      </w:tblBorders>
      <w:tblCellMar>
        <w:top w:w="0" w:type="dxa"/>
        <w:left w:w="108" w:type="dxa"/>
        <w:bottom w:w="0" w:type="dxa"/>
        <w:right w:w="108" w:type="dxa"/>
      </w:tblCellMar>
    </w:tblPr>
    <w:tcPr>
      <w:shd w:val="clear" w:color="auto" w:fill="DBDBDC" w:themeFill="accent1" w:themeFillTint="3F"/>
    </w:tcPr>
    <w:tblStylePr w:type="firstRow">
      <w:rPr>
        <w:b/>
        <w:bCs/>
        <w:color w:val="000000" w:themeColor="text1"/>
      </w:rPr>
      <w:tblPr/>
      <w:tcPr>
        <w:shd w:val="clear" w:color="auto" w:fill="F0F0F1"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2E3" w:themeFill="accent1" w:themeFillTint="33"/>
      </w:tcPr>
    </w:tblStylePr>
    <w:tblStylePr w:type="band1Vert">
      <w:tblPr/>
      <w:tcPr>
        <w:shd w:val="clear" w:color="auto" w:fill="B6B6BA" w:themeFill="accent1" w:themeFillTint="7F"/>
      </w:tcPr>
    </w:tblStylePr>
    <w:tblStylePr w:type="band1Horz">
      <w:tblPr/>
      <w:tcPr>
        <w:tcBorders>
          <w:insideH w:val="single" w:sz="6" w:space="0" w:color="6F6F74" w:themeColor="accent1"/>
          <w:insideV w:val="single" w:sz="6" w:space="0" w:color="6F6F74" w:themeColor="accent1"/>
        </w:tcBorders>
        <w:shd w:val="clear" w:color="auto" w:fill="B6B6BA" w:themeFill="accen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534555">
      <w:bodyDiv w:val="1"/>
      <w:marLeft w:val="0"/>
      <w:marRight w:val="0"/>
      <w:marTop w:val="0"/>
      <w:marBottom w:val="0"/>
      <w:divBdr>
        <w:top w:val="none" w:sz="0" w:space="0" w:color="auto"/>
        <w:left w:val="none" w:sz="0" w:space="0" w:color="auto"/>
        <w:bottom w:val="none" w:sz="0" w:space="0" w:color="auto"/>
        <w:right w:val="none" w:sz="0" w:space="0" w:color="auto"/>
      </w:divBdr>
    </w:div>
    <w:div w:id="1658538396">
      <w:bodyDiv w:val="1"/>
      <w:marLeft w:val="0"/>
      <w:marRight w:val="0"/>
      <w:marTop w:val="0"/>
      <w:marBottom w:val="0"/>
      <w:divBdr>
        <w:top w:val="none" w:sz="0" w:space="0" w:color="auto"/>
        <w:left w:val="none" w:sz="0" w:space="0" w:color="auto"/>
        <w:bottom w:val="none" w:sz="0" w:space="0" w:color="auto"/>
        <w:right w:val="none" w:sz="0" w:space="0" w:color="auto"/>
      </w:divBdr>
      <w:divsChild>
        <w:div w:id="43339676">
          <w:marLeft w:val="75"/>
          <w:marRight w:val="75"/>
          <w:marTop w:val="0"/>
          <w:marBottom w:val="75"/>
          <w:divBdr>
            <w:top w:val="single" w:sz="6" w:space="4" w:color="EEEEEE"/>
            <w:left w:val="none" w:sz="0" w:space="0" w:color="auto"/>
            <w:bottom w:val="none" w:sz="0" w:space="0" w:color="auto"/>
            <w:right w:val="none" w:sz="0" w:space="0" w:color="auto"/>
          </w:divBdr>
          <w:divsChild>
            <w:div w:id="455756955">
              <w:marLeft w:val="600"/>
              <w:marRight w:val="0"/>
              <w:marTop w:val="0"/>
              <w:marBottom w:val="0"/>
              <w:divBdr>
                <w:top w:val="none" w:sz="0" w:space="0" w:color="auto"/>
                <w:left w:val="none" w:sz="0" w:space="0" w:color="auto"/>
                <w:bottom w:val="none" w:sz="0" w:space="0" w:color="auto"/>
                <w:right w:val="none" w:sz="0" w:space="0" w:color="auto"/>
              </w:divBdr>
              <w:divsChild>
                <w:div w:id="110719578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820315972">
          <w:marLeft w:val="75"/>
          <w:marRight w:val="75"/>
          <w:marTop w:val="0"/>
          <w:marBottom w:val="75"/>
          <w:divBdr>
            <w:top w:val="single" w:sz="6" w:space="4" w:color="EEEEEE"/>
            <w:left w:val="none" w:sz="0" w:space="0" w:color="auto"/>
            <w:bottom w:val="none" w:sz="0" w:space="0" w:color="auto"/>
            <w:right w:val="none" w:sz="0" w:space="0" w:color="auto"/>
          </w:divBdr>
          <w:divsChild>
            <w:div w:id="1167091319">
              <w:marLeft w:val="0"/>
              <w:marRight w:val="0"/>
              <w:marTop w:val="0"/>
              <w:marBottom w:val="0"/>
              <w:divBdr>
                <w:top w:val="none" w:sz="0" w:space="0" w:color="auto"/>
                <w:left w:val="none" w:sz="0" w:space="0" w:color="auto"/>
                <w:bottom w:val="none" w:sz="0" w:space="0" w:color="auto"/>
                <w:right w:val="none" w:sz="0" w:space="0" w:color="auto"/>
              </w:divBdr>
            </w:div>
            <w:div w:id="559482778">
              <w:marLeft w:val="600"/>
              <w:marRight w:val="0"/>
              <w:marTop w:val="0"/>
              <w:marBottom w:val="0"/>
              <w:divBdr>
                <w:top w:val="none" w:sz="0" w:space="0" w:color="auto"/>
                <w:left w:val="none" w:sz="0" w:space="0" w:color="auto"/>
                <w:bottom w:val="none" w:sz="0" w:space="0" w:color="auto"/>
                <w:right w:val="none" w:sz="0" w:space="0" w:color="auto"/>
              </w:divBdr>
              <w:divsChild>
                <w:div w:id="272904611">
                  <w:marLeft w:val="0"/>
                  <w:marRight w:val="0"/>
                  <w:marTop w:val="0"/>
                  <w:marBottom w:val="45"/>
                  <w:divBdr>
                    <w:top w:val="none" w:sz="0" w:space="0" w:color="auto"/>
                    <w:left w:val="none" w:sz="0" w:space="0" w:color="auto"/>
                    <w:bottom w:val="none" w:sz="0" w:space="0" w:color="auto"/>
                    <w:right w:val="none" w:sz="0" w:space="0" w:color="auto"/>
                  </w:divBdr>
                </w:div>
                <w:div w:id="1041780000">
                  <w:marLeft w:val="0"/>
                  <w:marRight w:val="0"/>
                  <w:marTop w:val="0"/>
                  <w:marBottom w:val="45"/>
                  <w:divBdr>
                    <w:top w:val="none" w:sz="0" w:space="0" w:color="auto"/>
                    <w:left w:val="none" w:sz="0" w:space="0" w:color="auto"/>
                    <w:bottom w:val="none" w:sz="0" w:space="0" w:color="auto"/>
                    <w:right w:val="none" w:sz="0" w:space="0" w:color="auto"/>
                  </w:divBdr>
                </w:div>
                <w:div w:id="182793698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153062510">
          <w:marLeft w:val="75"/>
          <w:marRight w:val="75"/>
          <w:marTop w:val="0"/>
          <w:marBottom w:val="75"/>
          <w:divBdr>
            <w:top w:val="single" w:sz="6" w:space="4" w:color="EEEEEE"/>
            <w:left w:val="none" w:sz="0" w:space="0" w:color="auto"/>
            <w:bottom w:val="none" w:sz="0" w:space="0" w:color="auto"/>
            <w:right w:val="none" w:sz="0" w:space="0" w:color="auto"/>
          </w:divBdr>
          <w:divsChild>
            <w:div w:id="1131290051">
              <w:marLeft w:val="0"/>
              <w:marRight w:val="0"/>
              <w:marTop w:val="0"/>
              <w:marBottom w:val="0"/>
              <w:divBdr>
                <w:top w:val="none" w:sz="0" w:space="0" w:color="auto"/>
                <w:left w:val="none" w:sz="0" w:space="0" w:color="auto"/>
                <w:bottom w:val="none" w:sz="0" w:space="0" w:color="auto"/>
                <w:right w:val="none" w:sz="0" w:space="0" w:color="auto"/>
              </w:divBdr>
            </w:div>
            <w:div w:id="1551917245">
              <w:marLeft w:val="600"/>
              <w:marRight w:val="0"/>
              <w:marTop w:val="0"/>
              <w:marBottom w:val="0"/>
              <w:divBdr>
                <w:top w:val="none" w:sz="0" w:space="0" w:color="auto"/>
                <w:left w:val="none" w:sz="0" w:space="0" w:color="auto"/>
                <w:bottom w:val="none" w:sz="0" w:space="0" w:color="auto"/>
                <w:right w:val="none" w:sz="0" w:space="0" w:color="auto"/>
              </w:divBdr>
              <w:divsChild>
                <w:div w:id="1534876484">
                  <w:marLeft w:val="0"/>
                  <w:marRight w:val="0"/>
                  <w:marTop w:val="0"/>
                  <w:marBottom w:val="45"/>
                  <w:divBdr>
                    <w:top w:val="none" w:sz="0" w:space="0" w:color="auto"/>
                    <w:left w:val="none" w:sz="0" w:space="0" w:color="auto"/>
                    <w:bottom w:val="none" w:sz="0" w:space="0" w:color="auto"/>
                    <w:right w:val="none" w:sz="0" w:space="0" w:color="auto"/>
                  </w:divBdr>
                </w:div>
                <w:div w:id="181463560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689258001">
      <w:bodyDiv w:val="1"/>
      <w:marLeft w:val="0"/>
      <w:marRight w:val="0"/>
      <w:marTop w:val="0"/>
      <w:marBottom w:val="0"/>
      <w:divBdr>
        <w:top w:val="none" w:sz="0" w:space="0" w:color="auto"/>
        <w:left w:val="none" w:sz="0" w:space="0" w:color="auto"/>
        <w:bottom w:val="none" w:sz="0" w:space="0" w:color="auto"/>
        <w:right w:val="none" w:sz="0" w:space="0" w:color="auto"/>
      </w:divBdr>
      <w:divsChild>
        <w:div w:id="1805469139">
          <w:marLeft w:val="0"/>
          <w:marRight w:val="0"/>
          <w:marTop w:val="0"/>
          <w:marBottom w:val="45"/>
          <w:divBdr>
            <w:top w:val="none" w:sz="0" w:space="0" w:color="auto"/>
            <w:left w:val="none" w:sz="0" w:space="0" w:color="auto"/>
            <w:bottom w:val="none" w:sz="0" w:space="0" w:color="auto"/>
            <w:right w:val="none" w:sz="0" w:space="0" w:color="auto"/>
          </w:divBdr>
        </w:div>
        <w:div w:id="1198666224">
          <w:marLeft w:val="0"/>
          <w:marRight w:val="0"/>
          <w:marTop w:val="0"/>
          <w:marBottom w:val="45"/>
          <w:divBdr>
            <w:top w:val="none" w:sz="0" w:space="0" w:color="auto"/>
            <w:left w:val="none" w:sz="0" w:space="0" w:color="auto"/>
            <w:bottom w:val="none" w:sz="0" w:space="0" w:color="auto"/>
            <w:right w:val="none" w:sz="0" w:space="0" w:color="auto"/>
          </w:divBdr>
        </w:div>
      </w:divsChild>
    </w:div>
    <w:div w:id="2071800713">
      <w:bodyDiv w:val="1"/>
      <w:marLeft w:val="0"/>
      <w:marRight w:val="0"/>
      <w:marTop w:val="0"/>
      <w:marBottom w:val="0"/>
      <w:divBdr>
        <w:top w:val="none" w:sz="0" w:space="0" w:color="auto"/>
        <w:left w:val="none" w:sz="0" w:space="0" w:color="auto"/>
        <w:bottom w:val="none" w:sz="0" w:space="0" w:color="auto"/>
        <w:right w:val="none" w:sz="0" w:space="0" w:color="auto"/>
      </w:divBdr>
      <w:divsChild>
        <w:div w:id="392893354">
          <w:marLeft w:val="75"/>
          <w:marRight w:val="75"/>
          <w:marTop w:val="0"/>
          <w:marBottom w:val="75"/>
          <w:divBdr>
            <w:top w:val="single" w:sz="6" w:space="4" w:color="EEEEEE"/>
            <w:left w:val="none" w:sz="0" w:space="0" w:color="auto"/>
            <w:bottom w:val="none" w:sz="0" w:space="0" w:color="auto"/>
            <w:right w:val="none" w:sz="0" w:space="0" w:color="auto"/>
          </w:divBdr>
          <w:divsChild>
            <w:div w:id="181020889">
              <w:marLeft w:val="600"/>
              <w:marRight w:val="0"/>
              <w:marTop w:val="0"/>
              <w:marBottom w:val="0"/>
              <w:divBdr>
                <w:top w:val="none" w:sz="0" w:space="0" w:color="auto"/>
                <w:left w:val="none" w:sz="0" w:space="0" w:color="auto"/>
                <w:bottom w:val="none" w:sz="0" w:space="0" w:color="auto"/>
                <w:right w:val="none" w:sz="0" w:space="0" w:color="auto"/>
              </w:divBdr>
              <w:divsChild>
                <w:div w:id="154949192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624966933">
          <w:marLeft w:val="75"/>
          <w:marRight w:val="75"/>
          <w:marTop w:val="0"/>
          <w:marBottom w:val="75"/>
          <w:divBdr>
            <w:top w:val="single" w:sz="6" w:space="4" w:color="EEEEEE"/>
            <w:left w:val="none" w:sz="0" w:space="0" w:color="auto"/>
            <w:bottom w:val="none" w:sz="0" w:space="0" w:color="auto"/>
            <w:right w:val="none" w:sz="0" w:space="0" w:color="auto"/>
          </w:divBdr>
          <w:divsChild>
            <w:div w:id="17552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Developer%20manual.docx" TargetMode="External"/><Relationship Id="rId12" Type="http://schemas.openxmlformats.org/officeDocument/2006/relationships/hyperlink" Target="Software%20Development%20Document.docx" TargetMode="External"/><Relationship Id="rId13" Type="http://schemas.openxmlformats.org/officeDocument/2006/relationships/comments" Target="comments.xm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Ankh-Morpork:Users:Ridcully:Library:Application%20Support:Microsoft:Office:Dokumentmallar:Mina%20mallar:Documentation%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Abstract>
  <CompanyAddress>Fredrik Einarsson - Niklas Johansson - René Niendorf 
Anders Nordin - Sofie Peters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489BC3-20DC-8143-958A-0FDA8DD66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 template.dotx</Template>
  <TotalTime>297</TotalTime>
  <Pages>15</Pages>
  <Words>5505</Words>
  <Characters>29180</Characters>
  <Application>Microsoft Macintosh Word</Application>
  <DocSecurity>0</DocSecurity>
  <Lines>243</Lines>
  <Paragraphs>69</Paragraphs>
  <ScaleCrop>false</ScaleCrop>
  <Company/>
  <LinksUpToDate>false</LinksUpToDate>
  <CharactersWithSpaces>34616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
  <dc:creator>Chalmers On The Go – the Complete Chalmers Experience</dc:creator>
  <cp:keywords/>
  <dc:description/>
  <cp:lastModifiedBy>Sofie Peters</cp:lastModifiedBy>
  <cp:revision>201</cp:revision>
  <dcterms:created xsi:type="dcterms:W3CDTF">2013-05-23T07:41:00Z</dcterms:created>
  <dcterms:modified xsi:type="dcterms:W3CDTF">2013-05-28T14:46:00Z</dcterms:modified>
</cp:coreProperties>
</file>