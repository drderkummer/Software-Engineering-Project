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lang w:val="sv-SE"/>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lang w:val="sv-SE"/>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19651C" w:rsidRDefault="0019651C"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v:textbox>
                    <w10:wrap type="square"/>
                  </v:shape>
                </w:pict>
              </mc:Fallback>
            </mc:AlternateContent>
          </w:r>
          <w:r w:rsidRPr="00F4708F">
            <w:rPr>
              <w:noProof/>
              <w:lang w:val="sv-SE"/>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19651C" w:rsidRPr="00FA71DF" w:rsidRDefault="0019651C"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19651C" w:rsidRDefault="0019651C"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lang w:val="sv-SE"/>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19651C" w:rsidRDefault="0019651C">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lang w:val="sv-SE"/>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515F4B">
                                  <w:rPr>
                                    <w:noProof/>
                                    <w:color w:val="FFFFFF" w:themeColor="background1"/>
                                    <w:sz w:val="22"/>
                                    <w:szCs w:val="22"/>
                                  </w:rPr>
                                  <w:t>28.05.2013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515F4B">
                            <w:rPr>
                              <w:noProof/>
                              <w:color w:val="FFFFFF" w:themeColor="background1"/>
                              <w:sz w:val="22"/>
                              <w:szCs w:val="22"/>
                            </w:rPr>
                            <w:t>28.05.2013</w:t>
                          </w:r>
                          <w:r>
                            <w:rPr>
                              <w:color w:val="FFFFFF" w:themeColor="background1"/>
                              <w:sz w:val="22"/>
                              <w:szCs w:val="22"/>
                            </w:rPr>
                            <w:fldChar w:fldCharType="end"/>
                          </w:r>
                        </w:p>
                      </w:txbxContent>
                    </v:textbox>
                    <w10:wrap type="square"/>
                  </v:shape>
                </w:pict>
              </mc:Fallback>
            </mc:AlternateContent>
          </w:r>
          <w:r w:rsidRPr="00F4708F">
            <w:rPr>
              <w:noProof/>
              <w:lang w:val="sv-SE"/>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r w:rsidRPr="00F4708F">
        <w:t>User stories</w:t>
      </w:r>
      <w:bookmarkEnd w:id="0"/>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in the correct way</w:t>
      </w:r>
      <w:r w:rsidR="005E272C" w:rsidRPr="00F4708F">
        <w:t xml:space="preserve"> described in the </w:t>
      </w:r>
      <w:hyperlink r:id="rId11" w:history="1">
        <w:r w:rsidR="005E272C" w:rsidRPr="00F4708F">
          <w:rPr>
            <w:rStyle w:val="Hyperlnk"/>
          </w:rPr>
          <w:t>Developer Manual</w:t>
        </w:r>
      </w:hyperlink>
      <w:r w:rsidR="00B74C76" w:rsidRPr="00F4708F">
        <w:t xml:space="preserve">, those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2"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4C3C1C03" w14:textId="4A092737" w:rsidR="00E671F7" w:rsidRPr="004755CD"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36E284D4" w14:textId="0E60FC9D" w:rsidR="004755CD" w:rsidRPr="00E23B2F" w:rsidRDefault="004755CD" w:rsidP="00553B6A">
      <w:pPr>
        <w:pStyle w:val="Liststycke"/>
        <w:numPr>
          <w:ilvl w:val="0"/>
          <w:numId w:val="4"/>
        </w:numPr>
        <w:rPr>
          <w:lang w:val="en-GB"/>
        </w:rPr>
      </w:pPr>
      <w:r>
        <w:rPr>
          <w:lang w:val="en-GB"/>
        </w:rPr>
        <w:t>As a user, I want to be able to see possible shortcuts between or through buildings. *</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5245C9"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w:t>
      </w:r>
      <w:r w:rsidR="00036F22" w:rsidRPr="005245C9">
        <w:rPr>
          <w:lang w:val="en-GB"/>
        </w:rPr>
        <w:t>tion</w:t>
      </w:r>
      <w:r w:rsidR="00036F22" w:rsidRPr="005245C9">
        <w:rPr>
          <w:vertAlign w:val="superscript"/>
          <w:lang w:val="en-GB"/>
        </w:rPr>
        <w:t>30</w:t>
      </w:r>
    </w:p>
    <w:p w14:paraId="682CFF28" w14:textId="3DC9B3C9" w:rsidR="00064DBD" w:rsidRPr="002D2439" w:rsidRDefault="00064DBD" w:rsidP="00064DBD">
      <w:pPr>
        <w:pStyle w:val="Liststycke"/>
        <w:numPr>
          <w:ilvl w:val="0"/>
          <w:numId w:val="6"/>
        </w:numPr>
      </w:pPr>
      <w:r w:rsidRPr="005245C9">
        <w:t xml:space="preserve">As a </w:t>
      </w:r>
      <w:proofErr w:type="spellStart"/>
      <w:r w:rsidRPr="005245C9">
        <w:t>user</w:t>
      </w:r>
      <w:proofErr w:type="spellEnd"/>
      <w:r w:rsidRPr="005245C9">
        <w:t xml:space="preserve">, I </w:t>
      </w:r>
      <w:proofErr w:type="spellStart"/>
      <w:r w:rsidRPr="005245C9">
        <w:t>want</w:t>
      </w:r>
      <w:proofErr w:type="spellEnd"/>
      <w:r w:rsidRPr="005245C9">
        <w:t xml:space="preserve"> </w:t>
      </w:r>
      <w:proofErr w:type="spellStart"/>
      <w:r w:rsidRPr="005245C9">
        <w:t>to</w:t>
      </w:r>
      <w:proofErr w:type="spellEnd"/>
      <w:r w:rsidRPr="005245C9">
        <w:t xml:space="preserve"> be </w:t>
      </w:r>
      <w:proofErr w:type="spellStart"/>
      <w:r w:rsidRPr="005245C9">
        <w:t>able</w:t>
      </w:r>
      <w:proofErr w:type="spellEnd"/>
      <w:r w:rsidRPr="005245C9">
        <w:t xml:space="preserve"> </w:t>
      </w:r>
      <w:proofErr w:type="spellStart"/>
      <w:r w:rsidRPr="005245C9">
        <w:t>to</w:t>
      </w:r>
      <w:proofErr w:type="spellEnd"/>
      <w:r w:rsidRPr="005245C9">
        <w:t xml:space="preserve"> </w:t>
      </w:r>
      <w:proofErr w:type="spellStart"/>
      <w:r w:rsidRPr="005245C9">
        <w:t>search</w:t>
      </w:r>
      <w:proofErr w:type="spellEnd"/>
      <w:r w:rsidRPr="005245C9">
        <w:t xml:space="preserve"> for the</w:t>
      </w:r>
      <w:r w:rsidR="004F3E7C">
        <w:t xml:space="preserve"> </w:t>
      </w:r>
      <w:proofErr w:type="spellStart"/>
      <w:r w:rsidR="004F3E7C">
        <w:t>shortest</w:t>
      </w:r>
      <w:proofErr w:type="spellEnd"/>
      <w:r w:rsidRPr="005245C9">
        <w:t xml:space="preserve"> </w:t>
      </w:r>
      <w:proofErr w:type="spellStart"/>
      <w:r w:rsidRPr="005245C9">
        <w:t>path</w:t>
      </w:r>
      <w:proofErr w:type="spellEnd"/>
      <w:r w:rsidRPr="005245C9">
        <w:t xml:space="preserve"> </w:t>
      </w:r>
      <w:proofErr w:type="spellStart"/>
      <w:r w:rsidRPr="005245C9">
        <w:t>between</w:t>
      </w:r>
      <w:proofErr w:type="spellEnd"/>
      <w:r w:rsidRPr="005245C9">
        <w:t xml:space="preserve"> </w:t>
      </w:r>
      <w:proofErr w:type="spellStart"/>
      <w:r w:rsidRPr="005245C9">
        <w:t>t</w:t>
      </w:r>
      <w:r w:rsidR="004F3E7C">
        <w:t>w</w:t>
      </w:r>
      <w:r w:rsidRPr="005245C9">
        <w:t>o</w:t>
      </w:r>
      <w:proofErr w:type="spellEnd"/>
      <w:r w:rsidRPr="005245C9">
        <w:t xml:space="preserve"> </w:t>
      </w:r>
      <w:proofErr w:type="spellStart"/>
      <w:r w:rsidRPr="005245C9">
        <w:t>separate</w:t>
      </w:r>
      <w:proofErr w:type="spellEnd"/>
      <w:r w:rsidRPr="005245C9">
        <w:t xml:space="preserve"> </w:t>
      </w:r>
      <w:proofErr w:type="spellStart"/>
      <w:r w:rsidRPr="005245C9">
        <w:t>location</w:t>
      </w:r>
      <w:r w:rsidR="004F3E7C">
        <w:t>s</w:t>
      </w:r>
      <w:proofErr w:type="spellEnd"/>
      <w:r w:rsidRPr="005245C9">
        <w:t xml:space="preserve">, </w:t>
      </w:r>
      <w:proofErr w:type="spellStart"/>
      <w:r w:rsidRPr="005245C9">
        <w:t>without</w:t>
      </w:r>
      <w:proofErr w:type="spellEnd"/>
      <w:r w:rsidR="004F3E7C">
        <w:t xml:space="preserve"> </w:t>
      </w:r>
      <w:proofErr w:type="spellStart"/>
      <w:r w:rsidR="004F3E7C">
        <w:t>needing</w:t>
      </w:r>
      <w:proofErr w:type="spellEnd"/>
      <w:r w:rsidR="004F3E7C">
        <w:t xml:space="preserve"> </w:t>
      </w:r>
      <w:proofErr w:type="spellStart"/>
      <w:r w:rsidR="004F3E7C">
        <w:t>to</w:t>
      </w:r>
      <w:proofErr w:type="spellEnd"/>
      <w:r w:rsidR="004F3E7C">
        <w:t xml:space="preserve"> be</w:t>
      </w:r>
      <w:r w:rsidRPr="005245C9">
        <w:t xml:space="preserve"> </w:t>
      </w:r>
      <w:proofErr w:type="spellStart"/>
      <w:r w:rsidRPr="005245C9">
        <w:t>currently</w:t>
      </w:r>
      <w:proofErr w:type="spellEnd"/>
      <w:r w:rsidRPr="005245C9">
        <w:t xml:space="preserve"> </w:t>
      </w:r>
      <w:proofErr w:type="spellStart"/>
      <w:r w:rsidRPr="005245C9">
        <w:t>positioned</w:t>
      </w:r>
      <w:proofErr w:type="spellEnd"/>
      <w:r w:rsidRPr="005245C9">
        <w:t xml:space="preserve"> on </w:t>
      </w:r>
      <w:proofErr w:type="spellStart"/>
      <w:r w:rsidRPr="005245C9">
        <w:t>any</w:t>
      </w:r>
      <w:proofErr w:type="spellEnd"/>
      <w:r w:rsidRPr="005245C9">
        <w:t xml:space="preserve"> </w:t>
      </w:r>
      <w:proofErr w:type="spellStart"/>
      <w:r w:rsidRPr="005245C9">
        <w:t>of</w:t>
      </w:r>
      <w:proofErr w:type="spellEnd"/>
      <w:r w:rsidRPr="005245C9">
        <w:t xml:space="preserve"> them</w:t>
      </w:r>
      <w:r w:rsidR="005245C9" w:rsidRPr="005245C9">
        <w:rPr>
          <w:vertAlign w:val="superscript"/>
        </w:rPr>
        <w:t>31</w:t>
      </w:r>
    </w:p>
    <w:p w14:paraId="404B5580" w14:textId="482EA88E" w:rsidR="002D2439" w:rsidRPr="005245C9" w:rsidRDefault="002D2439" w:rsidP="002D2439">
      <w:pPr>
        <w:pStyle w:val="Liststycke"/>
        <w:numPr>
          <w:ilvl w:val="0"/>
          <w:numId w:val="6"/>
        </w:numPr>
      </w:pPr>
      <w:r>
        <w:t xml:space="preserve">As a </w:t>
      </w:r>
      <w:proofErr w:type="spellStart"/>
      <w:r>
        <w:t>user</w:t>
      </w:r>
      <w:proofErr w:type="spellEnd"/>
      <w:r>
        <w:t xml:space="preserve">, I </w:t>
      </w:r>
      <w:proofErr w:type="spellStart"/>
      <w:r>
        <w:t>want</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touch mark a </w:t>
      </w:r>
      <w:proofErr w:type="spellStart"/>
      <w:r>
        <w:t>location</w:t>
      </w:r>
      <w:proofErr w:type="spellEnd"/>
      <w:r>
        <w:t xml:space="preserve"> on the </w:t>
      </w:r>
      <w:proofErr w:type="spellStart"/>
      <w:r>
        <w:t>map</w:t>
      </w:r>
      <w:proofErr w:type="spellEnd"/>
      <w:r>
        <w:t xml:space="preserve">, </w:t>
      </w:r>
      <w:proofErr w:type="spellStart"/>
      <w:r>
        <w:t>without</w:t>
      </w:r>
      <w:proofErr w:type="spellEnd"/>
      <w:r>
        <w:t xml:space="preserve"> </w:t>
      </w:r>
      <w:proofErr w:type="spellStart"/>
      <w:r>
        <w:t>needing</w:t>
      </w:r>
      <w:proofErr w:type="spellEnd"/>
      <w:r>
        <w:t xml:space="preserve"> </w:t>
      </w:r>
      <w:proofErr w:type="spellStart"/>
      <w:r>
        <w:t>to</w:t>
      </w:r>
      <w:proofErr w:type="spellEnd"/>
      <w:r>
        <w:t xml:space="preserve"> </w:t>
      </w:r>
      <w:proofErr w:type="spellStart"/>
      <w:r>
        <w:t>search</w:t>
      </w:r>
      <w:proofErr w:type="spellEnd"/>
      <w:r>
        <w:t xml:space="preserve"> for it</w:t>
      </w:r>
      <w:r>
        <w:rPr>
          <w:vertAlign w:val="superscript"/>
        </w:rPr>
        <w:t>32</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3F599046" w:rsidR="001852E2" w:rsidRPr="00F4708F" w:rsidRDefault="001852E2" w:rsidP="001852E2">
      <w:pPr>
        <w:pStyle w:val="Liststycke"/>
        <w:numPr>
          <w:ilvl w:val="0"/>
          <w:numId w:val="6"/>
        </w:numPr>
        <w:rPr>
          <w:lang w:val="en-GB"/>
        </w:rPr>
      </w:pPr>
      <w:r w:rsidRPr="00F4708F">
        <w:rPr>
          <w:lang w:val="en-GB"/>
        </w:rPr>
        <w:t>As a user, I want to be able to search for</w:t>
      </w:r>
      <w:r w:rsidR="003835B2">
        <w:rPr>
          <w:lang w:val="en-GB"/>
        </w:rPr>
        <w:t xml:space="preserve"> building and</w:t>
      </w:r>
      <w:r w:rsidRPr="00F4708F">
        <w:rPr>
          <w:lang w:val="en-GB"/>
        </w:rPr>
        <w:t xml:space="preserve"> get the closest entry to the </w:t>
      </w:r>
      <w:r w:rsidR="003835B2">
        <w:rPr>
          <w:lang w:val="en-GB"/>
        </w:rPr>
        <w:t>building</w:t>
      </w:r>
      <w:r w:rsidRPr="00F4708F">
        <w:rPr>
          <w:lang w:val="en-GB"/>
        </w:rPr>
        <w:t xml:space="preserve">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4F3C7F32" w:rsidR="005241B6" w:rsidRPr="00F82AE8" w:rsidRDefault="005241B6" w:rsidP="005241B6">
      <w:pPr>
        <w:pStyle w:val="Liststycke"/>
        <w:numPr>
          <w:ilvl w:val="0"/>
          <w:numId w:val="7"/>
        </w:numPr>
        <w:rPr>
          <w:lang w:val="en-GB"/>
        </w:rPr>
      </w:pPr>
      <w:r w:rsidRPr="00F4708F">
        <w:rPr>
          <w:lang w:val="en-GB"/>
        </w:rPr>
        <w:t xml:space="preserve">As a user checking any layer, I want to be able to see all the </w:t>
      </w:r>
      <w:r w:rsidR="00980EF3">
        <w:rPr>
          <w:lang w:val="en-GB"/>
        </w:rPr>
        <w:t>locations</w:t>
      </w:r>
      <w:r w:rsidRPr="00F4708F">
        <w:rPr>
          <w:lang w:val="en-GB"/>
        </w:rPr>
        <w:t xml:space="preserve"> concerned by the specific lay</w:t>
      </w:r>
      <w:r w:rsidRPr="00F82AE8">
        <w:rPr>
          <w:lang w:val="en-GB"/>
        </w:rPr>
        <w:t>er</w:t>
      </w:r>
      <w:r w:rsidR="00C67012" w:rsidRPr="00F82AE8">
        <w:rPr>
          <w:vertAlign w:val="superscript"/>
          <w:lang w:val="en-GB"/>
        </w:rPr>
        <w:t>14</w:t>
      </w:r>
    </w:p>
    <w:p w14:paraId="16C6110E" w14:textId="5EE86F63" w:rsidR="00553B6A" w:rsidRPr="00F82AE8" w:rsidRDefault="005241B6" w:rsidP="00553B6A">
      <w:pPr>
        <w:pStyle w:val="Liststycke"/>
        <w:numPr>
          <w:ilvl w:val="0"/>
          <w:numId w:val="7"/>
        </w:numPr>
        <w:rPr>
          <w:lang w:val="en-GB"/>
        </w:rPr>
      </w:pPr>
      <w:r w:rsidRPr="00F82AE8">
        <w:rPr>
          <w:lang w:val="en-GB"/>
        </w:rPr>
        <w:t>As a user, I want to have layers with computer rooms, lecture halls, group rooms</w:t>
      </w:r>
      <w:r w:rsidR="00980EF3" w:rsidRPr="00F82AE8">
        <w:rPr>
          <w:lang w:val="en-GB"/>
        </w:rPr>
        <w:t>, floors</w:t>
      </w:r>
      <w:r w:rsidRPr="00F82AE8">
        <w:rPr>
          <w:lang w:val="en-GB"/>
        </w:rPr>
        <w:t xml:space="preserve"> and pubs</w:t>
      </w:r>
      <w:r w:rsidR="00C67012" w:rsidRPr="00F82AE8">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12083026" w14:textId="399DCE8A" w:rsidR="00E00D88" w:rsidRPr="00064DBD" w:rsidRDefault="00AD72B8" w:rsidP="00F17BE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5DC71BA6" w14:textId="77777777" w:rsidR="00456BAA" w:rsidRPr="00F4708F" w:rsidRDefault="00456BAA" w:rsidP="00456BAA">
      <w:pPr>
        <w:pStyle w:val="Rubrik1"/>
        <w:rPr>
          <w:noProof/>
        </w:rPr>
      </w:pPr>
      <w:bookmarkStart w:id="1" w:name="_Toc231034214"/>
      <w:r w:rsidRPr="00F4708F">
        <w:rPr>
          <w:noProof/>
        </w:rPr>
        <w:t>Testing</w:t>
      </w:r>
      <w:bookmarkEnd w:id="1"/>
    </w:p>
    <w:p w14:paraId="588E14F7" w14:textId="301F778A"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w:t>
      </w:r>
      <w:r w:rsidR="00F43472">
        <w:t>ran</w:t>
      </w:r>
      <w:r w:rsidRPr="00F4708F">
        <w:t xml:space="preserve"> </w:t>
      </w:r>
      <w:r w:rsidR="00057709" w:rsidRPr="00F4708F">
        <w:t>while</w:t>
      </w:r>
      <w:r w:rsidRPr="00F4708F">
        <w:t xml:space="preserve"> developing the application </w:t>
      </w:r>
      <w:proofErr w:type="spellStart"/>
      <w:r w:rsidRPr="00F4708F">
        <w:t>ChalmersOnTheGo</w:t>
      </w:r>
      <w:proofErr w:type="spellEnd"/>
      <w:r w:rsidRPr="00F4708F">
        <w:t>.</w:t>
      </w:r>
    </w:p>
    <w:p w14:paraId="2280CF86" w14:textId="77777777" w:rsidR="003368D1" w:rsidRPr="00F4708F" w:rsidRDefault="003368D1" w:rsidP="003368D1">
      <w:pPr>
        <w:pStyle w:val="Rubrik2"/>
      </w:pPr>
      <w:bookmarkStart w:id="2" w:name="_Toc231034215"/>
      <w:r w:rsidRPr="00F4708F">
        <w:t>Acceptance tests</w:t>
      </w:r>
      <w:bookmarkEnd w:id="2"/>
    </w:p>
    <w:p w14:paraId="21D319DC" w14:textId="38EFCCD1" w:rsidR="005640EC" w:rsidRPr="00F4708F" w:rsidRDefault="00A933AC" w:rsidP="005640EC">
      <w:r w:rsidRPr="00F4708F">
        <w:t xml:space="preserve">All user stories have been </w:t>
      </w:r>
      <w:r w:rsidR="00056AA0">
        <w:t xml:space="preserve">manually </w:t>
      </w:r>
      <w:r w:rsidRPr="00F4708F">
        <w:t>acceptance tested. The user stories are tested mainly to pass, but also to fail, and the tests have reasonable branch coverage.</w:t>
      </w:r>
      <w:r w:rsidR="00DD3BED" w:rsidRPr="00F4708F">
        <w:t xml:space="preserve"> The validity in the tests is assured by their tight connection to user stories. The tests are made to verify the implementation. </w:t>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5BFB39E7"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2DB15F92" w:rsidR="00EE551F" w:rsidRPr="00F4708F" w:rsidRDefault="00C367DE" w:rsidP="00EE551F">
            <w:pPr>
              <w:cnfStyle w:val="000000000000" w:firstRow="0" w:lastRow="0" w:firstColumn="0" w:lastColumn="0" w:oddVBand="0" w:evenVBand="0" w:oddHBand="0" w:evenHBand="0" w:firstRowFirstColumn="0" w:firstRowLastColumn="0" w:lastRowFirstColumn="0" w:lastRowLastColumn="0"/>
            </w:pPr>
            <w:r>
              <w:t>Expected result</w:t>
            </w: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1D7D9219" w:rsidR="00B325CB"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2AAC28"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2D2DD8E3" w:rsidR="003C5351" w:rsidRPr="00F4708F" w:rsidRDefault="003C5351" w:rsidP="0012582A">
            <w:pPr>
              <w:cnfStyle w:val="000000100000" w:firstRow="0" w:lastRow="0" w:firstColumn="0" w:lastColumn="0" w:oddVBand="0" w:evenVBand="0" w:oddHBand="1" w:evenHBand="0" w:firstRowFirstColumn="0" w:firstRowLastColumn="0" w:lastRowFirstColumn="0" w:lastRowLastColumn="0"/>
            </w:pPr>
            <w:r w:rsidRPr="00F4708F">
              <w:t xml:space="preserve">The map should show </w:t>
            </w:r>
            <w:r w:rsidR="0012582A">
              <w:t>fixed coordinates of the map; centre of campus</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52E64C90" w:rsidR="003C5351" w:rsidRPr="00F4708F" w:rsidRDefault="0012582A"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3F390FCA" w:rsidR="002F630A" w:rsidRPr="00F4708F" w:rsidRDefault="00694FBF"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7E10923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r w:rsidR="00694FBF">
              <w:t xml:space="preserve"> and current position</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553922CC"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C53BEE">
              <w:t xml:space="preserve"> and position</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0BF8C4C1"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663352DD"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1EC7D8C9" w:rsidR="00F83FE7"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1630B2E7" w:rsidR="00744FAE"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5F045520" w:rsidR="00A22538" w:rsidRPr="00F4708F" w:rsidRDefault="00DA3F36" w:rsidP="008F15A0">
            <w:pPr>
              <w:cnfStyle w:val="000000000000" w:firstRow="0" w:lastRow="0" w:firstColumn="0" w:lastColumn="0" w:oddVBand="0" w:evenVBand="0" w:oddHBand="0" w:evenHBand="0" w:firstRowFirstColumn="0" w:firstRowLastColumn="0" w:lastRowFirstColumn="0" w:lastRowLastColumn="0"/>
            </w:pPr>
            <w:r>
              <w:t>Expected result</w:t>
            </w: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1098BAC5"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5CFBE318"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67BE9602"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EF2407"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EF2407" w:rsidRPr="00F4708F" w:rsidRDefault="00EF2407" w:rsidP="00B73A58">
            <w:r w:rsidRPr="00F4708F">
              <w:t>Actual result</w:t>
            </w:r>
          </w:p>
        </w:tc>
        <w:tc>
          <w:tcPr>
            <w:tcW w:w="6830" w:type="dxa"/>
            <w:vAlign w:val="center"/>
          </w:tcPr>
          <w:p w14:paraId="193877C3" w14:textId="27C0E482" w:rsidR="00EF2407" w:rsidRPr="00F4708F" w:rsidRDefault="00EF2407"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317CB593" w:rsidR="00B73A58" w:rsidRPr="00F4708F" w:rsidRDefault="00BC6E21" w:rsidP="00B20C03">
            <w:pPr>
              <w:cnfStyle w:val="000000000000" w:firstRow="0" w:lastRow="0" w:firstColumn="0" w:lastColumn="0" w:oddVBand="0" w:evenVBand="0" w:oddHBand="0" w:evenHBand="0" w:firstRowFirstColumn="0" w:firstRowLastColumn="0" w:lastRowFirstColumn="0" w:lastRowLastColumn="0"/>
            </w:pPr>
            <w:r w:rsidRPr="00F4708F">
              <w:t xml:space="preserve">A </w:t>
            </w:r>
            <w:r w:rsidR="00B20C03">
              <w:t>search suggestion for a</w:t>
            </w:r>
            <w:r w:rsidR="002D2C1C">
              <w:t xml:space="preserve"> building will be clicked</w:t>
            </w:r>
            <w:r w:rsidRPr="00F4708F">
              <w:t xml:space="preserve">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121596D3" w:rsidR="00B73A58" w:rsidRPr="00F4708F" w:rsidRDefault="002D2C1C"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0C911D2D" w:rsidR="00B73A58" w:rsidRPr="003835B2" w:rsidRDefault="003835B2" w:rsidP="003835B2">
            <w:pPr>
              <w:cnfStyle w:val="000000100000" w:firstRow="0" w:lastRow="0" w:firstColumn="0" w:lastColumn="0" w:oddVBand="0" w:evenVBand="0" w:oddHBand="1" w:evenHBand="0" w:firstRowFirstColumn="0" w:firstRowLastColumn="0" w:lastRowFirstColumn="0" w:lastRowLastColumn="0"/>
            </w:pPr>
            <w:r w:rsidRPr="003835B2">
              <w:t>As a user, I want to be able to search for building and get the closest entry to the building marked on the map</w:t>
            </w:r>
            <w:r w:rsidRPr="003835B2">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759A549E" w:rsidR="00F43CE0" w:rsidRPr="00F4708F" w:rsidRDefault="002D2C1C" w:rsidP="00950418">
            <w:pPr>
              <w:cnfStyle w:val="000000000000" w:firstRow="0" w:lastRow="0" w:firstColumn="0" w:lastColumn="0" w:oddVBand="0" w:evenVBand="0" w:oddHBand="0" w:evenHBand="0" w:firstRowFirstColumn="0" w:firstRowLastColumn="0" w:lastRowFirstColumn="0" w:lastRowLastColumn="0"/>
            </w:pPr>
            <w:r>
              <w:t>Each room type (group room, le</w:t>
            </w:r>
            <w:r w:rsidR="00950418">
              <w:t>cture hall, gym etc.</w:t>
            </w:r>
            <w:r w:rsidR="00F43CE0" w:rsidRPr="00F4708F">
              <w:t>)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3CAD1AF9" w:rsidR="00F43CE0"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297012A8" w:rsidR="00F43CE0" w:rsidRPr="00F4708F" w:rsidRDefault="00950418" w:rsidP="00F43CE0">
            <w:pPr>
              <w:cnfStyle w:val="000000000000" w:firstRow="0" w:lastRow="0" w:firstColumn="0" w:lastColumn="0" w:oddVBand="0" w:evenVBand="0" w:oddHBand="0" w:evenHBand="0" w:firstRowFirstColumn="0" w:firstRowLastColumn="0" w:lastRowFirstColumn="0" w:lastRowLastColumn="0"/>
            </w:pPr>
            <w:r>
              <w:t>Each room type (group room, le</w:t>
            </w:r>
            <w:r w:rsidR="00F43CE0" w:rsidRPr="00F4708F">
              <w:t>cture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950418"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950418" w:rsidRPr="00F4708F" w:rsidRDefault="00950418" w:rsidP="00AE1518">
            <w:r w:rsidRPr="00F4708F">
              <w:t>Actual result</w:t>
            </w:r>
          </w:p>
        </w:tc>
        <w:tc>
          <w:tcPr>
            <w:tcW w:w="6830" w:type="dxa"/>
            <w:vAlign w:val="center"/>
          </w:tcPr>
          <w:p w14:paraId="74249245" w14:textId="089A3A12"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9504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950418" w:rsidRPr="00F4708F" w:rsidRDefault="00950418" w:rsidP="00AE1518">
            <w:r w:rsidRPr="00F4708F">
              <w:t>Actual result</w:t>
            </w:r>
          </w:p>
        </w:tc>
        <w:tc>
          <w:tcPr>
            <w:tcW w:w="6830" w:type="dxa"/>
            <w:vAlign w:val="center"/>
          </w:tcPr>
          <w:p w14:paraId="0F6B6E3A" w14:textId="15947E79"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9504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950418" w:rsidRPr="00F4708F" w:rsidRDefault="00950418" w:rsidP="00AE1518">
            <w:r w:rsidRPr="00F4708F">
              <w:t>Associated user story</w:t>
            </w:r>
          </w:p>
        </w:tc>
        <w:tc>
          <w:tcPr>
            <w:tcW w:w="6830" w:type="dxa"/>
            <w:vAlign w:val="center"/>
          </w:tcPr>
          <w:p w14:paraId="28CC61D6" w14:textId="5640A3CD" w:rsidR="00950418" w:rsidRPr="00F4708F" w:rsidRDefault="009504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57951340" w:rsidR="004F0D71" w:rsidRPr="00F4708F" w:rsidRDefault="00141E1F"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362EF3F1"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rsidR="00F82AE8">
              <w:t>, floors</w:t>
            </w:r>
            <w:r w:rsidRPr="00F4708F">
              <w:t xml:space="preserve"> and pubs</w:t>
            </w:r>
            <w:r w:rsidRPr="00F4708F">
              <w:rPr>
                <w:vertAlign w:val="superscript"/>
              </w:rPr>
              <w:t>15</w:t>
            </w:r>
          </w:p>
        </w:tc>
      </w:tr>
    </w:tbl>
    <w:p w14:paraId="5F1BB599" w14:textId="77777777" w:rsidR="004F0D71"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578476C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D1342D" w14:textId="77777777" w:rsidR="009F083F" w:rsidRPr="00F4708F" w:rsidRDefault="009F083F" w:rsidP="002B77CC">
            <w:r w:rsidRPr="00F4708F">
              <w:t>What is tested</w:t>
            </w:r>
          </w:p>
        </w:tc>
        <w:tc>
          <w:tcPr>
            <w:tcW w:w="6830" w:type="dxa"/>
            <w:vAlign w:val="center"/>
          </w:tcPr>
          <w:p w14:paraId="6CCB8A45"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2A16FF0A"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FCE4229" w14:textId="77777777" w:rsidR="009F083F" w:rsidRPr="00F4708F" w:rsidRDefault="009F083F" w:rsidP="002B77CC">
            <w:r w:rsidRPr="00F4708F">
              <w:t>How it is tested</w:t>
            </w:r>
          </w:p>
        </w:tc>
        <w:tc>
          <w:tcPr>
            <w:tcW w:w="6830" w:type="dxa"/>
            <w:vAlign w:val="center"/>
          </w:tcPr>
          <w:p w14:paraId="76CCCE65"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9F083F" w:rsidRPr="00F4708F" w14:paraId="788A1A9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F42F055" w14:textId="77777777" w:rsidR="009F083F" w:rsidRPr="00F4708F" w:rsidRDefault="009F083F" w:rsidP="002B77CC">
            <w:r w:rsidRPr="00F4708F">
              <w:t>Expected result</w:t>
            </w:r>
          </w:p>
        </w:tc>
        <w:tc>
          <w:tcPr>
            <w:tcW w:w="6830" w:type="dxa"/>
            <w:vAlign w:val="center"/>
          </w:tcPr>
          <w:p w14:paraId="560AD494"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9F083F" w:rsidRPr="00F4708F" w14:paraId="7255F5EB"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652AF11D" w14:textId="77777777" w:rsidR="009F083F" w:rsidRPr="00F4708F" w:rsidRDefault="009F083F" w:rsidP="002B77CC">
            <w:r w:rsidRPr="00F4708F">
              <w:t>Actual result</w:t>
            </w:r>
          </w:p>
        </w:tc>
        <w:tc>
          <w:tcPr>
            <w:tcW w:w="6830" w:type="dxa"/>
            <w:vAlign w:val="center"/>
          </w:tcPr>
          <w:p w14:paraId="3B70D2DB" w14:textId="3325BF36"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1FBFFBB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8BC625" w14:textId="77777777" w:rsidR="009F083F" w:rsidRPr="00F4708F" w:rsidRDefault="009F083F" w:rsidP="002B77CC">
            <w:r w:rsidRPr="00F4708F">
              <w:t>Associated user story</w:t>
            </w:r>
          </w:p>
        </w:tc>
        <w:tc>
          <w:tcPr>
            <w:tcW w:w="6830" w:type="dxa"/>
            <w:vAlign w:val="center"/>
          </w:tcPr>
          <w:p w14:paraId="2D3D3250"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29137DE4"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728BD60B"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1BE076" w14:textId="77777777" w:rsidR="009F083F" w:rsidRPr="00F4708F" w:rsidRDefault="009F083F" w:rsidP="002B77CC">
            <w:r w:rsidRPr="00F4708F">
              <w:t>What is tested</w:t>
            </w:r>
          </w:p>
        </w:tc>
        <w:tc>
          <w:tcPr>
            <w:tcW w:w="6830" w:type="dxa"/>
            <w:vAlign w:val="center"/>
          </w:tcPr>
          <w:p w14:paraId="317F0FBF"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7F0D2C87"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99F6505" w14:textId="77777777" w:rsidR="009F083F" w:rsidRPr="00F4708F" w:rsidRDefault="009F083F" w:rsidP="002B77CC">
            <w:r w:rsidRPr="00F4708F">
              <w:t>How it is tested</w:t>
            </w:r>
          </w:p>
        </w:tc>
        <w:tc>
          <w:tcPr>
            <w:tcW w:w="6830" w:type="dxa"/>
            <w:vAlign w:val="center"/>
          </w:tcPr>
          <w:p w14:paraId="72F368EC"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9F083F" w:rsidRPr="00F4708F" w14:paraId="2C6754E5"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722E8E" w14:textId="77777777" w:rsidR="009F083F" w:rsidRPr="00F4708F" w:rsidRDefault="009F083F" w:rsidP="002B77CC">
            <w:r w:rsidRPr="00F4708F">
              <w:t>Expected result</w:t>
            </w:r>
          </w:p>
        </w:tc>
        <w:tc>
          <w:tcPr>
            <w:tcW w:w="6830" w:type="dxa"/>
            <w:vAlign w:val="center"/>
          </w:tcPr>
          <w:p w14:paraId="3270CCA3"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9F083F" w:rsidRPr="00F4708F" w14:paraId="56C7E48D"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3309A34" w14:textId="77777777" w:rsidR="009F083F" w:rsidRPr="00F4708F" w:rsidRDefault="009F083F" w:rsidP="002B77CC">
            <w:r w:rsidRPr="00F4708F">
              <w:t>Actual result</w:t>
            </w:r>
          </w:p>
        </w:tc>
        <w:tc>
          <w:tcPr>
            <w:tcW w:w="6830" w:type="dxa"/>
            <w:vAlign w:val="center"/>
          </w:tcPr>
          <w:p w14:paraId="4A987B88" w14:textId="4A254758"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6285694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787F6C" w14:textId="77777777" w:rsidR="009F083F" w:rsidRPr="00F4708F" w:rsidRDefault="009F083F" w:rsidP="002B77CC">
            <w:r w:rsidRPr="00F4708F">
              <w:t>Associated user story</w:t>
            </w:r>
          </w:p>
        </w:tc>
        <w:tc>
          <w:tcPr>
            <w:tcW w:w="6830" w:type="dxa"/>
            <w:vAlign w:val="center"/>
          </w:tcPr>
          <w:p w14:paraId="04BD056A"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390E8548"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7C604B72"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055BF" w14:textId="77777777" w:rsidR="00141E1F" w:rsidRPr="00F4708F" w:rsidRDefault="00141E1F" w:rsidP="002B77CC">
            <w:r w:rsidRPr="00F4708F">
              <w:t>What is tested</w:t>
            </w:r>
          </w:p>
        </w:tc>
        <w:tc>
          <w:tcPr>
            <w:tcW w:w="6830" w:type="dxa"/>
            <w:vAlign w:val="center"/>
          </w:tcPr>
          <w:p w14:paraId="55E63A88" w14:textId="1C56957B"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503330B4"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53B3EAA" w14:textId="77777777" w:rsidR="00141E1F" w:rsidRPr="00F4708F" w:rsidRDefault="00141E1F" w:rsidP="002B77CC">
            <w:r w:rsidRPr="00F4708F">
              <w:t>How it is tested</w:t>
            </w:r>
          </w:p>
        </w:tc>
        <w:tc>
          <w:tcPr>
            <w:tcW w:w="6830" w:type="dxa"/>
            <w:vAlign w:val="center"/>
          </w:tcPr>
          <w:p w14:paraId="1CDFC91D" w14:textId="0429CC27" w:rsidR="00141E1F" w:rsidRPr="00F4708F" w:rsidRDefault="00141E1F" w:rsidP="00141E1F">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w:t>
            </w:r>
          </w:p>
        </w:tc>
      </w:tr>
      <w:tr w:rsidR="00141E1F" w:rsidRPr="00F4708F" w14:paraId="69086E6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05B0E" w14:textId="77777777" w:rsidR="00141E1F" w:rsidRPr="00F4708F" w:rsidRDefault="00141E1F" w:rsidP="002B77CC">
            <w:r w:rsidRPr="00F4708F">
              <w:t>Expected result</w:t>
            </w:r>
          </w:p>
        </w:tc>
        <w:tc>
          <w:tcPr>
            <w:tcW w:w="6830" w:type="dxa"/>
            <w:vAlign w:val="center"/>
          </w:tcPr>
          <w:p w14:paraId="781216FA" w14:textId="0778250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Floor options should turn up</w:t>
            </w:r>
          </w:p>
        </w:tc>
      </w:tr>
      <w:tr w:rsidR="00141E1F" w:rsidRPr="00F4708F" w14:paraId="06C10CC5"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3814450" w14:textId="77777777" w:rsidR="00141E1F" w:rsidRPr="00F4708F" w:rsidRDefault="00141E1F" w:rsidP="002B77CC">
            <w:r w:rsidRPr="00F4708F">
              <w:t>Actual result</w:t>
            </w:r>
          </w:p>
        </w:tc>
        <w:tc>
          <w:tcPr>
            <w:tcW w:w="6830" w:type="dxa"/>
            <w:vAlign w:val="center"/>
          </w:tcPr>
          <w:p w14:paraId="11265615"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0F51D52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F5304E" w14:textId="77777777" w:rsidR="00141E1F" w:rsidRPr="00F4708F" w:rsidRDefault="00141E1F" w:rsidP="002B77CC">
            <w:r w:rsidRPr="00F4708F">
              <w:t>Associated user story</w:t>
            </w:r>
          </w:p>
        </w:tc>
        <w:tc>
          <w:tcPr>
            <w:tcW w:w="6830" w:type="dxa"/>
            <w:vAlign w:val="center"/>
          </w:tcPr>
          <w:p w14:paraId="444B142D"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0D105731" w14:textId="77777777" w:rsidR="00141E1F" w:rsidRDefault="00141E1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6313434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709940" w14:textId="77777777" w:rsidR="00141E1F" w:rsidRPr="00F4708F" w:rsidRDefault="00141E1F" w:rsidP="002B77CC">
            <w:r w:rsidRPr="00F4708F">
              <w:t>What is tested</w:t>
            </w:r>
          </w:p>
        </w:tc>
        <w:tc>
          <w:tcPr>
            <w:tcW w:w="6830" w:type="dxa"/>
            <w:vAlign w:val="center"/>
          </w:tcPr>
          <w:p w14:paraId="7AB3E98A"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19621E18"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509C333" w14:textId="77777777" w:rsidR="00141E1F" w:rsidRPr="00F4708F" w:rsidRDefault="00141E1F" w:rsidP="002B77CC">
            <w:r w:rsidRPr="00F4708F">
              <w:t>How it is tested</w:t>
            </w:r>
          </w:p>
        </w:tc>
        <w:tc>
          <w:tcPr>
            <w:tcW w:w="6830" w:type="dxa"/>
            <w:vAlign w:val="center"/>
          </w:tcPr>
          <w:p w14:paraId="129280C1" w14:textId="1138722C"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and floor options are marked</w:t>
            </w:r>
          </w:p>
        </w:tc>
      </w:tr>
      <w:tr w:rsidR="00141E1F" w:rsidRPr="00F4708F" w14:paraId="59448D7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29381D" w14:textId="77777777" w:rsidR="00141E1F" w:rsidRPr="00F4708F" w:rsidRDefault="00141E1F" w:rsidP="002B77CC">
            <w:r w:rsidRPr="00F4708F">
              <w:t>Expected result</w:t>
            </w:r>
          </w:p>
        </w:tc>
        <w:tc>
          <w:tcPr>
            <w:tcW w:w="6830" w:type="dxa"/>
            <w:vAlign w:val="center"/>
          </w:tcPr>
          <w:p w14:paraId="1C5A8F9F" w14:textId="4D8C5B39"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The chosen locations and chosen floors should show in the map</w:t>
            </w:r>
          </w:p>
        </w:tc>
      </w:tr>
      <w:tr w:rsidR="00141E1F" w:rsidRPr="00F4708F" w14:paraId="7FE6CAE6"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35F50699" w14:textId="77777777" w:rsidR="00141E1F" w:rsidRPr="00F4708F" w:rsidRDefault="00141E1F" w:rsidP="002B77CC">
            <w:r w:rsidRPr="00F4708F">
              <w:t>Actual result</w:t>
            </w:r>
          </w:p>
        </w:tc>
        <w:tc>
          <w:tcPr>
            <w:tcW w:w="6830" w:type="dxa"/>
            <w:vAlign w:val="center"/>
          </w:tcPr>
          <w:p w14:paraId="140ADDAC"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5DA800E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85AF70" w14:textId="77777777" w:rsidR="00141E1F" w:rsidRPr="00F4708F" w:rsidRDefault="00141E1F" w:rsidP="002B77CC">
            <w:r w:rsidRPr="00F4708F">
              <w:t>Associated user story</w:t>
            </w:r>
          </w:p>
        </w:tc>
        <w:tc>
          <w:tcPr>
            <w:tcW w:w="6830" w:type="dxa"/>
            <w:vAlign w:val="center"/>
          </w:tcPr>
          <w:p w14:paraId="3AA817DB"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35D2E1D"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66F61BA4"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r w:rsidR="009F083F">
              <w:t xml:space="preserve"> maps’</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16D7E447"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26F921EB"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Not all types had their own icons</w:t>
            </w: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0B233360" w:rsidR="00B1334E" w:rsidRPr="00F4708F" w:rsidRDefault="00A625FC" w:rsidP="001133AE">
            <w:r>
              <w:t>F</w:t>
            </w:r>
            <w:r w:rsidR="00B1334E" w:rsidRPr="00F4708F">
              <w:t>ix</w:t>
            </w:r>
          </w:p>
        </w:tc>
        <w:tc>
          <w:tcPr>
            <w:tcW w:w="6830" w:type="dxa"/>
            <w:vAlign w:val="center"/>
          </w:tcPr>
          <w:p w14:paraId="1686C41A" w14:textId="1B3AE174" w:rsidR="00B1334E" w:rsidRPr="00F4708F" w:rsidRDefault="00A625FC" w:rsidP="001133AE">
            <w:pPr>
              <w:cnfStyle w:val="000000100000" w:firstRow="0" w:lastRow="0" w:firstColumn="0" w:lastColumn="0" w:oddVBand="0" w:evenVBand="0" w:oddHBand="1" w:evenHBand="0" w:firstRowFirstColumn="0" w:firstRowLastColumn="0" w:lastRowFirstColumn="0" w:lastRowLastColumn="0"/>
            </w:pPr>
            <w:r>
              <w:t xml:space="preserve">No. Too big </w:t>
            </w:r>
            <w:r w:rsidR="009119D0">
              <w:t>re-</w:t>
            </w:r>
            <w:r>
              <w:t>implementation</w:t>
            </w:r>
            <w:r w:rsidR="009119D0">
              <w:t xml:space="preserve"> of </w:t>
            </w:r>
            <w:proofErr w:type="spellStart"/>
            <w:r w:rsidR="009119D0">
              <w:t>databse</w:t>
            </w:r>
            <w:proofErr w:type="spellEnd"/>
            <w:r>
              <w:t>. Left to show potential in application.</w:t>
            </w: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40C19FE7"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w:t>
            </w: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5F203DC1" w:rsidR="001133AE" w:rsidRPr="00F4708F" w:rsidRDefault="00A625F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r w:rsidR="0019651C" w:rsidRPr="00F4708F" w14:paraId="69839B2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7C38E2E" w14:textId="78E46230" w:rsidR="0019651C" w:rsidRPr="0019651C" w:rsidRDefault="0019651C" w:rsidP="001133AE">
            <w:r w:rsidRPr="0019651C">
              <w:t>Note</w:t>
            </w:r>
          </w:p>
        </w:tc>
        <w:tc>
          <w:tcPr>
            <w:tcW w:w="6830" w:type="dxa"/>
            <w:vAlign w:val="center"/>
          </w:tcPr>
          <w:p w14:paraId="14325215" w14:textId="6C97B3A9" w:rsidR="0019651C" w:rsidRPr="00F4708F" w:rsidRDefault="0019651C" w:rsidP="001133AE">
            <w:pPr>
              <w:cnfStyle w:val="000000000000" w:firstRow="0" w:lastRow="0" w:firstColumn="0" w:lastColumn="0" w:oddVBand="0" w:evenVBand="0" w:oddHBand="0" w:evenHBand="0" w:firstRowFirstColumn="0" w:firstRowLastColumn="0" w:lastRowFirstColumn="0" w:lastRowLastColumn="0"/>
            </w:pPr>
            <w:r>
              <w:t>Removed feature. Not considered as adding much value, instead cluttering map.</w:t>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4D546BE5" w:rsidR="001133AE" w:rsidRPr="00F4708F" w:rsidRDefault="00893EE3"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3ABC0A8E"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18982725" w:rsidR="00044459" w:rsidRPr="00F4708F" w:rsidRDefault="00F735A3" w:rsidP="00DD3BED">
            <w:pPr>
              <w:cnfStyle w:val="000000100000" w:firstRow="0" w:lastRow="0" w:firstColumn="0" w:lastColumn="0" w:oddVBand="0" w:evenVBand="0" w:oddHBand="1" w:evenHBand="0" w:firstRowFirstColumn="0" w:firstRowLastColumn="0" w:lastRowFirstColumn="0" w:lastRowLastColumn="0"/>
            </w:pPr>
            <w:r>
              <w:t>Application p</w:t>
            </w:r>
            <w:r w:rsidR="0084691B" w:rsidRPr="00F4708F">
              <w:t>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5AEDC5AC"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6EC53A63" w:rsidR="00B3459B" w:rsidRPr="00F4708F" w:rsidRDefault="00893EE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202262BA" w:rsidR="00AD1F37" w:rsidRPr="00F4708F" w:rsidRDefault="00F735A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Default="008F15A0" w:rsidP="00B3459B"/>
    <w:tbl>
      <w:tblPr>
        <w:tblStyle w:val="Mellanmrktrutnt2-dekorfrg1"/>
        <w:tblW w:w="0" w:type="auto"/>
        <w:tblLook w:val="0480" w:firstRow="0" w:lastRow="0" w:firstColumn="1" w:lastColumn="0" w:noHBand="0" w:noVBand="1"/>
      </w:tblPr>
      <w:tblGrid>
        <w:gridCol w:w="2376"/>
        <w:gridCol w:w="6830"/>
      </w:tblGrid>
      <w:tr w:rsidR="00B36D0E" w:rsidRPr="00F4708F" w14:paraId="7314488A"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0D56ED" w14:textId="77777777" w:rsidR="00B36D0E" w:rsidRPr="00F4708F" w:rsidRDefault="00B36D0E" w:rsidP="008003E8">
            <w:r w:rsidRPr="00F4708F">
              <w:t>What is tested</w:t>
            </w:r>
          </w:p>
        </w:tc>
        <w:tc>
          <w:tcPr>
            <w:tcW w:w="6830" w:type="dxa"/>
            <w:vAlign w:val="center"/>
          </w:tcPr>
          <w:p w14:paraId="70CC9245" w14:textId="4D5630D6"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t>Activate/Deactivate message</w:t>
            </w:r>
          </w:p>
        </w:tc>
      </w:tr>
      <w:tr w:rsidR="00B36D0E" w:rsidRPr="00F4708F" w14:paraId="1759F0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C2FD07D" w14:textId="77777777" w:rsidR="00B36D0E" w:rsidRPr="00F4708F" w:rsidRDefault="00B36D0E" w:rsidP="008003E8">
            <w:r w:rsidRPr="00F4708F">
              <w:t>How it is tested</w:t>
            </w:r>
          </w:p>
        </w:tc>
        <w:tc>
          <w:tcPr>
            <w:tcW w:w="6830" w:type="dxa"/>
            <w:vAlign w:val="center"/>
          </w:tcPr>
          <w:p w14:paraId="015E3D15" w14:textId="4D55CD1D"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B36D0E" w:rsidRPr="00F4708F" w14:paraId="27FE8BC1"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7A7539" w14:textId="77777777" w:rsidR="00B36D0E" w:rsidRPr="00F4708F" w:rsidRDefault="00B36D0E" w:rsidP="008003E8">
            <w:r w:rsidRPr="00F4708F">
              <w:t>Expected result</w:t>
            </w:r>
          </w:p>
        </w:tc>
        <w:tc>
          <w:tcPr>
            <w:tcW w:w="6830" w:type="dxa"/>
            <w:vAlign w:val="center"/>
          </w:tcPr>
          <w:p w14:paraId="24F00BB9" w14:textId="690468F5" w:rsidR="00B36D0E" w:rsidRPr="00F4708F" w:rsidRDefault="00B36D0E" w:rsidP="00B36D0E">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FA4CBC" w:rsidRPr="00F4708F" w14:paraId="5B1924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B4432E4" w14:textId="77777777" w:rsidR="00FA4CBC" w:rsidRPr="00F4708F" w:rsidRDefault="00FA4CBC" w:rsidP="008003E8">
            <w:r w:rsidRPr="00F4708F">
              <w:t>Actual result</w:t>
            </w:r>
          </w:p>
        </w:tc>
        <w:tc>
          <w:tcPr>
            <w:tcW w:w="6830" w:type="dxa"/>
            <w:vAlign w:val="center"/>
          </w:tcPr>
          <w:p w14:paraId="3261557B" w14:textId="1045B6B5" w:rsidR="00FA4CBC" w:rsidRPr="00F4708F" w:rsidRDefault="00FA4CBC" w:rsidP="00B36D0E">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 if phone orientation is changed</w:t>
            </w:r>
          </w:p>
        </w:tc>
      </w:tr>
      <w:tr w:rsidR="00FA4CBC" w:rsidRPr="00F4708F" w14:paraId="5F52F5DC"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92D50D2" w14:textId="74A7BB8E" w:rsidR="00FA4CBC" w:rsidRPr="00F4708F" w:rsidRDefault="00FA4CBC" w:rsidP="008003E8">
            <w:r>
              <w:t>Fix</w:t>
            </w:r>
          </w:p>
        </w:tc>
        <w:tc>
          <w:tcPr>
            <w:tcW w:w="6830" w:type="dxa"/>
            <w:vAlign w:val="center"/>
          </w:tcPr>
          <w:p w14:paraId="2A822F07" w14:textId="7A31656E" w:rsidR="00FA4CBC" w:rsidRDefault="00FA4CBC" w:rsidP="008003E8">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FA4CBC" w:rsidRPr="00F4708F" w14:paraId="24268421"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0E63F0FD" w14:textId="7B129F0D" w:rsidR="00FA4CBC" w:rsidRPr="00F4708F" w:rsidRDefault="00FA4CBC" w:rsidP="008003E8">
            <w:r>
              <w:t>New result</w:t>
            </w:r>
          </w:p>
        </w:tc>
        <w:tc>
          <w:tcPr>
            <w:tcW w:w="6830" w:type="dxa"/>
            <w:vAlign w:val="center"/>
          </w:tcPr>
          <w:p w14:paraId="2B20CB5D" w14:textId="146CACA3" w:rsidR="00FA4CBC" w:rsidRDefault="00FA4CBC" w:rsidP="008003E8">
            <w:pPr>
              <w:cnfStyle w:val="000000000000" w:firstRow="0" w:lastRow="0" w:firstColumn="0" w:lastColumn="0" w:oddVBand="0" w:evenVBand="0" w:oddHBand="0" w:evenHBand="0" w:firstRowFirstColumn="0" w:firstRowLastColumn="0" w:lastRowFirstColumn="0" w:lastRowLastColumn="0"/>
            </w:pPr>
            <w:r>
              <w:t>Expected result</w:t>
            </w:r>
          </w:p>
        </w:tc>
      </w:tr>
      <w:tr w:rsidR="00FA4CBC" w:rsidRPr="00F4708F" w14:paraId="7B124EB8"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A8935E" w14:textId="77777777" w:rsidR="00FA4CBC" w:rsidRPr="00F4708F" w:rsidRDefault="00FA4CBC" w:rsidP="008003E8">
            <w:r w:rsidRPr="00F4708F">
              <w:t>Associated user story</w:t>
            </w:r>
          </w:p>
        </w:tc>
        <w:tc>
          <w:tcPr>
            <w:tcW w:w="6830" w:type="dxa"/>
            <w:vAlign w:val="center"/>
          </w:tcPr>
          <w:p w14:paraId="542A6FDD" w14:textId="77777777" w:rsidR="00FA4CBC" w:rsidRPr="00F4708F" w:rsidRDefault="00FA4CBC" w:rsidP="008003E8">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E82E163" w14:textId="77777777" w:rsidR="00B36D0E" w:rsidRPr="00F4708F" w:rsidRDefault="00B36D0E"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6DABD1B9" w:rsidR="00AD1F37" w:rsidRPr="00F4708F" w:rsidRDefault="00313BF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5471744"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435480D1"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13987AB3" w:rsidR="00002486" w:rsidRPr="00F4708F" w:rsidRDefault="008003E8"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1BDEA82C" w:rsidR="00AD1F37"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47E65615"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5BA7DAD3"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5182BA86"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27CE3A88"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w:t>
            </w:r>
            <w:r w:rsidR="003A2629">
              <w:t>bars with taken number of steps</w:t>
            </w:r>
            <w:r w:rsidR="00923E30" w:rsidRPr="00F4708F">
              <w:t>.</w:t>
            </w:r>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2DA841A2" w:rsidR="00D73AD3" w:rsidRPr="00F4708F" w:rsidRDefault="003A262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2AEAAF9B" w:rsidR="00EE1117" w:rsidRPr="00F4708F" w:rsidRDefault="00EE1117" w:rsidP="003A2629">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085F994A" w:rsidR="00EE1117" w:rsidRPr="00F4708F" w:rsidRDefault="003A2629"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C97417E" w:rsidR="00FC39CB" w:rsidRPr="00F4708F" w:rsidRDefault="003A2629" w:rsidP="002F24EC">
            <w:pPr>
              <w:cnfStyle w:val="000000100000" w:firstRow="0" w:lastRow="0" w:firstColumn="0" w:lastColumn="0" w:oddVBand="0" w:evenVBand="0" w:oddHBand="1" w:evenHBand="0" w:firstRowFirstColumn="0" w:firstRowLastColumn="0" w:lastRowFirstColumn="0" w:lastRowLastColumn="0"/>
            </w:pPr>
            <w:r>
              <w:t>Drink!</w:t>
            </w:r>
            <w:r w:rsidR="002F24EC" w:rsidRPr="00F4708F">
              <w:t xml:space="preserve"> </w:t>
            </w:r>
            <w:proofErr w:type="gramStart"/>
            <w:r w:rsidR="002F24EC" w:rsidRPr="00F4708F">
              <w:t>functionality</w:t>
            </w:r>
            <w:proofErr w:type="gramEnd"/>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30306B75"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3A2629">
              <w:t xml:space="preserve"> on each Drink</w:t>
            </w:r>
            <w:proofErr w:type="gramStart"/>
            <w:r w:rsidR="003A2629">
              <w:t>!</w:t>
            </w:r>
            <w:r w:rsidR="002F24EC" w:rsidRPr="00F4708F">
              <w:t>-</w:t>
            </w:r>
            <w:proofErr w:type="gramEnd"/>
            <w:r w:rsidR="002F24EC" w:rsidRPr="00F4708F">
              <w: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85635E" w:rsidR="00FC39CB" w:rsidRPr="00F4708F" w:rsidRDefault="00D32F33"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711E54EE"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3A2629">
              <w:t>/pee/drunk/sick</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024EE2BB" w:rsidR="0068459A" w:rsidRPr="00F4708F" w:rsidRDefault="001D563A" w:rsidP="003A2629">
            <w:pPr>
              <w:cnfStyle w:val="000000000000" w:firstRow="0" w:lastRow="0" w:firstColumn="0" w:lastColumn="0" w:oddVBand="0" w:evenVBand="0" w:oddHBand="0" w:evenHBand="0" w:firstRowFirstColumn="0" w:firstRowLastColumn="0" w:lastRowFirstColumn="0" w:lastRowLastColumn="0"/>
            </w:pPr>
            <w:r w:rsidRPr="00F4708F">
              <w:t>Clicking on Drink</w:t>
            </w:r>
            <w:r w:rsidR="003A2629">
              <w:t>!</w:t>
            </w:r>
            <w:r w:rsidRPr="00F4708F">
              <w:t xml:space="preserve"> </w:t>
            </w:r>
            <w:proofErr w:type="gramStart"/>
            <w:r w:rsidRPr="00F4708F">
              <w:t>without</w:t>
            </w:r>
            <w:proofErr w:type="gramEnd"/>
            <w:r w:rsidRPr="00F4708F">
              <w:t xml:space="preserve">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2C025908"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w:t>
            </w:r>
            <w:r w:rsidR="003A2629">
              <w:t>/drunk/sick or needing to pee</w:t>
            </w:r>
            <w:r w:rsidR="001D563A" w:rsidRPr="00F4708F">
              <w:t xml:space="preserve">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0B1D0FEA" w:rsidR="0068459A" w:rsidRPr="00F4708F" w:rsidRDefault="00D32F33" w:rsidP="0068459A">
            <w:pPr>
              <w:cnfStyle w:val="000000000000" w:firstRow="0" w:lastRow="0" w:firstColumn="0" w:lastColumn="0" w:oddVBand="0" w:evenVBand="0" w:oddHBand="0" w:evenHBand="0" w:firstRowFirstColumn="0" w:firstRowLastColumn="0" w:lastRowFirstColumn="0" w:lastRowLastColumn="0"/>
            </w:pPr>
            <w:r>
              <w:t>Expected result</w:t>
            </w: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74F84BB6" w:rsidR="00923E30" w:rsidRPr="00F4708F" w:rsidRDefault="00D32F33"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239C5E5" w:rsidR="00947D97"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3D69B716" w:rsidR="00923E30" w:rsidRPr="00F4708F" w:rsidRDefault="00F43472" w:rsidP="00947D97">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1BA1991E" w:rsidR="00AD72B8"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0F28AF">
            <w:r w:rsidRPr="00F4708F">
              <w:t>What is tested</w:t>
            </w:r>
          </w:p>
        </w:tc>
        <w:tc>
          <w:tcPr>
            <w:tcW w:w="6830" w:type="dxa"/>
            <w:vAlign w:val="center"/>
          </w:tcPr>
          <w:p w14:paraId="3F8FFF8B" w14:textId="6E624C4A"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r>
              <w:t>Duration and distance between locations</w:t>
            </w:r>
            <w:r w:rsidR="00584F2F">
              <w:t xml:space="preserve"> 1</w:t>
            </w:r>
          </w:p>
        </w:tc>
      </w:tr>
      <w:tr w:rsidR="00036F22" w:rsidRPr="00F4708F" w14:paraId="26D89AB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0F28AF">
            <w:r w:rsidRPr="00F4708F">
              <w:t>How it is tested</w:t>
            </w:r>
          </w:p>
        </w:tc>
        <w:tc>
          <w:tcPr>
            <w:tcW w:w="6830" w:type="dxa"/>
            <w:vAlign w:val="center"/>
          </w:tcPr>
          <w:p w14:paraId="5C2F8A47" w14:textId="2515790C"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 xml:space="preserve">Arbitrary locations are searched for </w:t>
            </w:r>
            <w:r w:rsidR="00147B7B">
              <w:t xml:space="preserve">with the Search-button </w:t>
            </w:r>
            <w:r>
              <w:t>and marked on the map. The marked location is clicked showing the information and navigation window. The window is clicked.</w:t>
            </w:r>
          </w:p>
        </w:tc>
      </w:tr>
      <w:tr w:rsidR="00036F22" w:rsidRPr="00F4708F" w14:paraId="25F83C62"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0F28AF">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0F28AF">
            <w:r w:rsidRPr="00F4708F">
              <w:t>Actual result</w:t>
            </w:r>
          </w:p>
        </w:tc>
        <w:tc>
          <w:tcPr>
            <w:tcW w:w="6830" w:type="dxa"/>
            <w:vAlign w:val="center"/>
          </w:tcPr>
          <w:p w14:paraId="60E17628" w14:textId="1DB4F724" w:rsidR="00036F22" w:rsidRPr="00F4708F" w:rsidRDefault="00F01960" w:rsidP="000F28AF">
            <w:pPr>
              <w:cnfStyle w:val="000000000000" w:firstRow="0" w:lastRow="0" w:firstColumn="0" w:lastColumn="0" w:oddVBand="0" w:evenVBand="0" w:oddHBand="0" w:evenHBand="0" w:firstRowFirstColumn="0" w:firstRowLastColumn="0" w:lastRowFirstColumn="0" w:lastRowLastColumn="0"/>
            </w:pPr>
            <w:r>
              <w:t>Expected result</w:t>
            </w:r>
          </w:p>
        </w:tc>
      </w:tr>
      <w:tr w:rsidR="00036F22" w:rsidRPr="00F4708F" w14:paraId="536ECF8E"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0F28AF">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2D53EB54" w14:textId="77777777" w:rsidR="00036F22" w:rsidRDefault="00036F22" w:rsidP="00231693">
      <w:pPr>
        <w:rPr>
          <w:b/>
        </w:rPr>
      </w:pPr>
    </w:p>
    <w:tbl>
      <w:tblPr>
        <w:tblStyle w:val="Mellanmrktrutnt2-dekorfrg1"/>
        <w:tblW w:w="0" w:type="auto"/>
        <w:tblLook w:val="0480" w:firstRow="0" w:lastRow="0" w:firstColumn="1" w:lastColumn="0" w:noHBand="0" w:noVBand="1"/>
      </w:tblPr>
      <w:tblGrid>
        <w:gridCol w:w="2376"/>
        <w:gridCol w:w="6830"/>
      </w:tblGrid>
      <w:tr w:rsidR="00147B7B" w:rsidRPr="00F4708F" w14:paraId="35CBEDB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2C73EF" w14:textId="77777777" w:rsidR="00147B7B" w:rsidRPr="00F4708F" w:rsidRDefault="00147B7B" w:rsidP="0019651C">
            <w:r w:rsidRPr="00F4708F">
              <w:t>What is tested</w:t>
            </w:r>
          </w:p>
        </w:tc>
        <w:tc>
          <w:tcPr>
            <w:tcW w:w="6830" w:type="dxa"/>
            <w:vAlign w:val="center"/>
          </w:tcPr>
          <w:p w14:paraId="0F6877E3" w14:textId="640351B4"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Duration and distance between locations</w:t>
            </w:r>
            <w:r w:rsidR="00584F2F">
              <w:t xml:space="preserve"> 2</w:t>
            </w:r>
          </w:p>
        </w:tc>
      </w:tr>
      <w:tr w:rsidR="00147B7B" w:rsidRPr="00F4708F" w14:paraId="5ABA5430"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6AA246" w14:textId="77777777" w:rsidR="00147B7B" w:rsidRPr="00F4708F" w:rsidRDefault="00147B7B" w:rsidP="0019651C">
            <w:r w:rsidRPr="00F4708F">
              <w:t>How it is tested</w:t>
            </w:r>
          </w:p>
        </w:tc>
        <w:tc>
          <w:tcPr>
            <w:tcW w:w="6830" w:type="dxa"/>
            <w:vAlign w:val="center"/>
          </w:tcPr>
          <w:p w14:paraId="74E044BF" w14:textId="43D17E93"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Arbitrary locations are searched for with the Route-option and marked on the map. The marked location is clicked showing the information and navigation window. The window is clicked.</w:t>
            </w:r>
          </w:p>
        </w:tc>
      </w:tr>
      <w:tr w:rsidR="00147B7B" w:rsidRPr="00F4708F" w14:paraId="2F3CC110"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93C9892" w14:textId="77777777" w:rsidR="00147B7B" w:rsidRPr="00F4708F" w:rsidRDefault="00147B7B" w:rsidP="0019651C">
            <w:r w:rsidRPr="00F4708F">
              <w:t>Expected result</w:t>
            </w:r>
          </w:p>
        </w:tc>
        <w:tc>
          <w:tcPr>
            <w:tcW w:w="6830" w:type="dxa"/>
            <w:vAlign w:val="center"/>
          </w:tcPr>
          <w:p w14:paraId="64B5D86D" w14:textId="77777777"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The time and distance from the user’s current position will be shown</w:t>
            </w:r>
          </w:p>
        </w:tc>
      </w:tr>
      <w:tr w:rsidR="00147B7B" w:rsidRPr="00F4708F" w14:paraId="4E6F2622"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48C75921" w14:textId="77777777" w:rsidR="00147B7B" w:rsidRPr="00F4708F" w:rsidRDefault="00147B7B" w:rsidP="0019651C">
            <w:r w:rsidRPr="00F4708F">
              <w:t>Actual result</w:t>
            </w:r>
          </w:p>
        </w:tc>
        <w:tc>
          <w:tcPr>
            <w:tcW w:w="6830" w:type="dxa"/>
            <w:vAlign w:val="center"/>
          </w:tcPr>
          <w:p w14:paraId="22B32A6C" w14:textId="37C42961"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Time and distance set to 1 m and 1 minute always.</w:t>
            </w:r>
          </w:p>
        </w:tc>
      </w:tr>
      <w:tr w:rsidR="0019651C" w:rsidRPr="00F4708F" w14:paraId="54A1F2F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F2E7E4" w14:textId="29DAD2D3" w:rsidR="0019651C" w:rsidRPr="00F4708F" w:rsidRDefault="0019651C" w:rsidP="0019651C">
            <w:r>
              <w:t>Fix</w:t>
            </w:r>
          </w:p>
        </w:tc>
        <w:tc>
          <w:tcPr>
            <w:tcW w:w="6830" w:type="dxa"/>
            <w:vAlign w:val="center"/>
          </w:tcPr>
          <w:p w14:paraId="26B6FA02" w14:textId="44C74925" w:rsidR="0019651C" w:rsidRDefault="00D30F60" w:rsidP="0019651C">
            <w:pPr>
              <w:cnfStyle w:val="000000100000" w:firstRow="0" w:lastRow="0" w:firstColumn="0" w:lastColumn="0" w:oddVBand="0" w:evenVBand="0" w:oddHBand="1" w:evenHBand="0" w:firstRowFirstColumn="0" w:firstRowLastColumn="0" w:lastRowFirstColumn="0" w:lastRowLastColumn="0"/>
            </w:pPr>
            <w:r>
              <w:t xml:space="preserve">Easily seen to </w:t>
            </w:r>
            <w:r w:rsidR="00677239">
              <w:t>semantic mistake</w:t>
            </w:r>
          </w:p>
        </w:tc>
      </w:tr>
      <w:tr w:rsidR="0019651C" w:rsidRPr="00F4708F" w14:paraId="3771F543"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3BAFDF3A" w14:textId="4AD6A711" w:rsidR="0019651C" w:rsidRPr="00F4708F" w:rsidRDefault="0019651C" w:rsidP="0019651C">
            <w:r>
              <w:t>New result</w:t>
            </w:r>
          </w:p>
        </w:tc>
        <w:tc>
          <w:tcPr>
            <w:tcW w:w="6830" w:type="dxa"/>
            <w:vAlign w:val="center"/>
          </w:tcPr>
          <w:p w14:paraId="65137B66" w14:textId="6029C9E2" w:rsidR="0019651C" w:rsidRDefault="00D30F60"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147B7B" w:rsidRPr="00F4708F" w14:paraId="60867D4B"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16C956" w14:textId="77777777" w:rsidR="00147B7B" w:rsidRPr="00F4708F" w:rsidRDefault="00147B7B" w:rsidP="0019651C">
            <w:r w:rsidRPr="00F4708F">
              <w:t>Associated user story</w:t>
            </w:r>
          </w:p>
        </w:tc>
        <w:tc>
          <w:tcPr>
            <w:tcW w:w="6830" w:type="dxa"/>
            <w:vAlign w:val="center"/>
          </w:tcPr>
          <w:p w14:paraId="1A3699B3" w14:textId="77777777" w:rsidR="00147B7B" w:rsidRPr="00036F22"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3BB31702" w14:textId="77777777" w:rsidR="00147B7B" w:rsidRPr="00AD72B8"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18D1E435" w14:textId="77777777" w:rsidR="00147B7B" w:rsidRDefault="00147B7B" w:rsidP="00231693">
      <w:pPr>
        <w:rPr>
          <w:b/>
        </w:rPr>
      </w:pPr>
    </w:p>
    <w:tbl>
      <w:tblPr>
        <w:tblStyle w:val="Mellanmrktrutnt2-dekorfrg1"/>
        <w:tblW w:w="0" w:type="auto"/>
        <w:tblLook w:val="0480" w:firstRow="0" w:lastRow="0" w:firstColumn="1" w:lastColumn="0" w:noHBand="0" w:noVBand="1"/>
      </w:tblPr>
      <w:tblGrid>
        <w:gridCol w:w="2376"/>
        <w:gridCol w:w="6830"/>
      </w:tblGrid>
      <w:tr w:rsidR="005245C9" w:rsidRPr="00F4708F" w14:paraId="154B6746"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FED4B" w14:textId="77777777" w:rsidR="005245C9" w:rsidRPr="00F4708F" w:rsidRDefault="005245C9" w:rsidP="00A264CE">
            <w:r w:rsidRPr="00F4708F">
              <w:t>What is tested</w:t>
            </w:r>
          </w:p>
        </w:tc>
        <w:tc>
          <w:tcPr>
            <w:tcW w:w="6830" w:type="dxa"/>
            <w:vAlign w:val="center"/>
          </w:tcPr>
          <w:p w14:paraId="101F2141" w14:textId="64FD72FD" w:rsidR="005245C9" w:rsidRPr="00F4708F" w:rsidRDefault="00A264CE" w:rsidP="00A264CE">
            <w:pPr>
              <w:cnfStyle w:val="000000100000" w:firstRow="0" w:lastRow="0" w:firstColumn="0" w:lastColumn="0" w:oddVBand="0" w:evenVBand="0" w:oddHBand="1" w:evenHBand="0" w:firstRowFirstColumn="0" w:firstRowLastColumn="0" w:lastRowFirstColumn="0" w:lastRowLastColumn="0"/>
            </w:pPr>
            <w:r>
              <w:t>Path between separate locations</w:t>
            </w:r>
          </w:p>
        </w:tc>
      </w:tr>
      <w:tr w:rsidR="005245C9" w:rsidRPr="00F4708F" w14:paraId="537CD799"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08C5A5CD" w14:textId="77777777" w:rsidR="005245C9" w:rsidRPr="00F4708F" w:rsidRDefault="005245C9" w:rsidP="00A264CE">
            <w:r w:rsidRPr="00F4708F">
              <w:t>How it is tested</w:t>
            </w:r>
          </w:p>
        </w:tc>
        <w:tc>
          <w:tcPr>
            <w:tcW w:w="6830" w:type="dxa"/>
            <w:vAlign w:val="center"/>
          </w:tcPr>
          <w:p w14:paraId="217653E2" w14:textId="3F6AD386" w:rsidR="005245C9" w:rsidRPr="00F4708F" w:rsidRDefault="00307F3D" w:rsidP="00307F3D">
            <w:pPr>
              <w:cnfStyle w:val="000000000000" w:firstRow="0" w:lastRow="0" w:firstColumn="0" w:lastColumn="0" w:oddVBand="0" w:evenVBand="0" w:oddHBand="0" w:evenHBand="0" w:firstRowFirstColumn="0" w:firstRowLastColumn="0" w:lastRowFirstColumn="0" w:lastRowLastColumn="0"/>
            </w:pPr>
            <w:r>
              <w:t>Two a</w:t>
            </w:r>
            <w:r w:rsidR="005245C9">
              <w:t>rbitrary locations are searched for and marked on the map</w:t>
            </w:r>
            <w:r>
              <w:t>.</w:t>
            </w:r>
          </w:p>
        </w:tc>
      </w:tr>
      <w:tr w:rsidR="005245C9" w:rsidRPr="00F4708F" w14:paraId="4F362A83"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67E1E5" w14:textId="77777777" w:rsidR="005245C9" w:rsidRPr="00F4708F" w:rsidRDefault="005245C9" w:rsidP="00A264CE">
            <w:r w:rsidRPr="00F4708F">
              <w:t>Expected result</w:t>
            </w:r>
          </w:p>
        </w:tc>
        <w:tc>
          <w:tcPr>
            <w:tcW w:w="6830" w:type="dxa"/>
            <w:vAlign w:val="center"/>
          </w:tcPr>
          <w:p w14:paraId="6751FBCF" w14:textId="6BB387C9" w:rsidR="005245C9" w:rsidRPr="00F4708F" w:rsidRDefault="00307F3D" w:rsidP="00A264CE">
            <w:pPr>
              <w:cnfStyle w:val="000000100000" w:firstRow="0" w:lastRow="0" w:firstColumn="0" w:lastColumn="0" w:oddVBand="0" w:evenVBand="0" w:oddHBand="1" w:evenHBand="0" w:firstRowFirstColumn="0" w:firstRowLastColumn="0" w:lastRowFirstColumn="0" w:lastRowLastColumn="0"/>
            </w:pPr>
            <w:r>
              <w:t>The path between them should be drawn.</w:t>
            </w:r>
          </w:p>
        </w:tc>
      </w:tr>
      <w:tr w:rsidR="005245C9" w:rsidRPr="00F4708F" w14:paraId="0CB85EED"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6C09B629" w14:textId="77777777" w:rsidR="005245C9" w:rsidRPr="00F4708F" w:rsidRDefault="005245C9" w:rsidP="00A264CE">
            <w:r w:rsidRPr="00F4708F">
              <w:t>Actual result</w:t>
            </w:r>
          </w:p>
        </w:tc>
        <w:tc>
          <w:tcPr>
            <w:tcW w:w="6830" w:type="dxa"/>
            <w:vAlign w:val="center"/>
          </w:tcPr>
          <w:p w14:paraId="4B9E232D" w14:textId="3DBB0FCA" w:rsidR="005245C9" w:rsidRPr="00F4708F" w:rsidRDefault="00E63BF1" w:rsidP="00A264CE">
            <w:pPr>
              <w:cnfStyle w:val="000000000000" w:firstRow="0" w:lastRow="0" w:firstColumn="0" w:lastColumn="0" w:oddVBand="0" w:evenVBand="0" w:oddHBand="0" w:evenHBand="0" w:firstRowFirstColumn="0" w:firstRowLastColumn="0" w:lastRowFirstColumn="0" w:lastRowLastColumn="0"/>
            </w:pPr>
            <w:r>
              <w:t>Expected result</w:t>
            </w:r>
          </w:p>
        </w:tc>
      </w:tr>
      <w:tr w:rsidR="005245C9" w:rsidRPr="00F4708F" w14:paraId="040558D1"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5A5633" w14:textId="77777777" w:rsidR="005245C9" w:rsidRPr="00F4708F" w:rsidRDefault="005245C9" w:rsidP="00A264CE">
            <w:r w:rsidRPr="00F4708F">
              <w:t>Associated user story</w:t>
            </w:r>
          </w:p>
        </w:tc>
        <w:tc>
          <w:tcPr>
            <w:tcW w:w="6830" w:type="dxa"/>
            <w:vAlign w:val="center"/>
          </w:tcPr>
          <w:p w14:paraId="387F3AF3" w14:textId="7300DE57" w:rsidR="005245C9" w:rsidRPr="005245C9" w:rsidRDefault="005245C9" w:rsidP="005245C9">
            <w:pPr>
              <w:cnfStyle w:val="000000100000" w:firstRow="0" w:lastRow="0" w:firstColumn="0" w:lastColumn="0" w:oddVBand="0" w:evenVBand="0" w:oddHBand="1" w:evenHBand="0" w:firstRowFirstColumn="0" w:firstRowLastColumn="0" w:lastRowFirstColumn="0" w:lastRowLastColumn="0"/>
            </w:pPr>
            <w:r w:rsidRPr="005245C9">
              <w:t>As a user, I want to be able to search for the path between to separate location, without currently positioned on any of them</w:t>
            </w:r>
            <w:r w:rsidRPr="005245C9">
              <w:rPr>
                <w:vertAlign w:val="superscript"/>
              </w:rPr>
              <w:t>31</w:t>
            </w:r>
          </w:p>
        </w:tc>
      </w:tr>
    </w:tbl>
    <w:p w14:paraId="3BC4AEA1" w14:textId="77777777" w:rsidR="005245C9" w:rsidRDefault="005245C9" w:rsidP="00231693">
      <w:pPr>
        <w:rPr>
          <w:b/>
        </w:rPr>
      </w:pPr>
    </w:p>
    <w:tbl>
      <w:tblPr>
        <w:tblStyle w:val="Mellanmrktrutnt2-dekorfrg1"/>
        <w:tblW w:w="0" w:type="auto"/>
        <w:tblLook w:val="0480" w:firstRow="0" w:lastRow="0" w:firstColumn="1" w:lastColumn="0" w:noHBand="0" w:noVBand="1"/>
      </w:tblPr>
      <w:tblGrid>
        <w:gridCol w:w="2376"/>
        <w:gridCol w:w="6830"/>
      </w:tblGrid>
      <w:tr w:rsidR="003561D1" w:rsidRPr="00F4708F" w14:paraId="212D9027"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79ACFC" w14:textId="77777777" w:rsidR="003561D1" w:rsidRPr="00F4708F" w:rsidRDefault="003561D1" w:rsidP="0019651C">
            <w:r w:rsidRPr="00F4708F">
              <w:t>What is tested</w:t>
            </w:r>
          </w:p>
        </w:tc>
        <w:tc>
          <w:tcPr>
            <w:tcW w:w="6830" w:type="dxa"/>
            <w:vAlign w:val="center"/>
          </w:tcPr>
          <w:p w14:paraId="64EE3329" w14:textId="13E336D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Location marking with touch</w:t>
            </w:r>
          </w:p>
        </w:tc>
      </w:tr>
      <w:tr w:rsidR="003561D1" w:rsidRPr="00F4708F" w14:paraId="60EF4474"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FFDCFD" w14:textId="77777777" w:rsidR="003561D1" w:rsidRPr="00F4708F" w:rsidRDefault="003561D1" w:rsidP="0019651C">
            <w:r w:rsidRPr="00F4708F">
              <w:t>How it is tested</w:t>
            </w:r>
          </w:p>
        </w:tc>
        <w:tc>
          <w:tcPr>
            <w:tcW w:w="6830" w:type="dxa"/>
            <w:vAlign w:val="center"/>
          </w:tcPr>
          <w:p w14:paraId="51CDD849" w14:textId="0D95D266" w:rsidR="003561D1" w:rsidRPr="00F4708F" w:rsidRDefault="003561D1" w:rsidP="0019651C">
            <w:pPr>
              <w:cnfStyle w:val="000000000000" w:firstRow="0" w:lastRow="0" w:firstColumn="0" w:lastColumn="0" w:oddVBand="0" w:evenVBand="0" w:oddHBand="0" w:evenHBand="0" w:firstRowFirstColumn="0" w:firstRowLastColumn="0" w:lastRowFirstColumn="0" w:lastRowLastColumn="0"/>
            </w:pPr>
            <w:r>
              <w:t>A finger is pressed and held against arbitrary places on the map</w:t>
            </w:r>
          </w:p>
        </w:tc>
      </w:tr>
      <w:tr w:rsidR="003561D1" w:rsidRPr="00F4708F" w14:paraId="04DE2D14"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221179" w14:textId="77777777" w:rsidR="003561D1" w:rsidRPr="00F4708F" w:rsidRDefault="003561D1" w:rsidP="0019651C">
            <w:r w:rsidRPr="00F4708F">
              <w:t>Expected result</w:t>
            </w:r>
          </w:p>
        </w:tc>
        <w:tc>
          <w:tcPr>
            <w:tcW w:w="6830" w:type="dxa"/>
            <w:vAlign w:val="center"/>
          </w:tcPr>
          <w:p w14:paraId="7405280B" w14:textId="0F5FCC9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The locations held against should be marked</w:t>
            </w:r>
          </w:p>
        </w:tc>
      </w:tr>
      <w:tr w:rsidR="003561D1" w:rsidRPr="00F4708F" w14:paraId="492C478E"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5A740E23" w14:textId="77777777" w:rsidR="003561D1" w:rsidRPr="00F4708F" w:rsidRDefault="003561D1" w:rsidP="0019651C">
            <w:r w:rsidRPr="00F4708F">
              <w:t>Actual result</w:t>
            </w:r>
          </w:p>
        </w:tc>
        <w:tc>
          <w:tcPr>
            <w:tcW w:w="6830" w:type="dxa"/>
            <w:vAlign w:val="center"/>
          </w:tcPr>
          <w:p w14:paraId="314F458F" w14:textId="0ED6BF29" w:rsidR="003561D1" w:rsidRPr="00F4708F" w:rsidRDefault="00E63BF1"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3561D1" w:rsidRPr="00F4708F" w14:paraId="6831E9F6"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E46FA9" w14:textId="77777777" w:rsidR="003561D1" w:rsidRPr="00F4708F" w:rsidRDefault="003561D1" w:rsidP="0019651C">
            <w:r w:rsidRPr="00F4708F">
              <w:t>Associated user story</w:t>
            </w:r>
          </w:p>
        </w:tc>
        <w:tc>
          <w:tcPr>
            <w:tcW w:w="6830" w:type="dxa"/>
            <w:vAlign w:val="center"/>
          </w:tcPr>
          <w:p w14:paraId="4E9C95F6" w14:textId="7CF18565" w:rsidR="003561D1" w:rsidRPr="003561D1" w:rsidRDefault="003561D1" w:rsidP="003561D1">
            <w:pPr>
              <w:cnfStyle w:val="000000100000" w:firstRow="0" w:lastRow="0" w:firstColumn="0" w:lastColumn="0" w:oddVBand="0" w:evenVBand="0" w:oddHBand="1" w:evenHBand="0" w:firstRowFirstColumn="0" w:firstRowLastColumn="0" w:lastRowFirstColumn="0" w:lastRowLastColumn="0"/>
            </w:pPr>
            <w:r w:rsidRPr="003561D1">
              <w:t>As a user, I want to be able to touch mark a location on the map, without needing to search for it</w:t>
            </w:r>
            <w:r w:rsidRPr="003561D1">
              <w:rPr>
                <w:vertAlign w:val="superscript"/>
              </w:rPr>
              <w:t>32</w:t>
            </w:r>
          </w:p>
        </w:tc>
      </w:tr>
    </w:tbl>
    <w:p w14:paraId="59915C85" w14:textId="77777777" w:rsidR="003561D1" w:rsidRPr="00F4708F" w:rsidRDefault="003561D1" w:rsidP="00231693">
      <w:pPr>
        <w:rPr>
          <w:b/>
        </w:rPr>
      </w:pPr>
    </w:p>
    <w:p w14:paraId="26D65461" w14:textId="35775FF7" w:rsidR="000804A0" w:rsidRPr="00F4708F" w:rsidRDefault="00F0053E" w:rsidP="00F0053E">
      <w:pPr>
        <w:pStyle w:val="Rubrik2"/>
      </w:pPr>
      <w:bookmarkStart w:id="3" w:name="_Toc231034216"/>
      <w:r w:rsidRPr="00F4708F">
        <w:t>Unit tests</w:t>
      </w:r>
      <w:bookmarkEnd w:id="3"/>
    </w:p>
    <w:p w14:paraId="103BBE81" w14:textId="6CBE2F7F" w:rsidR="00F0053E" w:rsidRPr="00F4708F" w:rsidRDefault="00F0053E" w:rsidP="00F0053E">
      <w:r w:rsidRPr="00F4708F">
        <w:t>All database methods in the DAO (Data Access Object) class have been unit tested, using the public Assert class.</w:t>
      </w:r>
      <w:r w:rsidR="003B4585" w:rsidRPr="00F4708F">
        <w:t xml:space="preserve"> </w:t>
      </w:r>
      <w:r w:rsidR="00CB74D7" w:rsidRPr="00F4708F">
        <w:t xml:space="preserve">The methods are </w:t>
      </w:r>
      <w:r w:rsidR="00515F4B">
        <w:t xml:space="preserve">mainly </w:t>
      </w:r>
      <w:r w:rsidR="00CB74D7" w:rsidRPr="00F4708F">
        <w:t>tested to pass and</w:t>
      </w:r>
      <w:r w:rsidR="003B4585" w:rsidRPr="00F4708F">
        <w:t xml:space="preserve"> </w:t>
      </w:r>
      <w:r w:rsidR="00E62D72" w:rsidRPr="00F4708F">
        <w:t xml:space="preserve">the tests </w:t>
      </w:r>
      <w:r w:rsidR="003B4585" w:rsidRPr="00F4708F">
        <w:t xml:space="preserve">have </w:t>
      </w:r>
      <w:r w:rsidR="009B4FC4">
        <w:t>reasonable</w:t>
      </w:r>
      <w:r w:rsidR="003B4585" w:rsidRPr="00F4708F">
        <w:t xml:space="preserve"> statement coverage.</w:t>
      </w:r>
      <w:r w:rsidR="00402094" w:rsidRPr="00F4708F">
        <w:t xml:space="preserve"> These tests </w:t>
      </w:r>
      <w:r w:rsidR="00A03236">
        <w:t>were</w:t>
      </w:r>
      <w:r w:rsidR="00402094" w:rsidRPr="00F4708F">
        <w:t xml:space="preserve"> made to verify the implementation.</w:t>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w:t>
      </w:r>
      <w:bookmarkStart w:id="4" w:name="_GoBack"/>
      <w:bookmarkEnd w:id="4"/>
      <w:r w:rsidRPr="00F4708F">
        <w:t>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roofErr w:type="spellEnd"/>
      <w:r w:rsidRPr="00F4708F">
        <w:t>.</w:t>
      </w:r>
    </w:p>
    <w:p w14:paraId="35B6209D" w14:textId="79898FEC" w:rsidR="00456BAA" w:rsidRPr="00F4708F" w:rsidRDefault="00F0053E" w:rsidP="00F0053E">
      <w:pPr>
        <w:numPr>
          <w:ilvl w:val="2"/>
          <w:numId w:val="9"/>
        </w:numPr>
      </w:pPr>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3"/>
      <w:footerReference w:type="even" r:id="rId14"/>
      <w:footerReference w:type="default" r:id="rId1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19651C" w:rsidRDefault="0019651C" w:rsidP="00C8125A">
      <w:r>
        <w:separator/>
      </w:r>
    </w:p>
  </w:endnote>
  <w:endnote w:type="continuationSeparator" w:id="0">
    <w:p w14:paraId="6D09D185" w14:textId="77777777" w:rsidR="0019651C" w:rsidRDefault="0019651C"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19651C" w:rsidRDefault="0019651C"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9B4FC4">
      <w:rPr>
        <w:rStyle w:val="Sidnummer"/>
        <w:noProof/>
      </w:rPr>
      <w:t>13</w:t>
    </w:r>
    <w:r>
      <w:rPr>
        <w:rStyle w:val="Sidnummer"/>
      </w:rPr>
      <w:fldChar w:fldCharType="end"/>
    </w:r>
  </w:p>
  <w:p w14:paraId="292DC281" w14:textId="77777777" w:rsidR="0019651C" w:rsidRDefault="0019651C"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19651C" w:rsidRDefault="0019651C" w:rsidP="00C8125A">
      <w:r>
        <w:separator/>
      </w:r>
    </w:p>
  </w:footnote>
  <w:footnote w:type="continuationSeparator" w:id="0">
    <w:p w14:paraId="10F4F14C" w14:textId="77777777" w:rsidR="0019651C" w:rsidRDefault="0019651C"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19651C" w:rsidRPr="00FA71DF" w:rsidRDefault="0019651C">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14B3B"/>
    <w:rsid w:val="00035E60"/>
    <w:rsid w:val="00036F22"/>
    <w:rsid w:val="00044459"/>
    <w:rsid w:val="000509A6"/>
    <w:rsid w:val="000519DD"/>
    <w:rsid w:val="00056AA0"/>
    <w:rsid w:val="00057709"/>
    <w:rsid w:val="00064DBD"/>
    <w:rsid w:val="000804A0"/>
    <w:rsid w:val="00095A55"/>
    <w:rsid w:val="000A5183"/>
    <w:rsid w:val="000B1D5F"/>
    <w:rsid w:val="000B1F5D"/>
    <w:rsid w:val="000B4FE2"/>
    <w:rsid w:val="000D6957"/>
    <w:rsid w:val="000D78D1"/>
    <w:rsid w:val="000E5C3A"/>
    <w:rsid w:val="000F28AF"/>
    <w:rsid w:val="001048C4"/>
    <w:rsid w:val="001133AE"/>
    <w:rsid w:val="0012582A"/>
    <w:rsid w:val="001404E7"/>
    <w:rsid w:val="00141E1F"/>
    <w:rsid w:val="00142714"/>
    <w:rsid w:val="00145E35"/>
    <w:rsid w:val="001471A9"/>
    <w:rsid w:val="00147B7B"/>
    <w:rsid w:val="001852E2"/>
    <w:rsid w:val="00186398"/>
    <w:rsid w:val="00186FBB"/>
    <w:rsid w:val="00194FF0"/>
    <w:rsid w:val="0019651C"/>
    <w:rsid w:val="001A0B7E"/>
    <w:rsid w:val="001C2D26"/>
    <w:rsid w:val="001D563A"/>
    <w:rsid w:val="002016BD"/>
    <w:rsid w:val="00230136"/>
    <w:rsid w:val="00231693"/>
    <w:rsid w:val="002510CF"/>
    <w:rsid w:val="00264036"/>
    <w:rsid w:val="00274463"/>
    <w:rsid w:val="002872DF"/>
    <w:rsid w:val="002A02C7"/>
    <w:rsid w:val="002B77CC"/>
    <w:rsid w:val="002C1DA9"/>
    <w:rsid w:val="002C5567"/>
    <w:rsid w:val="002D2439"/>
    <w:rsid w:val="002D2C1C"/>
    <w:rsid w:val="002D3325"/>
    <w:rsid w:val="002D50F4"/>
    <w:rsid w:val="002D5FCD"/>
    <w:rsid w:val="002F22F6"/>
    <w:rsid w:val="002F24EC"/>
    <w:rsid w:val="002F43CA"/>
    <w:rsid w:val="002F630A"/>
    <w:rsid w:val="00307F3D"/>
    <w:rsid w:val="00313BF9"/>
    <w:rsid w:val="003243D2"/>
    <w:rsid w:val="00324BBB"/>
    <w:rsid w:val="003368D1"/>
    <w:rsid w:val="00336A17"/>
    <w:rsid w:val="00355D2E"/>
    <w:rsid w:val="00355FE7"/>
    <w:rsid w:val="003561D1"/>
    <w:rsid w:val="00357E19"/>
    <w:rsid w:val="0037204A"/>
    <w:rsid w:val="00382EDB"/>
    <w:rsid w:val="003835B2"/>
    <w:rsid w:val="00387964"/>
    <w:rsid w:val="0039522F"/>
    <w:rsid w:val="00395AE8"/>
    <w:rsid w:val="003A2629"/>
    <w:rsid w:val="003B4585"/>
    <w:rsid w:val="003C5351"/>
    <w:rsid w:val="003D75B9"/>
    <w:rsid w:val="00402094"/>
    <w:rsid w:val="0041057B"/>
    <w:rsid w:val="0041791F"/>
    <w:rsid w:val="0042432D"/>
    <w:rsid w:val="00432E8E"/>
    <w:rsid w:val="0043492F"/>
    <w:rsid w:val="00456BAA"/>
    <w:rsid w:val="004755CD"/>
    <w:rsid w:val="00480D87"/>
    <w:rsid w:val="00484796"/>
    <w:rsid w:val="004E2E2E"/>
    <w:rsid w:val="004F0D71"/>
    <w:rsid w:val="004F3E7C"/>
    <w:rsid w:val="00515841"/>
    <w:rsid w:val="00515F4B"/>
    <w:rsid w:val="00522575"/>
    <w:rsid w:val="005241B6"/>
    <w:rsid w:val="005244ED"/>
    <w:rsid w:val="005245C9"/>
    <w:rsid w:val="00532C56"/>
    <w:rsid w:val="00553B6A"/>
    <w:rsid w:val="005558C5"/>
    <w:rsid w:val="005640EC"/>
    <w:rsid w:val="005733E8"/>
    <w:rsid w:val="00584F2F"/>
    <w:rsid w:val="005C55C4"/>
    <w:rsid w:val="005D661A"/>
    <w:rsid w:val="005E26C8"/>
    <w:rsid w:val="005E272C"/>
    <w:rsid w:val="005E54DE"/>
    <w:rsid w:val="005F3A12"/>
    <w:rsid w:val="00610CFD"/>
    <w:rsid w:val="00637A04"/>
    <w:rsid w:val="0065672F"/>
    <w:rsid w:val="0066738B"/>
    <w:rsid w:val="00677239"/>
    <w:rsid w:val="00683416"/>
    <w:rsid w:val="0068459A"/>
    <w:rsid w:val="006946D6"/>
    <w:rsid w:val="00694FBF"/>
    <w:rsid w:val="00720D42"/>
    <w:rsid w:val="00723CB7"/>
    <w:rsid w:val="00743EB1"/>
    <w:rsid w:val="00744FAE"/>
    <w:rsid w:val="007549E7"/>
    <w:rsid w:val="0078363A"/>
    <w:rsid w:val="007D335A"/>
    <w:rsid w:val="0080003E"/>
    <w:rsid w:val="008003E8"/>
    <w:rsid w:val="00825466"/>
    <w:rsid w:val="00831AB1"/>
    <w:rsid w:val="0084691B"/>
    <w:rsid w:val="008639FB"/>
    <w:rsid w:val="00866EC9"/>
    <w:rsid w:val="008729DB"/>
    <w:rsid w:val="00893EE3"/>
    <w:rsid w:val="00896277"/>
    <w:rsid w:val="008B2CBB"/>
    <w:rsid w:val="008F15A0"/>
    <w:rsid w:val="0090442C"/>
    <w:rsid w:val="0091117A"/>
    <w:rsid w:val="009119D0"/>
    <w:rsid w:val="00923E30"/>
    <w:rsid w:val="00931F92"/>
    <w:rsid w:val="00947D97"/>
    <w:rsid w:val="00950418"/>
    <w:rsid w:val="009573F4"/>
    <w:rsid w:val="00972B69"/>
    <w:rsid w:val="00974F9F"/>
    <w:rsid w:val="00980EF3"/>
    <w:rsid w:val="009B08DA"/>
    <w:rsid w:val="009B41CB"/>
    <w:rsid w:val="009B4FC4"/>
    <w:rsid w:val="009C6918"/>
    <w:rsid w:val="009F083F"/>
    <w:rsid w:val="00A03236"/>
    <w:rsid w:val="00A044BF"/>
    <w:rsid w:val="00A07624"/>
    <w:rsid w:val="00A223B4"/>
    <w:rsid w:val="00A22538"/>
    <w:rsid w:val="00A264CE"/>
    <w:rsid w:val="00A54EC0"/>
    <w:rsid w:val="00A625FC"/>
    <w:rsid w:val="00A74DDA"/>
    <w:rsid w:val="00A933AC"/>
    <w:rsid w:val="00AB4ACE"/>
    <w:rsid w:val="00AD1F37"/>
    <w:rsid w:val="00AD5C50"/>
    <w:rsid w:val="00AD72B8"/>
    <w:rsid w:val="00AE1518"/>
    <w:rsid w:val="00AF5FF0"/>
    <w:rsid w:val="00B126B2"/>
    <w:rsid w:val="00B1334E"/>
    <w:rsid w:val="00B16421"/>
    <w:rsid w:val="00B20C03"/>
    <w:rsid w:val="00B325CB"/>
    <w:rsid w:val="00B3396F"/>
    <w:rsid w:val="00B3459B"/>
    <w:rsid w:val="00B36D0E"/>
    <w:rsid w:val="00B73A58"/>
    <w:rsid w:val="00B74C76"/>
    <w:rsid w:val="00B92369"/>
    <w:rsid w:val="00B95A2F"/>
    <w:rsid w:val="00BA2924"/>
    <w:rsid w:val="00BC6E21"/>
    <w:rsid w:val="00BE4EB8"/>
    <w:rsid w:val="00BF58D0"/>
    <w:rsid w:val="00BF5F37"/>
    <w:rsid w:val="00BF6BD3"/>
    <w:rsid w:val="00C05D2D"/>
    <w:rsid w:val="00C13758"/>
    <w:rsid w:val="00C25752"/>
    <w:rsid w:val="00C31133"/>
    <w:rsid w:val="00C367DE"/>
    <w:rsid w:val="00C44D76"/>
    <w:rsid w:val="00C47040"/>
    <w:rsid w:val="00C53BEE"/>
    <w:rsid w:val="00C55613"/>
    <w:rsid w:val="00C67012"/>
    <w:rsid w:val="00C6790E"/>
    <w:rsid w:val="00C8125A"/>
    <w:rsid w:val="00C86B70"/>
    <w:rsid w:val="00C95C1F"/>
    <w:rsid w:val="00CA0C92"/>
    <w:rsid w:val="00CB74D7"/>
    <w:rsid w:val="00CC5359"/>
    <w:rsid w:val="00D0050D"/>
    <w:rsid w:val="00D12B1A"/>
    <w:rsid w:val="00D27FD6"/>
    <w:rsid w:val="00D30F60"/>
    <w:rsid w:val="00D32F33"/>
    <w:rsid w:val="00D3779E"/>
    <w:rsid w:val="00D53BC3"/>
    <w:rsid w:val="00D56E78"/>
    <w:rsid w:val="00D673AD"/>
    <w:rsid w:val="00D6790E"/>
    <w:rsid w:val="00D73AD3"/>
    <w:rsid w:val="00D91509"/>
    <w:rsid w:val="00DA3F36"/>
    <w:rsid w:val="00DC1349"/>
    <w:rsid w:val="00DC2128"/>
    <w:rsid w:val="00DD3BED"/>
    <w:rsid w:val="00DF2AC9"/>
    <w:rsid w:val="00DF4C9D"/>
    <w:rsid w:val="00DF5991"/>
    <w:rsid w:val="00E00D88"/>
    <w:rsid w:val="00E16BA8"/>
    <w:rsid w:val="00E23B2F"/>
    <w:rsid w:val="00E26077"/>
    <w:rsid w:val="00E3143B"/>
    <w:rsid w:val="00E42371"/>
    <w:rsid w:val="00E62D72"/>
    <w:rsid w:val="00E63BF1"/>
    <w:rsid w:val="00E671F7"/>
    <w:rsid w:val="00EA160D"/>
    <w:rsid w:val="00EC43D4"/>
    <w:rsid w:val="00EC542B"/>
    <w:rsid w:val="00ED63CD"/>
    <w:rsid w:val="00EE1117"/>
    <w:rsid w:val="00EE551F"/>
    <w:rsid w:val="00EF2407"/>
    <w:rsid w:val="00F0053E"/>
    <w:rsid w:val="00F01960"/>
    <w:rsid w:val="00F17497"/>
    <w:rsid w:val="00F17BE2"/>
    <w:rsid w:val="00F43472"/>
    <w:rsid w:val="00F43CE0"/>
    <w:rsid w:val="00F4708F"/>
    <w:rsid w:val="00F735A3"/>
    <w:rsid w:val="00F82AE8"/>
    <w:rsid w:val="00F83FE7"/>
    <w:rsid w:val="00F84F20"/>
    <w:rsid w:val="00FA4CBC"/>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eveloper%20manual.docx" TargetMode="External"/><Relationship Id="rId12" Type="http://schemas.openxmlformats.org/officeDocument/2006/relationships/hyperlink" Target="Software%20Development%20Document.docx"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66A92-5C84-434B-B149-AC33CB647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298</TotalTime>
  <Pages>15</Pages>
  <Words>5503</Words>
  <Characters>29171</Characters>
  <Application>Microsoft Macintosh Word</Application>
  <DocSecurity>0</DocSecurity>
  <Lines>243</Lines>
  <Paragraphs>69</Paragraphs>
  <ScaleCrop>false</ScaleCrop>
  <Company/>
  <LinksUpToDate>false</LinksUpToDate>
  <CharactersWithSpaces>34605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203</cp:revision>
  <dcterms:created xsi:type="dcterms:W3CDTF">2013-05-23T07:41:00Z</dcterms:created>
  <dcterms:modified xsi:type="dcterms:W3CDTF">2013-05-28T21:23:00Z</dcterms:modified>
</cp:coreProperties>
</file>